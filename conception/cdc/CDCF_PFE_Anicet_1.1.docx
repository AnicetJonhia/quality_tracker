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22055041" w:displacedByCustomXml="next"/>
    <w:bookmarkEnd w:id="0" w:displacedByCustomXml="next"/>
    <w:sdt>
      <w:sdtPr>
        <w:rPr>
          <w:lang w:eastAsia="fr-FR"/>
        </w:rPr>
        <w:id w:val="-1229605980"/>
        <w:docPartObj>
          <w:docPartGallery w:val="Cover Pages"/>
          <w:docPartUnique/>
        </w:docPartObj>
      </w:sdtPr>
      <w:sdtContent>
        <w:sdt>
          <w:sdtPr>
            <w:rPr>
              <w:lang w:eastAsia="fr-FR"/>
            </w:rPr>
            <w:id w:val="-1323193249"/>
            <w:docPartObj>
              <w:docPartGallery w:val="Cover Pages"/>
              <w:docPartUnique/>
            </w:docPartObj>
          </w:sdtPr>
          <w:sdtContent>
            <w:p w14:paraId="77C21E76" w14:textId="77777777" w:rsidR="00643EEF" w:rsidRPr="000C62A8" w:rsidRDefault="00643EEF" w:rsidP="00BD2BD7">
              <w:r w:rsidRPr="000C62A8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70528" behindDoc="1" locked="0" layoutInCell="1" allowOverlap="1" wp14:anchorId="6628E817" wp14:editId="4A5C95B1">
                        <wp:simplePos x="0" y="0"/>
                        <wp:positionH relativeFrom="column">
                          <wp:posOffset>-388620</wp:posOffset>
                        </wp:positionH>
                        <wp:positionV relativeFrom="paragraph">
                          <wp:posOffset>-151130</wp:posOffset>
                        </wp:positionV>
                        <wp:extent cx="9408160" cy="11312525"/>
                        <wp:effectExtent l="0" t="0" r="173990" b="1412875"/>
                        <wp:wrapNone/>
                        <wp:docPr id="17" name="Groupe 17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9408160" cy="11312525"/>
                                  <a:chOff x="0" y="0"/>
                                  <a:chExt cx="9408160" cy="11312525"/>
                                </a:xfrm>
                              </wpg:grpSpPr>
                              <wpg:grpSp>
                                <wpg:cNvPr id="618" name="Groupe 618"/>
                                <wpg:cNvGrpSpPr/>
                                <wpg:grpSpPr>
                                  <a:xfrm>
                                    <a:off x="2686050" y="6343650"/>
                                    <a:ext cx="6722110" cy="4968875"/>
                                    <a:chOff x="0" y="0"/>
                                    <a:chExt cx="6721803" cy="4969189"/>
                                  </a:xfrm>
                                </wpg:grpSpPr>
                                <wpg:grpSp>
                                  <wpg:cNvPr id="218" name="Groupe 218"/>
                                  <wpg:cNvGrpSpPr/>
                                  <wpg:grpSpPr>
                                    <a:xfrm>
                                      <a:off x="0" y="0"/>
                                      <a:ext cx="5646934" cy="4671222"/>
                                      <a:chOff x="0" y="0"/>
                                      <a:chExt cx="5647373" cy="4671286"/>
                                    </a:xfrm>
                                  </wpg:grpSpPr>
                                  <wpg:grpSp>
                                    <wpg:cNvPr id="220" name="Groupe 220"/>
                                    <wpg:cNvGrpSpPr/>
                                    <wpg:grpSpPr>
                                      <a:xfrm>
                                        <a:off x="2725002" y="1231759"/>
                                        <a:ext cx="1220400" cy="1220400"/>
                                        <a:chOff x="2725002" y="1231759"/>
                                        <a:chExt cx="1220400" cy="1220400"/>
                                      </a:xfrm>
                                    </wpg:grpSpPr>
                                    <wps:wsp>
                                      <wps:cNvPr id="230" name="Rectangle 230"/>
                                      <wps:cNvSpPr/>
                                      <wps:spPr>
                                        <a:xfrm rot="2700000">
                                          <a:off x="2725002" y="1231759"/>
                                          <a:ext cx="1220400" cy="1220400"/>
                                        </a:xfrm>
                                        <a:prstGeom prst="rect">
                                          <a:avLst/>
                                        </a:prstGeom>
                                        <a:pattFill prst="lgConfetti">
                                          <a:fgClr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fgClr>
                                          <a:bgClr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bgClr>
                                        </a:patt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pic:pic xmlns:pic="http://schemas.openxmlformats.org/drawingml/2006/picture">
                                      <pic:nvPicPr>
                                        <pic:cNvPr id="231" name="Image 23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44819" r="29132" b="18178"/>
                                        <a:stretch/>
                                      </pic:blipFill>
                                      <pic:spPr bwMode="auto">
                                        <a:xfrm>
                                          <a:off x="2848827" y="1374634"/>
                                          <a:ext cx="965200" cy="8940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>
                                          <a:innerShdw blurRad="38100" dist="25400" dir="13500000">
                                            <a:prstClr val="black">
                                              <a:alpha val="50000"/>
                                            </a:prstClr>
                                          </a:innerShdw>
                                        </a:effectLst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wpg:grpSp>
                                  <wpg:grpSp>
                                    <wpg:cNvPr id="221" name="Groupe 221"/>
                                    <wpg:cNvGrpSpPr/>
                                    <wpg:grpSpPr>
                                      <a:xfrm>
                                        <a:off x="3529497" y="0"/>
                                        <a:ext cx="2117876" cy="1523859"/>
                                        <a:chOff x="3529497" y="0"/>
                                        <a:chExt cx="2117876" cy="1523859"/>
                                      </a:xfrm>
                                    </wpg:grpSpPr>
                                    <wps:wsp>
                                      <wps:cNvPr id="228" name="Rectangle 228"/>
                                      <wps:cNvSpPr/>
                                      <wps:spPr>
                                        <a:xfrm rot="2700000">
                                          <a:off x="3978235" y="-448738"/>
                                          <a:ext cx="1220400" cy="2117876"/>
                                        </a:xfrm>
                                        <a:prstGeom prst="rect">
                                          <a:avLst/>
                                        </a:prstGeom>
                                        <a:pattFill prst="lgConfetti">
                                          <a:fgClr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fgClr>
                                          <a:bgClr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bgClr>
                                        </a:patt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pic:pic xmlns:pic="http://schemas.openxmlformats.org/drawingml/2006/picture">
                                      <pic:nvPicPr>
                                        <pic:cNvPr id="229" name="Image 229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64081" r="18650"/>
                                        <a:stretch/>
                                      </pic:blipFill>
                                      <pic:spPr bwMode="auto">
                                        <a:xfrm>
                                          <a:off x="3783614" y="334291"/>
                                          <a:ext cx="965156" cy="11895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>
                                          <a:innerShdw blurRad="38100" dist="25400" dir="13500000">
                                            <a:prstClr val="black">
                                              <a:alpha val="50000"/>
                                            </a:prstClr>
                                          </a:innerShdw>
                                        </a:effectLst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wpg:grpSp>
                                  <wpg:grpSp>
                                    <wpg:cNvPr id="222" name="Groupe 222"/>
                                    <wpg:cNvGrpSpPr/>
                                    <wpg:grpSpPr>
                                      <a:xfrm>
                                        <a:off x="1799717" y="2157045"/>
                                        <a:ext cx="1219835" cy="1247498"/>
                                        <a:chOff x="1799717" y="2157045"/>
                                        <a:chExt cx="1220400" cy="1248076"/>
                                      </a:xfrm>
                                    </wpg:grpSpPr>
                                    <wps:wsp>
                                      <wps:cNvPr id="226" name="Rectangle 226"/>
                                      <wps:cNvSpPr/>
                                      <wps:spPr>
                                        <a:xfrm rot="2700000">
                                          <a:off x="1799717" y="2157045"/>
                                          <a:ext cx="1220400" cy="1220400"/>
                                        </a:xfrm>
                                        <a:prstGeom prst="rect">
                                          <a:avLst/>
                                        </a:prstGeom>
                                        <a:pattFill prst="lgConfetti">
                                          <a:fgClr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fgClr>
                                          <a:bgClr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bgClr>
                                        </a:patt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pic:pic xmlns:pic="http://schemas.openxmlformats.org/drawingml/2006/picture">
                                      <pic:nvPicPr>
                                        <pic:cNvPr id="227" name="Image 22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3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51658" t="-28" r="25581" b="166"/>
                                        <a:stretch/>
                                      </pic:blipFill>
                                      <pic:spPr bwMode="auto">
                                        <a:xfrm>
                                          <a:off x="1933580" y="2395146"/>
                                          <a:ext cx="945637" cy="1009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>
                                          <a:innerShdw blurRad="38100" dist="25400" dir="13500000">
                                            <a:prstClr val="black">
                                              <a:alpha val="50000"/>
                                            </a:prstClr>
                                          </a:innerShdw>
                                        </a:effectLst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wpg:grpSp>
                                  <wpg:grpSp>
                                    <wpg:cNvPr id="223" name="Groupe 223"/>
                                    <wpg:cNvGrpSpPr/>
                                    <wpg:grpSpPr>
                                      <a:xfrm>
                                        <a:off x="0" y="3112159"/>
                                        <a:ext cx="2232106" cy="1559127"/>
                                        <a:chOff x="0" y="3112159"/>
                                        <a:chExt cx="2232106" cy="1559127"/>
                                      </a:xfrm>
                                    </wpg:grpSpPr>
                                    <wps:wsp>
                                      <wps:cNvPr id="224" name="Rectangle 224"/>
                                      <wps:cNvSpPr/>
                                      <wps:spPr>
                                        <a:xfrm rot="2700000">
                                          <a:off x="505853" y="2945033"/>
                                          <a:ext cx="1220400" cy="2232106"/>
                                        </a:xfrm>
                                        <a:prstGeom prst="rect">
                                          <a:avLst/>
                                        </a:prstGeom>
                                        <a:pattFill prst="lgConfetti">
                                          <a:fgClr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fgClr>
                                          <a:bgClr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bgClr>
                                        </a:patt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pic:pic xmlns:pic="http://schemas.openxmlformats.org/drawingml/2006/picture">
                                      <pic:nvPicPr>
                                        <pic:cNvPr id="225" name="Image 225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56104" t="-9" r="22989" b="96"/>
                                        <a:stretch/>
                                      </pic:blipFill>
                                      <pic:spPr bwMode="auto">
                                        <a:xfrm>
                                          <a:off x="937634" y="3112159"/>
                                          <a:ext cx="938554" cy="11497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>
                                          <a:innerShdw blurRad="38100" dist="25400" dir="13500000">
                                            <a:prstClr val="black">
                                              <a:alpha val="50000"/>
                                            </a:prstClr>
                                          </a:innerShdw>
                                        </a:effectLst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wpg:grpSp>
                                </wpg:grpSp>
                                <wps:wsp>
                                  <wps:cNvPr id="219" name="Rectangle 219"/>
                                  <wps:cNvSpPr/>
                                  <wps:spPr>
                                    <a:xfrm rot="2700000">
                                      <a:off x="2967677" y="1215063"/>
                                      <a:ext cx="2516648" cy="4991604"/>
                                    </a:xfrm>
                                    <a:prstGeom prst="rect">
                                      <a:avLst/>
                                    </a:prstGeom>
                                    <a:pattFill prst="lgConfetti">
                                      <a:fgClr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fgClr>
                                      <a:bgClr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bgClr>
                                    </a:patt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" name="Triangle rectangle 2"/>
                                <wps:cNvSpPr/>
                                <wps:spPr>
                                  <a:xfrm flipV="1">
                                    <a:off x="0" y="0"/>
                                    <a:ext cx="5762625" cy="6191250"/>
                                  </a:xfrm>
                                  <a:prstGeom prst="rtTriangle">
                                    <a:avLst/>
                                  </a:prstGeom>
                                  <a:pattFill prst="lgConfetti">
                                    <a:fgClr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fgClr>
                                    <a:bgClr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bgClr>
                                  </a:patt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</wp:anchor>
                    </w:drawing>
                  </mc:Choice>
                  <mc:Fallback>
                    <w:pict>
                      <v:group w14:anchorId="31A1FF54" id="Groupe 17" o:spid="_x0000_s1026" style="position:absolute;margin-left:-30.6pt;margin-top:-11.9pt;width:740.8pt;height:890.75pt;z-index:-251645952" coordsize="94081,113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">
                        <v:group id="Groupe 618" o:spid="_x0000_s1027" style="position:absolute;left:26860;top:63436;width:67221;height:49689" coordsize="67218,49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        <v:group id="Groupe 218" o:spid="_x0000_s1028" style="position:absolute;width:56469;height:46712" coordsize="56473,46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      <v:group id="Groupe 220" o:spid="_x0000_s1029" style="position:absolute;left:27250;top:12317;width:12204;height:12204" coordorigin="27250,12317" coordsize="12204,12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      <v:rect id="Rectangle 230" o:spid="_x0000_s1030" style="position:absolute;left:27250;top:12317;width:12204;height:12204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" fillcolor="#5a5a5a [2109]" stroked="f" strokeweight="1pt">
                                <v:fill r:id="rId15" o:title="" color2="#404040 [2429]" type="pattern"/>
                              </v:re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Image 231" o:spid="_x0000_s1031" type="#_x0000_t75" style="position:absolute;left:28488;top:13746;width:9652;height:8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">
                                <v:imagedata r:id="rId16" o:title="" cropbottom="11913f" cropleft="29373f" cropright="19092f"/>
                              </v:shape>
                            </v:group>
                            <v:group id="Groupe 221" o:spid="_x0000_s1032" style="position:absolute;left:35294;width:21179;height:15238" coordorigin="35294" coordsize="21178,15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      <v:rect id="Rectangle 228" o:spid="_x0000_s1033" style="position:absolute;left:39782;top:-4488;width:12204;height:21179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" fillcolor="#5a5a5a [2109]" stroked="f" strokeweight="1pt">
                                <v:fill r:id="rId15" o:title="" color2="#404040 [2429]" type="pattern"/>
                              </v:rect>
                              <v:shape id="Image 229" o:spid="_x0000_s1034" type="#_x0000_t75" style="position:absolute;left:37836;top:3342;width:9651;height:11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">
                                <v:imagedata r:id="rId17" o:title="" cropleft="41996f" cropright="12222f"/>
                              </v:shape>
                            </v:group>
                            <v:group id="Groupe 222" o:spid="_x0000_s1035" style="position:absolute;left:17997;top:21570;width:12198;height:12475" coordorigin="17997,21570" coordsize="12204,1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    <v:rect id="Rectangle 226" o:spid="_x0000_s1036" style="position:absolute;left:17997;top:21570;width:12204;height:12204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" fillcolor="#5a5a5a [2109]" stroked="f" strokeweight="1pt">
                                <v:fill r:id="rId15" o:title="" color2="#404040 [2429]" type="pattern"/>
                              </v:rect>
                              <v:shape id="Image 227" o:spid="_x0000_s1037" type="#_x0000_t75" style="position:absolute;left:19335;top:23951;width:9457;height:10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">
                                <v:imagedata r:id="rId18" o:title="" croptop="-18f" cropbottom="109f" cropleft="33855f" cropright="16765f"/>
                              </v:shape>
                            </v:group>
                            <v:group id="Groupe 223" o:spid="_x0000_s1038" style="position:absolute;top:31121;width:22321;height:15591" coordorigin=",31121" coordsize="22321,15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    <v:rect id="Rectangle 224" o:spid="_x0000_s1039" style="position:absolute;left:5059;top:29449;width:12204;height:22321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" fillcolor="#5a5a5a [2109]" stroked="f" strokeweight="1pt">
                                <v:fill r:id="rId15" o:title="" color2="#404040 [2429]" type="pattern"/>
                              </v:rect>
                              <v:shape id="Image 225" o:spid="_x0000_s1040" type="#_x0000_t75" style="position:absolute;left:9376;top:31121;width:9385;height:11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">
                                <v:imagedata r:id="rId19" o:title="" croptop="-6f" cropbottom="63f" cropleft="36768f" cropright="15066f"/>
                              </v:shape>
                            </v:group>
                          </v:group>
                          <v:rect id="Rectangle 219" o:spid="_x0000_s1041" style="position:absolute;left:29677;top:12149;width:25166;height:49917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" fillcolor="#5a5a5a [2109]" stroked="f" strokeweight="1pt">
                            <v:fill r:id="rId15" o:title="" color2="#404040 [2429]" type="pattern"/>
                          </v:rect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Triangle rectangle 2" o:spid="_x0000_s1042" type="#_x0000_t6" style="position:absolute;width:57626;height:619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" fillcolor="#5a5a5a [2109]" stroked="f" strokeweight="1pt">
                          <v:fill r:id="rId15" o:title="" color2="#404040 [2429]" type="pattern"/>
                        </v:shape>
                      </v:group>
                    </w:pict>
                  </mc:Fallback>
                </mc:AlternateContent>
              </w:r>
            </w:p>
            <w:tbl>
              <w:tblPr>
                <w:tblStyle w:val="Grilledutableau"/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821"/>
                <w:gridCol w:w="6364"/>
                <w:gridCol w:w="3577"/>
                <w:gridCol w:w="10"/>
              </w:tblGrid>
              <w:tr w:rsidR="00643EEF" w:rsidRPr="000C62A8" w14:paraId="3CE40388" w14:textId="77777777" w:rsidTr="001156AF">
                <w:trPr>
                  <w:gridAfter w:val="1"/>
                  <w:wAfter w:w="10" w:type="dxa"/>
                  <w:trHeight w:val="3521"/>
                </w:trPr>
                <w:tc>
                  <w:tcPr>
                    <w:tcW w:w="10762" w:type="dxa"/>
                    <w:gridSpan w:val="3"/>
                    <w:vAlign w:val="center"/>
                  </w:tcPr>
                  <w:p w14:paraId="6D17960B" w14:textId="77777777" w:rsidR="00643EEF" w:rsidRPr="000C62A8" w:rsidRDefault="00643EEF" w:rsidP="00BD2BD7">
                    <w:pPr>
                      <w:jc w:val="center"/>
                    </w:pPr>
                    <w:r w:rsidRPr="000C62A8">
                      <w:rPr>
                        <w:noProof/>
                      </w:rPr>
                      <mc:AlternateContent>
                        <mc:Choice Requires="wpg">
                          <w:drawing>
                            <wp:inline distT="0" distB="0" distL="0" distR="0" wp14:anchorId="5CE7913F" wp14:editId="3ABC17F2">
                              <wp:extent cx="4861560" cy="1617345"/>
                              <wp:effectExtent l="38100" t="38100" r="91440" b="20955"/>
                              <wp:docPr id="1" name="Groupe 1"/>
                              <wp:cNvGraphicFramePr/>
                              <a:graphic xmlns:a="http://schemas.openxmlformats.org/drawingml/2006/main">
                                <a:graphicData uri="http://schemas.microsoft.com/office/word/2010/wordprocessingGroup">
                                  <wpg:wgp>
                                    <wpg:cNvGrpSpPr/>
                                    <wpg:grpSpPr>
                                      <a:xfrm>
                                        <a:off x="0" y="0"/>
                                        <a:ext cx="4861560" cy="1617345"/>
                                        <a:chOff x="0" y="0"/>
                                        <a:chExt cx="4861560" cy="1617345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552" name="Image 552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2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861560" cy="15443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effectLst>
                                          <a:outerShdw blurRad="50800" dist="38100" dir="2700000" algn="tl" rotWithShape="0">
                                            <a:prstClr val="black">
                                              <a:alpha val="40000"/>
                                            </a:prstClr>
                                          </a:outerShdw>
                                        </a:effectLst>
                                      </pic:spPr>
                                    </pic:pic>
                                    <wps:wsp>
                                      <wps:cNvPr id="619" name="Rectangle 619"/>
                                      <wps:cNvSpPr/>
                                      <wps:spPr>
                                        <a:xfrm>
                                          <a:off x="533400" y="1295400"/>
                                          <a:ext cx="3364230" cy="32194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txbx>
                                        <w:txbxContent>
                                          <w:p w14:paraId="088EDE5E" w14:textId="77777777" w:rsidR="00643EEF" w:rsidRPr="003B5993" w:rsidRDefault="003B5993" w:rsidP="009F5DA5">
                                            <w:pPr>
                                              <w:rPr>
                                                <w:i/>
                                                <w:iCs/>
                                                <w:spacing w:val="10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3B5993">
                                              <w:rPr>
                                                <w:rFonts w:ascii="Abadi" w:hAnsi="Abadi" w:cs="DIN-Regular"/>
                                                <w:i/>
                                                <w:iCs/>
                                                <w:color w:val="FFFFFF" w:themeColor="background1"/>
                                                <w:spacing w:val="10"/>
                                                <w:kern w:val="24"/>
                                                <w:sz w:val="32"/>
                                                <w:szCs w:val="32"/>
                                              </w:rPr>
                                              <w:t>Le futur se dessine</w:t>
                                            </w:r>
                                            <w:r w:rsidRPr="003B5993">
                                              <w:rPr>
                                                <w:rFonts w:ascii="Abadi" w:hAnsi="Abadi" w:cs="DIN-Regular"/>
                                                <w:i/>
                                                <w:iCs/>
                                                <w:color w:val="625E5B"/>
                                                <w:spacing w:val="10"/>
                                                <w:kern w:val="24"/>
                                                <w:sz w:val="32"/>
                                                <w:szCs w:val="32"/>
                                              </w:rPr>
                                              <w:t xml:space="preserve"> aujourd’hui</w:t>
                                            </w:r>
                                          </w:p>
                                        </w:txbxContent>
                                      </wps:txbx>
                                      <wps:bodyPr wrap="square">
                                        <a:spAutoFit/>
                                      </wps:bodyPr>
                                    </wps:wsp>
                                  </wpg:wgp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group w14:anchorId="5CE7913F" id="Groupe 1" o:spid="_x0000_s1026" style="width:382.8pt;height:127.35pt;mso-position-horizontal-relative:char;mso-position-vertical-relative:line" coordsize="48615,16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Image 552" o:spid="_x0000_s1027" type="#_x0000_t75" style="position:absolute;width:48615;height:15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">
                                <v:imagedata r:id="rId21" o:title=""/>
                                <v:shadow on="t" color="black" opacity="26214f" origin="-.5,-.5" offset=".74836mm,.74836mm"/>
                              </v:shape>
                              <v:rect id="Rectangle 619" o:spid="_x0000_s1028" style="position:absolute;left:5334;top:12954;width:33642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" filled="f" stroked="f">
                                <v:textbox style="mso-fit-shape-to-text:t">
                                  <w:txbxContent>
                                    <w:p w14:paraId="088EDE5E" w14:textId="77777777" w:rsidR="00643EEF" w:rsidRPr="003B5993" w:rsidRDefault="003B5993" w:rsidP="009F5DA5">
                                      <w:pPr>
                                        <w:rPr>
                                          <w:i/>
                                          <w:iCs/>
                                          <w:spacing w:val="1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3B5993">
                                        <w:rPr>
                                          <w:rFonts w:ascii="Abadi" w:hAnsi="Abadi" w:cs="DIN-Regular"/>
                                          <w:i/>
                                          <w:iCs/>
                                          <w:color w:val="FFFFFF" w:themeColor="background1"/>
                                          <w:spacing w:val="10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w:t>Le futur se dessine</w:t>
                                      </w:r>
                                      <w:r w:rsidRPr="003B5993">
                                        <w:rPr>
                                          <w:rFonts w:ascii="Abadi" w:hAnsi="Abadi" w:cs="DIN-Regular"/>
                                          <w:i/>
                                          <w:iCs/>
                                          <w:color w:val="625E5B"/>
                                          <w:spacing w:val="10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w:t xml:space="preserve"> aujourd’hui</w:t>
                                      </w:r>
                                    </w:p>
                                  </w:txbxContent>
                                </v:textbox>
                              </v:rect>
                              <w10:anchorlock/>
                            </v:group>
                          </w:pict>
                        </mc:Fallback>
                      </mc:AlternateContent>
                    </w:r>
                  </w:p>
                </w:tc>
              </w:tr>
              <w:tr w:rsidR="00643EEF" w:rsidRPr="000C62A8" w14:paraId="171200CB" w14:textId="77777777" w:rsidTr="001156AF">
                <w:trPr>
                  <w:gridAfter w:val="1"/>
                  <w:wAfter w:w="10" w:type="dxa"/>
                  <w:trHeight w:val="4963"/>
                </w:trPr>
                <w:tc>
                  <w:tcPr>
                    <w:tcW w:w="10762" w:type="dxa"/>
                    <w:gridSpan w:val="3"/>
                    <w:vAlign w:val="center"/>
                  </w:tcPr>
                  <w:p w14:paraId="757CD5E0" w14:textId="457B1BAA" w:rsidR="00123756" w:rsidRPr="000E2957" w:rsidRDefault="00123756" w:rsidP="00BD2BD7">
                    <w:pPr>
                      <w:pStyle w:val="UPageGarde-Titre"/>
                      <w:rPr>
                        <w:sz w:val="72"/>
                        <w:szCs w:val="40"/>
                      </w:rPr>
                    </w:pPr>
                    <w:r w:rsidRPr="000E2957">
                      <w:rPr>
                        <w:sz w:val="72"/>
                        <w:szCs w:val="40"/>
                      </w:rPr>
                      <w:t xml:space="preserve">Cahier </w:t>
                    </w:r>
                  </w:p>
                  <w:p w14:paraId="36343C65" w14:textId="77777777" w:rsidR="00123756" w:rsidRPr="000E2957" w:rsidRDefault="00123756" w:rsidP="00BD2BD7">
                    <w:pPr>
                      <w:pStyle w:val="UPageGarde-Titre"/>
                      <w:rPr>
                        <w:sz w:val="72"/>
                        <w:szCs w:val="40"/>
                      </w:rPr>
                    </w:pPr>
                    <w:r w:rsidRPr="000E2957">
                      <w:rPr>
                        <w:sz w:val="72"/>
                        <w:szCs w:val="40"/>
                      </w:rPr>
                      <w:t xml:space="preserve">des Charges </w:t>
                    </w:r>
                  </w:p>
                  <w:p w14:paraId="0D47D062" w14:textId="5125E7A3" w:rsidR="00AF0FCD" w:rsidRPr="000C62A8" w:rsidRDefault="00123756" w:rsidP="00BD2BD7">
                    <w:pPr>
                      <w:pStyle w:val="UPageGarde-Titre"/>
                    </w:pPr>
                    <w:r w:rsidRPr="000E2957">
                      <w:rPr>
                        <w:sz w:val="72"/>
                        <w:szCs w:val="40"/>
                      </w:rPr>
                      <w:t>Fonctionnelles</w:t>
                    </w:r>
                  </w:p>
                </w:tc>
              </w:tr>
              <w:tr w:rsidR="00643EEF" w:rsidRPr="000C62A8" w14:paraId="3842C28E" w14:textId="77777777" w:rsidTr="00092359">
                <w:trPr>
                  <w:gridAfter w:val="1"/>
                  <w:wAfter w:w="10" w:type="dxa"/>
                  <w:trHeight w:val="6432"/>
                </w:trPr>
                <w:tc>
                  <w:tcPr>
                    <w:tcW w:w="10762" w:type="dxa"/>
                    <w:gridSpan w:val="3"/>
                  </w:tcPr>
                  <w:p w14:paraId="28B52046" w14:textId="77777777" w:rsidR="00643EEF" w:rsidRPr="000C62A8" w:rsidRDefault="00643EEF" w:rsidP="00BD2BD7">
                    <w:pPr>
                      <w:pStyle w:val="UPageGarde-Version"/>
                    </w:pPr>
                    <w:r w:rsidRPr="000C62A8">
                      <w:t xml:space="preserve">Version </w:t>
                    </w:r>
                    <w:r w:rsidR="000913D2" w:rsidRPr="000C62A8">
                      <w:t>V01</w:t>
                    </w:r>
                  </w:p>
                  <w:p w14:paraId="47A3DD91" w14:textId="77777777" w:rsidR="00643EEF" w:rsidRPr="000C62A8" w:rsidRDefault="00643EEF" w:rsidP="00BD2BD7">
                    <w:pPr>
                      <w:pStyle w:val="UPageGarde-Version"/>
                    </w:pPr>
                    <w:r w:rsidRPr="000C62A8">
                      <w:t>Direction Technique</w:t>
                    </w:r>
                  </w:p>
                  <w:p w14:paraId="7477F018" w14:textId="77777777" w:rsidR="00643EEF" w:rsidRPr="000C62A8" w:rsidRDefault="00735017" w:rsidP="00BD2BD7">
                    <w:pPr>
                      <w:pStyle w:val="UPageGarde-Version"/>
                    </w:pPr>
                    <w:proofErr w:type="spellStart"/>
                    <w:r>
                      <w:t>Buildingmap</w:t>
                    </w:r>
                    <w:proofErr w:type="spellEnd"/>
                  </w:p>
                </w:tc>
              </w:tr>
              <w:tr w:rsidR="00C247C6" w:rsidRPr="000C62A8" w14:paraId="5AFF92F6" w14:textId="77777777" w:rsidTr="00643EEF">
                <w:tc>
                  <w:tcPr>
                    <w:tcW w:w="821" w:type="dxa"/>
                    <w:vAlign w:val="center"/>
                  </w:tcPr>
                  <w:p w14:paraId="742E828C" w14:textId="77777777" w:rsidR="00C247C6" w:rsidRPr="000C62A8" w:rsidRDefault="00C247C6" w:rsidP="00BD2BD7">
                    <w:r w:rsidRPr="000C62A8">
                      <w:rPr>
                        <w:noProof/>
                      </w:rPr>
                      <w:drawing>
                        <wp:inline distT="0" distB="0" distL="0" distR="0" wp14:anchorId="5CEF74A1" wp14:editId="695A3CE5">
                          <wp:extent cx="276968" cy="232372"/>
                          <wp:effectExtent l="38100" t="38100" r="27940" b="34925"/>
                          <wp:docPr id="237" name="Picture 2" descr="Résultat de recherche d'images pour &quot;icon orange mail&quot;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7" name="Picture 2" descr="Résultat de recherche d'images pour &quot;icon orange mail&quot;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20878161">
                                    <a:off x="0" y="0"/>
                                    <a:ext cx="276968" cy="2323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  <w:tc>
                  <w:tcPr>
                    <w:tcW w:w="6364" w:type="dxa"/>
                    <w:vAlign w:val="center"/>
                  </w:tcPr>
                  <w:p w14:paraId="37532135" w14:textId="77777777" w:rsidR="00C247C6" w:rsidRPr="000C62A8" w:rsidRDefault="00C247C6" w:rsidP="00BD2BD7">
                    <w:r w:rsidRPr="000C62A8">
                      <w:t>contact@futurmap.com</w:t>
                    </w:r>
                  </w:p>
                </w:tc>
                <w:tc>
                  <w:tcPr>
                    <w:tcW w:w="3587" w:type="dxa"/>
                    <w:gridSpan w:val="2"/>
                    <w:vMerge w:val="restart"/>
                    <w:vAlign w:val="center"/>
                  </w:tcPr>
                  <w:p w14:paraId="0B2DBAE9" w14:textId="77777777" w:rsidR="00C247C6" w:rsidRPr="000C62A8" w:rsidRDefault="00C247C6" w:rsidP="00BD2BD7">
                    <w:pPr>
                      <w:pStyle w:val="UPageGarde-Date"/>
                    </w:pPr>
                    <w:r w:rsidRPr="000C62A8">
                      <w:t>Date d’édition :</w:t>
                    </w:r>
                  </w:p>
                  <w:p w14:paraId="74682926" w14:textId="057B10F6" w:rsidR="00C247C6" w:rsidRPr="000C62A8" w:rsidRDefault="00D75B4F" w:rsidP="00BD2BD7">
                    <w:pPr>
                      <w:pStyle w:val="UPageGarde-Date"/>
                      <w:rPr>
                        <w:i/>
                        <w:iCs/>
                      </w:rPr>
                    </w:pPr>
                    <w:r>
                      <w:fldChar w:fldCharType="begin"/>
                    </w:r>
                    <w:r>
                      <w:instrText xml:space="preserve"> SAVEDATE  \@ "dddd d MMMM yyyy" </w:instrText>
                    </w:r>
                    <w:r>
                      <w:fldChar w:fldCharType="separate"/>
                    </w:r>
                    <w:r w:rsidR="00D9648D">
                      <w:rPr>
                        <w:noProof/>
                      </w:rPr>
                      <w:t>vendredi 3 octobre 2025</w:t>
                    </w:r>
                    <w:r>
                      <w:fldChar w:fldCharType="end"/>
                    </w:r>
                  </w:p>
                </w:tc>
              </w:tr>
              <w:tr w:rsidR="00C247C6" w:rsidRPr="000C62A8" w14:paraId="6F5F47AE" w14:textId="77777777" w:rsidTr="00643EEF">
                <w:tc>
                  <w:tcPr>
                    <w:tcW w:w="821" w:type="dxa"/>
                    <w:vAlign w:val="center"/>
                  </w:tcPr>
                  <w:p w14:paraId="19B5C076" w14:textId="77777777" w:rsidR="00C247C6" w:rsidRPr="000C62A8" w:rsidRDefault="00C247C6" w:rsidP="00BD2BD7">
                    <w:r w:rsidRPr="000C62A8">
                      <w:rPr>
                        <w:noProof/>
                      </w:rPr>
                      <w:drawing>
                        <wp:inline distT="0" distB="0" distL="0" distR="0" wp14:anchorId="45DF196C" wp14:editId="1ADF2438">
                          <wp:extent cx="260433" cy="218499"/>
                          <wp:effectExtent l="38100" t="38100" r="25400" b="29210"/>
                          <wp:docPr id="238" name="Picture 4" descr="Résultat de recherche d'images pour &quot;icon orange website&quot;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8" name="Picture 4" descr="Résultat de recherche d'images pour &quot;icon orange website&quot;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20805656">
                                    <a:off x="0" y="0"/>
                                    <a:ext cx="260433" cy="2184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  <w:tc>
                  <w:tcPr>
                    <w:tcW w:w="6364" w:type="dxa"/>
                    <w:vAlign w:val="center"/>
                  </w:tcPr>
                  <w:p w14:paraId="6CA52137" w14:textId="77777777" w:rsidR="00C247C6" w:rsidRPr="000C62A8" w:rsidRDefault="00C247C6" w:rsidP="00BD2BD7">
                    <w:r w:rsidRPr="000C62A8">
                      <w:t>www.futurmap.com</w:t>
                    </w:r>
                  </w:p>
                </w:tc>
                <w:tc>
                  <w:tcPr>
                    <w:tcW w:w="3587" w:type="dxa"/>
                    <w:gridSpan w:val="2"/>
                    <w:vMerge/>
                    <w:vAlign w:val="center"/>
                  </w:tcPr>
                  <w:p w14:paraId="15F83D95" w14:textId="77777777" w:rsidR="00C247C6" w:rsidRPr="000C62A8" w:rsidRDefault="00C247C6" w:rsidP="00BD2BD7"/>
                </w:tc>
              </w:tr>
            </w:tbl>
            <w:p w14:paraId="05D08C0D" w14:textId="77777777" w:rsidR="00BE64D9" w:rsidRPr="000C62A8" w:rsidRDefault="00BE64D9" w:rsidP="00BD2BD7">
              <w:pPr>
                <w:sectPr w:rsidR="00BE64D9" w:rsidRPr="000C62A8" w:rsidSect="001B2D82">
                  <w:headerReference w:type="default" r:id="rId24"/>
                  <w:footerReference w:type="default" r:id="rId25"/>
                  <w:pgSz w:w="11906" w:h="16838" w:code="9"/>
                  <w:pgMar w:top="238" w:right="567" w:bottom="244" w:left="567" w:header="142" w:footer="0" w:gutter="0"/>
                  <w:pgNumType w:start="1"/>
                  <w:cols w:space="708"/>
                  <w:titlePg/>
                  <w:docGrid w:linePitch="360"/>
                </w:sectPr>
              </w:pPr>
            </w:p>
            <w:p w14:paraId="77DB7F91" w14:textId="77777777" w:rsidR="00123756" w:rsidRDefault="00000000" w:rsidP="00123756">
              <w:pPr>
                <w:pStyle w:val="Normal2"/>
                <w:ind w:firstLine="0"/>
              </w:pPr>
            </w:p>
          </w:sdtContent>
        </w:sdt>
        <w:bookmarkStart w:id="1" w:name="_Hlk8117857" w:displacedByCustomXml="next"/>
        <w:bookmarkEnd w:id="1" w:displacedByCustomXml="next"/>
      </w:sdtContent>
    </w:sdt>
    <w:p w14:paraId="6A29B783" w14:textId="531FD3F2" w:rsidR="00123756" w:rsidRPr="00123756" w:rsidRDefault="00123756" w:rsidP="000E2957">
      <w:pPr>
        <w:pStyle w:val="Titre1"/>
      </w:pPr>
      <w:r w:rsidRPr="00123756">
        <w:rPr>
          <w:rStyle w:val="Titre1Car"/>
          <w:b/>
          <w:bCs/>
          <w:caps/>
        </w:rPr>
        <w:t>Information Générales</w:t>
      </w:r>
    </w:p>
    <w:p w14:paraId="5D7206B0" w14:textId="7DC9107F" w:rsidR="00123756" w:rsidRPr="00123756" w:rsidRDefault="00123756" w:rsidP="000E2957">
      <w:pPr>
        <w:pStyle w:val="Normal2"/>
        <w:ind w:left="709" w:firstLine="0"/>
      </w:pPr>
      <w:r w:rsidRPr="00123756">
        <w:rPr>
          <w:b/>
          <w:bCs/>
        </w:rPr>
        <w:t>Titre du projet :</w:t>
      </w:r>
      <w:r w:rsidR="006665E9">
        <w:rPr>
          <w:b/>
          <w:bCs/>
        </w:rPr>
        <w:t xml:space="preserve"> </w:t>
      </w:r>
      <w:r w:rsidR="00D9648D">
        <w:rPr>
          <w:b/>
          <w:bCs/>
        </w:rPr>
        <w:t>Confiance</w:t>
      </w:r>
    </w:p>
    <w:p w14:paraId="7A777B08" w14:textId="45FA65F9" w:rsidR="00123756" w:rsidRPr="00123756" w:rsidRDefault="00123756" w:rsidP="000E2957">
      <w:pPr>
        <w:pStyle w:val="Normal2"/>
        <w:ind w:left="709" w:firstLine="0"/>
      </w:pPr>
      <w:r w:rsidRPr="00123756">
        <w:rPr>
          <w:b/>
          <w:bCs/>
        </w:rPr>
        <w:t>Demandeur(s) :</w:t>
      </w:r>
      <w:r w:rsidR="00743E50">
        <w:rPr>
          <w:b/>
          <w:bCs/>
        </w:rPr>
        <w:t xml:space="preserve"> Département Qualité</w:t>
      </w:r>
    </w:p>
    <w:p w14:paraId="54B7CDBA" w14:textId="3226D06F" w:rsidR="00123756" w:rsidRPr="00123756" w:rsidRDefault="00123756" w:rsidP="000E2957">
      <w:pPr>
        <w:pStyle w:val="Normal2"/>
        <w:ind w:left="709" w:firstLine="0"/>
      </w:pPr>
      <w:r w:rsidRPr="00123756">
        <w:rPr>
          <w:b/>
          <w:bCs/>
        </w:rPr>
        <w:t>Date de la demande :</w:t>
      </w:r>
      <w:r w:rsidR="00743E50">
        <w:rPr>
          <w:b/>
          <w:bCs/>
        </w:rPr>
        <w:t xml:space="preserve"> </w:t>
      </w:r>
    </w:p>
    <w:p w14:paraId="2A5C4119" w14:textId="3F1497B9" w:rsidR="00123756" w:rsidRPr="00123756" w:rsidRDefault="00123756" w:rsidP="000E2957">
      <w:pPr>
        <w:pStyle w:val="Normal2"/>
        <w:ind w:left="709" w:firstLine="0"/>
      </w:pPr>
      <w:r w:rsidRPr="00123756">
        <w:rPr>
          <w:b/>
          <w:bCs/>
        </w:rPr>
        <w:t>Date limite souhaitée :</w:t>
      </w:r>
      <w:r w:rsidR="00743E50">
        <w:rPr>
          <w:b/>
          <w:bCs/>
        </w:rPr>
        <w:t xml:space="preserve"> </w:t>
      </w:r>
    </w:p>
    <w:p w14:paraId="303A1E78" w14:textId="61B6D752" w:rsidR="00123756" w:rsidRPr="00123756" w:rsidRDefault="00123756" w:rsidP="000E2957">
      <w:pPr>
        <w:pStyle w:val="Normal2"/>
        <w:ind w:left="709" w:firstLine="0"/>
      </w:pPr>
      <w:r w:rsidRPr="00123756">
        <w:rPr>
          <w:b/>
          <w:bCs/>
        </w:rPr>
        <w:t>Version du document :</w:t>
      </w:r>
      <w:r w:rsidR="00743E50">
        <w:rPr>
          <w:b/>
          <w:bCs/>
        </w:rPr>
        <w:t xml:space="preserve"> 01</w:t>
      </w:r>
    </w:p>
    <w:p w14:paraId="40AFB8E3" w14:textId="052B4641" w:rsidR="00123756" w:rsidRPr="00123756" w:rsidRDefault="00123756" w:rsidP="000E2957">
      <w:pPr>
        <w:pStyle w:val="Titre1"/>
      </w:pPr>
      <w:r w:rsidRPr="00123756">
        <w:t xml:space="preserve"> Contexte et Objectifs</w:t>
      </w:r>
    </w:p>
    <w:p w14:paraId="1EAF5825" w14:textId="30449649" w:rsidR="00391BD0" w:rsidRDefault="00123756" w:rsidP="00F90218">
      <w:pPr>
        <w:pStyle w:val="Normal2"/>
        <w:numPr>
          <w:ilvl w:val="0"/>
          <w:numId w:val="25"/>
        </w:numPr>
      </w:pPr>
      <w:r w:rsidRPr="00123756">
        <w:rPr>
          <w:b/>
          <w:bCs/>
        </w:rPr>
        <w:t>Problématique actuelle :</w:t>
      </w:r>
      <w:r w:rsidRPr="00123756">
        <w:t xml:space="preserve"> </w:t>
      </w:r>
    </w:p>
    <w:p w14:paraId="6F90C906" w14:textId="68023416" w:rsidR="00524211" w:rsidRPr="00F90218" w:rsidRDefault="006665E9" w:rsidP="00F90218">
      <w:pPr>
        <w:pStyle w:val="Normal2"/>
        <w:ind w:left="360" w:firstLine="349"/>
        <w:jc w:val="both"/>
        <w:rPr>
          <w:i/>
          <w:iCs/>
        </w:rPr>
      </w:pPr>
      <w:r w:rsidRPr="00F90218">
        <w:rPr>
          <w:i/>
          <w:iCs/>
        </w:rPr>
        <w:t>Dans un système de management de la qualité,</w:t>
      </w:r>
      <w:r w:rsidR="00F90218">
        <w:rPr>
          <w:i/>
          <w:iCs/>
        </w:rPr>
        <w:t xml:space="preserve"> </w:t>
      </w:r>
      <w:r w:rsidR="00391BD0" w:rsidRPr="00F90218">
        <w:rPr>
          <w:i/>
          <w:iCs/>
        </w:rPr>
        <w:t>la gestion de la libération</w:t>
      </w:r>
      <w:r w:rsidR="00F90218">
        <w:rPr>
          <w:i/>
          <w:iCs/>
        </w:rPr>
        <w:t xml:space="preserve"> </w:t>
      </w:r>
      <w:r w:rsidR="00391BD0" w:rsidRPr="00F90218">
        <w:rPr>
          <w:i/>
          <w:iCs/>
        </w:rPr>
        <w:t>des produits est non seulement une exigence mais aussi permet à l’entreprise d’avoir une preuve qui peut servir de droit, il y a aussi la</w:t>
      </w:r>
      <w:r w:rsidRPr="00F90218">
        <w:rPr>
          <w:i/>
          <w:iCs/>
        </w:rPr>
        <w:t xml:space="preserve"> gestion des non-conformités</w:t>
      </w:r>
      <w:r w:rsidR="00391BD0" w:rsidRPr="00F90218">
        <w:rPr>
          <w:i/>
          <w:iCs/>
        </w:rPr>
        <w:t xml:space="preserve"> qui</w:t>
      </w:r>
      <w:r w:rsidRPr="00F90218">
        <w:rPr>
          <w:i/>
          <w:iCs/>
        </w:rPr>
        <w:t xml:space="preserve"> est essentielle pour assurer la maitrise de la production mais aussi afin de permettre la mise en place </w:t>
      </w:r>
      <w:r w:rsidR="002B5DBD" w:rsidRPr="00F90218">
        <w:rPr>
          <w:i/>
          <w:iCs/>
        </w:rPr>
        <w:t xml:space="preserve">de projets </w:t>
      </w:r>
      <w:r w:rsidRPr="00F90218">
        <w:rPr>
          <w:i/>
          <w:iCs/>
        </w:rPr>
        <w:t xml:space="preserve">d’amélioration continue. </w:t>
      </w:r>
      <w:r w:rsidR="00583F9B" w:rsidRPr="00F90218">
        <w:rPr>
          <w:i/>
          <w:iCs/>
        </w:rPr>
        <w:t>Aussi, l</w:t>
      </w:r>
      <w:r w:rsidRPr="00F90218">
        <w:rPr>
          <w:i/>
          <w:iCs/>
        </w:rPr>
        <w:t>a gestion des non-conformités liées aux réclamations client est même une des exigences de la norme ISO9001</w:t>
      </w:r>
      <w:r w:rsidR="00583F9B" w:rsidRPr="00F90218">
        <w:rPr>
          <w:i/>
          <w:iCs/>
        </w:rPr>
        <w:t xml:space="preserve"> afin de lancer des actions visant à accroitre la satisfaction du client.</w:t>
      </w:r>
      <w:r w:rsidRPr="00F90218">
        <w:rPr>
          <w:i/>
          <w:iCs/>
        </w:rPr>
        <w:t xml:space="preserve"> </w:t>
      </w:r>
      <w:r w:rsidR="00583F9B" w:rsidRPr="00F90218">
        <w:rPr>
          <w:i/>
          <w:iCs/>
        </w:rPr>
        <w:t>E</w:t>
      </w:r>
      <w:r w:rsidRPr="00F90218">
        <w:rPr>
          <w:i/>
          <w:iCs/>
        </w:rPr>
        <w:t xml:space="preserve">t si la démarche qualité est basée </w:t>
      </w:r>
      <w:r w:rsidR="00583F9B" w:rsidRPr="00F90218">
        <w:rPr>
          <w:i/>
          <w:iCs/>
        </w:rPr>
        <w:t>sur la norme ISO9001</w:t>
      </w:r>
      <w:r w:rsidRPr="00F90218">
        <w:rPr>
          <w:i/>
          <w:iCs/>
        </w:rPr>
        <w:t xml:space="preserve"> ou qu’une certification sur ce référentiel est prévue, il faudrait que</w:t>
      </w:r>
      <w:r w:rsidR="00583F9B" w:rsidRPr="00F90218">
        <w:rPr>
          <w:i/>
          <w:iCs/>
        </w:rPr>
        <w:t xml:space="preserve"> l’organisme prévoie des moyens de tracer, de remonter</w:t>
      </w:r>
      <w:r w:rsidR="00524211" w:rsidRPr="00F90218">
        <w:rPr>
          <w:i/>
          <w:iCs/>
        </w:rPr>
        <w:t>, d’enregistrer</w:t>
      </w:r>
      <w:r w:rsidR="00583F9B" w:rsidRPr="00F90218">
        <w:rPr>
          <w:i/>
          <w:iCs/>
        </w:rPr>
        <w:t xml:space="preserve">, d’analyser les informations liées aux non-conformités qu’elles soient internes à l’organisme, </w:t>
      </w:r>
      <w:r w:rsidR="00524211" w:rsidRPr="00F90218">
        <w:rPr>
          <w:i/>
          <w:iCs/>
        </w:rPr>
        <w:t>pour</w:t>
      </w:r>
      <w:r w:rsidR="00583F9B" w:rsidRPr="00F90218">
        <w:rPr>
          <w:i/>
          <w:iCs/>
        </w:rPr>
        <w:t xml:space="preserve"> le cas des contrôles internes, ou bien externes qui est le cas des retours ou réclamations client</w:t>
      </w:r>
      <w:r w:rsidRPr="00F90218">
        <w:rPr>
          <w:i/>
          <w:iCs/>
        </w:rPr>
        <w:t>.</w:t>
      </w:r>
    </w:p>
    <w:p w14:paraId="1F0817AA" w14:textId="492D362A" w:rsidR="00000570" w:rsidRDefault="006665E9" w:rsidP="00F90218">
      <w:pPr>
        <w:pStyle w:val="Normal2"/>
        <w:ind w:left="360" w:firstLine="349"/>
        <w:jc w:val="both"/>
        <w:rPr>
          <w:i/>
          <w:iCs/>
        </w:rPr>
      </w:pPr>
      <w:r w:rsidRPr="00F90218">
        <w:rPr>
          <w:i/>
          <w:iCs/>
        </w:rPr>
        <w:t xml:space="preserve">Cependant, </w:t>
      </w:r>
      <w:r w:rsidR="00391BD0" w:rsidRPr="00F90218">
        <w:rPr>
          <w:i/>
          <w:iCs/>
        </w:rPr>
        <w:t xml:space="preserve">les livrables sont envoyés de manière dispersée (mails, Smash, etc.), ce qui entraîne un manque de traçabilité, </w:t>
      </w:r>
      <w:r w:rsidRPr="00F90218">
        <w:rPr>
          <w:i/>
          <w:iCs/>
        </w:rPr>
        <w:t xml:space="preserve">les informations en lien avec toutes les </w:t>
      </w:r>
      <w:r w:rsidR="00583F9B" w:rsidRPr="00F90218">
        <w:rPr>
          <w:i/>
          <w:iCs/>
        </w:rPr>
        <w:t>non-conformités, qu’elles soient internes ou externes proviennent de tous horizons, dispersées, remontées manuellement</w:t>
      </w:r>
      <w:r w:rsidR="00F90218" w:rsidRPr="00F90218">
        <w:rPr>
          <w:i/>
          <w:iCs/>
        </w:rPr>
        <w:t xml:space="preserve"> de façon informelle (mails, appels), </w:t>
      </w:r>
      <w:r w:rsidR="00583F9B" w:rsidRPr="00F90218">
        <w:rPr>
          <w:i/>
          <w:iCs/>
        </w:rPr>
        <w:t xml:space="preserve">mais aussi, inexploitées, </w:t>
      </w:r>
      <w:r w:rsidR="00524211" w:rsidRPr="00F90218">
        <w:rPr>
          <w:i/>
          <w:iCs/>
        </w:rPr>
        <w:t xml:space="preserve">ou </w:t>
      </w:r>
      <w:r w:rsidR="00583F9B" w:rsidRPr="00F90218">
        <w:rPr>
          <w:i/>
          <w:iCs/>
        </w:rPr>
        <w:t xml:space="preserve">perdues au fil du temps. Et donc, ne permettent ni un suivi efficace, </w:t>
      </w:r>
      <w:r w:rsidR="00A52A27" w:rsidRPr="00F90218">
        <w:rPr>
          <w:i/>
          <w:iCs/>
        </w:rPr>
        <w:t>ni une quelconque exploitation</w:t>
      </w:r>
      <w:r w:rsidR="00F90218" w:rsidRPr="00F90218">
        <w:rPr>
          <w:i/>
          <w:iCs/>
        </w:rPr>
        <w:t>, sans centralisation</w:t>
      </w:r>
      <w:r w:rsidR="00A52A27" w:rsidRPr="00F90218">
        <w:rPr>
          <w:i/>
          <w:iCs/>
        </w:rPr>
        <w:t>, et encore moins</w:t>
      </w:r>
      <w:r w:rsidRPr="00F90218">
        <w:rPr>
          <w:i/>
          <w:iCs/>
        </w:rPr>
        <w:t xml:space="preserve"> </w:t>
      </w:r>
      <w:r w:rsidR="00F90218" w:rsidRPr="00F90218">
        <w:rPr>
          <w:i/>
          <w:iCs/>
        </w:rPr>
        <w:t xml:space="preserve">ne permet </w:t>
      </w:r>
      <w:r w:rsidR="00524211" w:rsidRPr="00F90218">
        <w:rPr>
          <w:i/>
          <w:iCs/>
        </w:rPr>
        <w:t>d’</w:t>
      </w:r>
      <w:r w:rsidR="00A52A27" w:rsidRPr="00F90218">
        <w:rPr>
          <w:i/>
          <w:iCs/>
        </w:rPr>
        <w:t>enregistrer</w:t>
      </w:r>
      <w:r w:rsidR="00725057" w:rsidRPr="00F90218">
        <w:rPr>
          <w:i/>
          <w:iCs/>
        </w:rPr>
        <w:t xml:space="preserve"> les réclamations client</w:t>
      </w:r>
      <w:r w:rsidR="00F90218" w:rsidRPr="00F90218">
        <w:rPr>
          <w:i/>
          <w:iCs/>
        </w:rPr>
        <w:t>.</w:t>
      </w:r>
    </w:p>
    <w:p w14:paraId="69844EEF" w14:textId="49F61E6C" w:rsidR="00F90218" w:rsidRPr="00F90218" w:rsidRDefault="00F90218" w:rsidP="00F90218">
      <w:pPr>
        <w:pStyle w:val="Normal2"/>
        <w:ind w:left="360" w:firstLine="349"/>
        <w:jc w:val="both"/>
        <w:rPr>
          <w:i/>
          <w:iCs/>
        </w:rPr>
      </w:pPr>
      <w:r>
        <w:rPr>
          <w:i/>
          <w:iCs/>
        </w:rPr>
        <w:t xml:space="preserve">Ce projet vise à rassembler la gestion des livraisons, le recueil de la satisfaction client, la gestion des non-conformités externes, la mise à disposition d’un tableau de bord exploitant les données de livraison et les données </w:t>
      </w:r>
      <w:r w:rsidR="00AD5E43">
        <w:rPr>
          <w:i/>
          <w:iCs/>
        </w:rPr>
        <w:t>dans l’ERP.</w:t>
      </w:r>
    </w:p>
    <w:p w14:paraId="4EFACCC5" w14:textId="77777777" w:rsidR="00F90218" w:rsidRPr="00F90218" w:rsidRDefault="00F90218" w:rsidP="00F90218">
      <w:pPr>
        <w:pStyle w:val="Normal2"/>
        <w:ind w:firstLine="0"/>
        <w:rPr>
          <w:i/>
          <w:iCs/>
          <w:highlight w:val="cyan"/>
        </w:rPr>
      </w:pPr>
    </w:p>
    <w:p w14:paraId="69542419" w14:textId="42C0BB9B" w:rsidR="00353802" w:rsidRPr="00E836F9" w:rsidRDefault="00123756" w:rsidP="00E836F9">
      <w:pPr>
        <w:pStyle w:val="Normal2"/>
        <w:numPr>
          <w:ilvl w:val="0"/>
          <w:numId w:val="25"/>
        </w:numPr>
        <w:rPr>
          <w:i/>
          <w:iCs/>
          <w:sz w:val="18"/>
          <w:szCs w:val="18"/>
        </w:rPr>
      </w:pPr>
      <w:r w:rsidRPr="00123756">
        <w:rPr>
          <w:b/>
          <w:bCs/>
        </w:rPr>
        <w:t>Objectifs du projet :</w:t>
      </w:r>
      <w:r w:rsidRPr="00123756">
        <w:t xml:space="preserve"> </w:t>
      </w:r>
    </w:p>
    <w:p w14:paraId="3E0E9ED6" w14:textId="413B26F6" w:rsidR="00123756" w:rsidRDefault="00743E50" w:rsidP="00E836F9">
      <w:pPr>
        <w:pStyle w:val="Normal2"/>
        <w:numPr>
          <w:ilvl w:val="1"/>
          <w:numId w:val="25"/>
        </w:numPr>
        <w:rPr>
          <w:i/>
          <w:iCs/>
        </w:rPr>
      </w:pPr>
      <w:r>
        <w:rPr>
          <w:i/>
          <w:iCs/>
        </w:rPr>
        <w:t>C</w:t>
      </w:r>
      <w:r>
        <w:t>entraliser la livraison des produits aux clients et tracer chaque envoi.</w:t>
      </w:r>
    </w:p>
    <w:p w14:paraId="0DD5D780" w14:textId="54A5A8ED" w:rsidR="00E110BF" w:rsidRPr="003B0931" w:rsidRDefault="00E110BF" w:rsidP="003B0931">
      <w:pPr>
        <w:pStyle w:val="Normal2"/>
        <w:numPr>
          <w:ilvl w:val="1"/>
          <w:numId w:val="25"/>
        </w:numPr>
        <w:rPr>
          <w:i/>
          <w:iCs/>
        </w:rPr>
      </w:pPr>
      <w:r>
        <w:rPr>
          <w:i/>
          <w:iCs/>
        </w:rPr>
        <w:t>Envoyer avec la livraison un formulaire pour évaluer la satisfaction client : NPS, CSAT</w:t>
      </w:r>
      <w:r w:rsidR="003B0931">
        <w:rPr>
          <w:i/>
          <w:iCs/>
        </w:rPr>
        <w:t xml:space="preserve"> et </w:t>
      </w:r>
      <w:r w:rsidRPr="003B0931">
        <w:rPr>
          <w:i/>
          <w:iCs/>
        </w:rPr>
        <w:t>un formulaire pour recueil des retours ou réclamations client</w:t>
      </w:r>
    </w:p>
    <w:p w14:paraId="2228E819" w14:textId="753889D0" w:rsidR="00E110BF" w:rsidRPr="00E110BF" w:rsidRDefault="00E110BF" w:rsidP="00743E50">
      <w:pPr>
        <w:pStyle w:val="Normal2"/>
        <w:numPr>
          <w:ilvl w:val="1"/>
          <w:numId w:val="25"/>
        </w:numPr>
        <w:rPr>
          <w:i/>
          <w:iCs/>
        </w:rPr>
      </w:pPr>
      <w:r>
        <w:t>Permettre la déclaration, le suivi et l’historique des non-conformités externes liées aux livraisons.</w:t>
      </w:r>
    </w:p>
    <w:p w14:paraId="05164513" w14:textId="5E23DDF0" w:rsidR="00E110BF" w:rsidRPr="00E110BF" w:rsidRDefault="00E110BF" w:rsidP="00743E50">
      <w:pPr>
        <w:pStyle w:val="Normal2"/>
        <w:numPr>
          <w:ilvl w:val="1"/>
          <w:numId w:val="25"/>
        </w:numPr>
        <w:rPr>
          <w:i/>
          <w:iCs/>
        </w:rPr>
      </w:pPr>
      <w:r>
        <w:t>Fournir un tableau de bord qualité orienté relation client et des exports exploitables.</w:t>
      </w:r>
    </w:p>
    <w:p w14:paraId="59CE25F1" w14:textId="03FD12D5" w:rsidR="00E110BF" w:rsidRPr="00E110BF" w:rsidRDefault="00E110BF" w:rsidP="00743E50">
      <w:pPr>
        <w:pStyle w:val="Normal2"/>
        <w:numPr>
          <w:ilvl w:val="1"/>
          <w:numId w:val="25"/>
        </w:numPr>
        <w:rPr>
          <w:i/>
          <w:iCs/>
        </w:rPr>
      </w:pPr>
      <w:r>
        <w:t>Réduire les coûts liés aux retours clients en identifiant les zones problématiques (projet).</w:t>
      </w:r>
    </w:p>
    <w:p w14:paraId="237B4603" w14:textId="77777777" w:rsidR="00000570" w:rsidRDefault="00000570" w:rsidP="005E013C">
      <w:pPr>
        <w:pStyle w:val="Normal2"/>
        <w:ind w:firstLine="0"/>
      </w:pPr>
    </w:p>
    <w:p w14:paraId="7587DFEC" w14:textId="77777777" w:rsidR="000E2957" w:rsidRDefault="00123756" w:rsidP="000E2957">
      <w:pPr>
        <w:pStyle w:val="Normal2"/>
        <w:numPr>
          <w:ilvl w:val="0"/>
          <w:numId w:val="25"/>
        </w:numPr>
        <w:spacing w:after="0"/>
      </w:pPr>
      <w:r w:rsidRPr="00123756">
        <w:rPr>
          <w:b/>
          <w:bCs/>
        </w:rPr>
        <w:lastRenderedPageBreak/>
        <w:t>Valeur ajoutée attendue :</w:t>
      </w:r>
      <w:r w:rsidRPr="00123756">
        <w:t xml:space="preserve"> </w:t>
      </w:r>
    </w:p>
    <w:p w14:paraId="2E8B75FD" w14:textId="77777777" w:rsidR="006272EA" w:rsidRDefault="006272EA" w:rsidP="00C456BC">
      <w:pPr>
        <w:pStyle w:val="Normal2"/>
        <w:spacing w:after="0"/>
        <w:ind w:firstLine="0"/>
      </w:pPr>
    </w:p>
    <w:p w14:paraId="1B4120D7" w14:textId="1545B708" w:rsidR="006D7806" w:rsidRDefault="006D7806" w:rsidP="00123756">
      <w:pPr>
        <w:pStyle w:val="Normal2"/>
        <w:numPr>
          <w:ilvl w:val="1"/>
          <w:numId w:val="25"/>
        </w:numPr>
        <w:ind w:left="851" w:firstLine="0"/>
      </w:pPr>
      <w:r>
        <w:t>Meilleure traçabilité</w:t>
      </w:r>
      <w:r w:rsidR="003B0931" w:rsidRPr="003B0931">
        <w:t xml:space="preserve"> </w:t>
      </w:r>
      <w:r w:rsidR="003B0931">
        <w:t>opérationnelle et</w:t>
      </w:r>
      <w:r>
        <w:t xml:space="preserve"> juridique des livraisons (accusés de livraison automatiques).</w:t>
      </w:r>
    </w:p>
    <w:p w14:paraId="20018893" w14:textId="0F630F8B" w:rsidR="006D7806" w:rsidRDefault="006D7806" w:rsidP="00123756">
      <w:pPr>
        <w:pStyle w:val="Normal2"/>
        <w:numPr>
          <w:ilvl w:val="1"/>
          <w:numId w:val="25"/>
        </w:numPr>
        <w:ind w:left="851" w:firstLine="0"/>
      </w:pPr>
      <w:r>
        <w:t>Evaluation de la satisfaction client en lien direct avec chaque livraison</w:t>
      </w:r>
    </w:p>
    <w:p w14:paraId="114EA3DC" w14:textId="79931904" w:rsidR="00DC7EAD" w:rsidRDefault="00DC7EAD" w:rsidP="00123756">
      <w:pPr>
        <w:pStyle w:val="Normal2"/>
        <w:numPr>
          <w:ilvl w:val="1"/>
          <w:numId w:val="25"/>
        </w:numPr>
        <w:ind w:left="851" w:firstLine="0"/>
      </w:pPr>
      <w:r>
        <w:t>Amélioration de l’appréciation de la satisfaction client via un processus de retours clair et structuré.</w:t>
      </w:r>
    </w:p>
    <w:p w14:paraId="5BE5467D" w14:textId="5859A483" w:rsidR="00353802" w:rsidRDefault="00353802" w:rsidP="00123756">
      <w:pPr>
        <w:pStyle w:val="Normal2"/>
        <w:numPr>
          <w:ilvl w:val="1"/>
          <w:numId w:val="25"/>
        </w:numPr>
        <w:ind w:left="851" w:firstLine="0"/>
      </w:pPr>
      <w:r>
        <w:t>Réduction des échanges informels et perte d’information.</w:t>
      </w:r>
    </w:p>
    <w:p w14:paraId="7CE279F5" w14:textId="06EDF6AE" w:rsidR="00353802" w:rsidRDefault="00353802" w:rsidP="00123756">
      <w:pPr>
        <w:pStyle w:val="Normal2"/>
        <w:numPr>
          <w:ilvl w:val="1"/>
          <w:numId w:val="25"/>
        </w:numPr>
        <w:ind w:left="851" w:firstLine="0"/>
      </w:pPr>
      <w:r>
        <w:t>Indicateurs qualité exploitables (taux de NCE, distribution par projet/client, gravité).</w:t>
      </w:r>
    </w:p>
    <w:p w14:paraId="0B297ABD" w14:textId="77777777" w:rsidR="008526F8" w:rsidRPr="006272EA" w:rsidRDefault="008526F8" w:rsidP="006272EA">
      <w:pPr>
        <w:pStyle w:val="Normal2"/>
        <w:ind w:firstLine="0"/>
        <w:rPr>
          <w:i/>
          <w:iCs/>
        </w:rPr>
      </w:pPr>
    </w:p>
    <w:p w14:paraId="503962C6" w14:textId="75166271" w:rsidR="00123756" w:rsidRPr="00123756" w:rsidRDefault="00123756" w:rsidP="000E2957">
      <w:pPr>
        <w:pStyle w:val="Titre1"/>
      </w:pPr>
      <w:r w:rsidRPr="00123756">
        <w:t>Périmètre du projet</w:t>
      </w:r>
    </w:p>
    <w:p w14:paraId="2F052549" w14:textId="20556503" w:rsidR="003B0931" w:rsidRPr="0022320C" w:rsidRDefault="00123756" w:rsidP="0022320C">
      <w:pPr>
        <w:pStyle w:val="Normal2"/>
        <w:numPr>
          <w:ilvl w:val="0"/>
          <w:numId w:val="26"/>
        </w:numPr>
        <w:rPr>
          <w:i/>
          <w:iCs/>
        </w:rPr>
      </w:pPr>
      <w:r w:rsidRPr="00123756">
        <w:rPr>
          <w:b/>
          <w:bCs/>
        </w:rPr>
        <w:t>Fonctionnalités incluses :</w:t>
      </w:r>
      <w:r w:rsidRPr="00123756">
        <w:t xml:space="preserve"> </w:t>
      </w:r>
    </w:p>
    <w:p w14:paraId="689121FC" w14:textId="77777777" w:rsidR="003B0931" w:rsidRDefault="003B0931" w:rsidP="007D32AB">
      <w:pPr>
        <w:pStyle w:val="Normal2"/>
        <w:numPr>
          <w:ilvl w:val="1"/>
          <w:numId w:val="25"/>
        </w:numPr>
        <w:ind w:left="851" w:firstLine="0"/>
      </w:pPr>
      <w:r>
        <w:t>Gestion des livraisons :</w:t>
      </w:r>
    </w:p>
    <w:p w14:paraId="255DD3B0" w14:textId="5187FA10" w:rsidR="003B0931" w:rsidRDefault="003B0931" w:rsidP="007D32AB">
      <w:pPr>
        <w:pStyle w:val="Normal2"/>
        <w:numPr>
          <w:ilvl w:val="3"/>
          <w:numId w:val="25"/>
        </w:numPr>
      </w:pPr>
      <w:proofErr w:type="spellStart"/>
      <w:r>
        <w:t>Upload</w:t>
      </w:r>
      <w:proofErr w:type="spellEnd"/>
      <w:r>
        <w:t xml:space="preserve"> </w:t>
      </w:r>
      <w:proofErr w:type="spellStart"/>
      <w:r>
        <w:t>multi-format</w:t>
      </w:r>
      <w:proofErr w:type="spellEnd"/>
      <w:r>
        <w:t xml:space="preserve"> (PDF, Excel, Word, images, modèles 3D, ZIP, etc.).</w:t>
      </w:r>
    </w:p>
    <w:p w14:paraId="120AA8DB" w14:textId="06371B21" w:rsidR="003B0931" w:rsidRDefault="003B0931" w:rsidP="007D32AB">
      <w:pPr>
        <w:pStyle w:val="Normal2"/>
        <w:numPr>
          <w:ilvl w:val="3"/>
          <w:numId w:val="25"/>
        </w:numPr>
      </w:pPr>
      <w:r>
        <w:t>Organisation par projet et par client.</w:t>
      </w:r>
    </w:p>
    <w:p w14:paraId="793AF5B4" w14:textId="64C0DD10" w:rsidR="00C07210" w:rsidRDefault="003B0931" w:rsidP="00C07210">
      <w:pPr>
        <w:pStyle w:val="Normal2"/>
        <w:numPr>
          <w:ilvl w:val="3"/>
          <w:numId w:val="25"/>
        </w:numPr>
      </w:pPr>
      <w:r>
        <w:t>Versioning des livrables (v1, v2, …)</w:t>
      </w:r>
      <w:r w:rsidR="00C07210">
        <w:t xml:space="preserve"> avec accès aux versions antérieures.</w:t>
      </w:r>
    </w:p>
    <w:p w14:paraId="6C08D3A4" w14:textId="2EF3E198" w:rsidR="003B0931" w:rsidRDefault="003B0931" w:rsidP="007D32AB">
      <w:pPr>
        <w:pStyle w:val="Normal2"/>
        <w:numPr>
          <w:ilvl w:val="3"/>
          <w:numId w:val="25"/>
        </w:numPr>
      </w:pPr>
      <w:r>
        <w:t>Génération automatique d’un accusé de livraison (preuve</w:t>
      </w:r>
      <w:r w:rsidR="00C07210" w:rsidRPr="00C07210">
        <w:t xml:space="preserve"> </w:t>
      </w:r>
      <w:r w:rsidR="00C07210">
        <w:t>horodatée, métadonnées).</w:t>
      </w:r>
    </w:p>
    <w:p w14:paraId="42CB5AE4" w14:textId="3E5FC446" w:rsidR="003B0931" w:rsidRDefault="003B0931" w:rsidP="007D32AB">
      <w:pPr>
        <w:pStyle w:val="Normal2"/>
        <w:numPr>
          <w:ilvl w:val="3"/>
          <w:numId w:val="25"/>
        </w:numPr>
      </w:pPr>
      <w:r>
        <w:t>Notifications automatiques aux clients lors de nouvelles livraison</w:t>
      </w:r>
      <w:r w:rsidR="00576619">
        <w:t>s</w:t>
      </w:r>
      <w:r w:rsidR="00C07210">
        <w:t xml:space="preserve"> (</w:t>
      </w:r>
      <w:proofErr w:type="gramStart"/>
      <w:r w:rsidR="00C07210">
        <w:t>email</w:t>
      </w:r>
      <w:proofErr w:type="gramEnd"/>
      <w:r w:rsidR="00C07210">
        <w:t xml:space="preserve"> / </w:t>
      </w:r>
      <w:r w:rsidR="00576619">
        <w:t xml:space="preserve">dans la </w:t>
      </w:r>
      <w:r w:rsidR="00D9648D">
        <w:t>plateforme)</w:t>
      </w:r>
      <w:r w:rsidR="00C07210">
        <w:t>.</w:t>
      </w:r>
    </w:p>
    <w:p w14:paraId="0DA22AEB" w14:textId="13032A38" w:rsidR="003B0931" w:rsidRDefault="003B0931" w:rsidP="007D32AB">
      <w:pPr>
        <w:pStyle w:val="Normal2"/>
        <w:numPr>
          <w:ilvl w:val="3"/>
          <w:numId w:val="25"/>
        </w:numPr>
      </w:pPr>
      <w:r>
        <w:t>Téléchargement sécurisé (</w:t>
      </w:r>
      <w:r w:rsidR="00C07210">
        <w:t xml:space="preserve">via login/mot de </w:t>
      </w:r>
      <w:r w:rsidR="00D9648D">
        <w:t>passe ou</w:t>
      </w:r>
      <w:r w:rsidR="00C07210">
        <w:t xml:space="preserve"> lien sécurisé à durée limitée).</w:t>
      </w:r>
    </w:p>
    <w:p w14:paraId="75F4EFED" w14:textId="77777777" w:rsidR="0022320C" w:rsidRDefault="0022320C" w:rsidP="0022320C">
      <w:pPr>
        <w:pStyle w:val="Normal2"/>
        <w:ind w:firstLine="0"/>
      </w:pPr>
    </w:p>
    <w:p w14:paraId="4AD44416" w14:textId="29141C20" w:rsidR="003B0931" w:rsidRDefault="00C07210" w:rsidP="007D32AB">
      <w:pPr>
        <w:pStyle w:val="Normal2"/>
        <w:numPr>
          <w:ilvl w:val="1"/>
          <w:numId w:val="25"/>
        </w:numPr>
        <w:ind w:left="851" w:firstLine="0"/>
      </w:pPr>
      <w:r>
        <w:t xml:space="preserve">Mesure </w:t>
      </w:r>
      <w:r w:rsidR="00B92541">
        <w:t xml:space="preserve">de la </w:t>
      </w:r>
      <w:r w:rsidR="003B0931">
        <w:t>satisfaction client </w:t>
      </w:r>
      <w:r>
        <w:t xml:space="preserve">et sondage </w:t>
      </w:r>
      <w:r w:rsidR="003B0931">
        <w:t>: NPS, CSAT</w:t>
      </w:r>
    </w:p>
    <w:p w14:paraId="2C206D54" w14:textId="15C5F911" w:rsidR="003B0931" w:rsidRDefault="00C07210" w:rsidP="007D32AB">
      <w:pPr>
        <w:pStyle w:val="Normal2"/>
        <w:numPr>
          <w:ilvl w:val="3"/>
          <w:numId w:val="25"/>
        </w:numPr>
      </w:pPr>
      <w:r>
        <w:t>NPS : envoi sondage 0–10 (configurable : immédiat / J+7 / J+30) ; stockage des réponses et commentaires.</w:t>
      </w:r>
    </w:p>
    <w:p w14:paraId="0490F974" w14:textId="2433D1FB" w:rsidR="00C07210" w:rsidRDefault="00C07210" w:rsidP="007D32AB">
      <w:pPr>
        <w:pStyle w:val="Normal2"/>
        <w:numPr>
          <w:ilvl w:val="3"/>
          <w:numId w:val="25"/>
        </w:numPr>
      </w:pPr>
      <w:r>
        <w:t xml:space="preserve">CSAT : envoi sondage transactionnel (échelle </w:t>
      </w:r>
      <w:r w:rsidR="00576619">
        <w:t>configurable, critère modifiable)</w:t>
      </w:r>
      <w:r>
        <w:t xml:space="preserve"> après livraison et/ou après résolution d’une NC</w:t>
      </w:r>
      <w:r w:rsidR="00576619">
        <w:t>E.</w:t>
      </w:r>
    </w:p>
    <w:p w14:paraId="6DDD0724" w14:textId="77777777" w:rsidR="0022320C" w:rsidRDefault="0022320C" w:rsidP="0022320C">
      <w:pPr>
        <w:pStyle w:val="Normal2"/>
        <w:ind w:firstLine="0"/>
      </w:pPr>
    </w:p>
    <w:p w14:paraId="7AD5E0FE" w14:textId="730B4992" w:rsidR="002E0F43" w:rsidRDefault="002E0F43" w:rsidP="007D32AB">
      <w:pPr>
        <w:pStyle w:val="Normal2"/>
        <w:numPr>
          <w:ilvl w:val="1"/>
          <w:numId w:val="25"/>
        </w:numPr>
        <w:ind w:left="851" w:firstLine="0"/>
      </w:pPr>
      <w:r>
        <w:t>Gestion des non-conformités externes (NC</w:t>
      </w:r>
      <w:r w:rsidR="00576619">
        <w:t>E</w:t>
      </w:r>
      <w:r>
        <w:t>) :</w:t>
      </w:r>
    </w:p>
    <w:p w14:paraId="4E51B209" w14:textId="657A2DAA" w:rsidR="002E0F43" w:rsidRDefault="00347465" w:rsidP="007D32AB">
      <w:pPr>
        <w:pStyle w:val="Normal2"/>
        <w:numPr>
          <w:ilvl w:val="3"/>
          <w:numId w:val="25"/>
        </w:numPr>
      </w:pPr>
      <w:r>
        <w:t>Formulaire de déclaration simple (par client ou interne)</w:t>
      </w:r>
      <w:r w:rsidR="00C07210">
        <w:t xml:space="preserve"> avec pré-remplissage possible (référence livraison/version).</w:t>
      </w:r>
    </w:p>
    <w:p w14:paraId="3C43070D" w14:textId="13125982" w:rsidR="006272EA" w:rsidRDefault="006272EA" w:rsidP="007D32AB">
      <w:pPr>
        <w:pStyle w:val="Normal2"/>
        <w:numPr>
          <w:ilvl w:val="3"/>
          <w:numId w:val="25"/>
        </w:numPr>
      </w:pPr>
      <w:r>
        <w:t>Liaison automatique d’une NC</w:t>
      </w:r>
      <w:r w:rsidR="00576619">
        <w:t>E</w:t>
      </w:r>
      <w:r>
        <w:t xml:space="preserve"> à une livraison précise</w:t>
      </w:r>
      <w:r w:rsidR="00C07210">
        <w:t xml:space="preserve"> (et à sa version).</w:t>
      </w:r>
    </w:p>
    <w:p w14:paraId="1AF7FD60" w14:textId="520C7F95" w:rsidR="006272EA" w:rsidRDefault="006272EA" w:rsidP="007D32AB">
      <w:pPr>
        <w:pStyle w:val="Normal2"/>
        <w:numPr>
          <w:ilvl w:val="3"/>
          <w:numId w:val="25"/>
        </w:numPr>
      </w:pPr>
      <w:r>
        <w:t xml:space="preserve">Classification </w:t>
      </w:r>
      <w:r w:rsidR="00C07210">
        <w:t>d’une NC</w:t>
      </w:r>
      <w:r w:rsidR="00576619">
        <w:t>E</w:t>
      </w:r>
      <w:r w:rsidR="00C07210">
        <w:t xml:space="preserve"> : </w:t>
      </w:r>
      <w:r w:rsidR="00576619">
        <w:t>Catégorie</w:t>
      </w:r>
      <w:r w:rsidR="00C07210">
        <w:t xml:space="preserve"> (défaut produit, retard livraison, erreur documentation, etc.) ; Gravité (mineure, majeure, critique).</w:t>
      </w:r>
    </w:p>
    <w:p w14:paraId="6FDB4888" w14:textId="3CC6BE94" w:rsidR="006272EA" w:rsidRDefault="006272EA" w:rsidP="007D32AB">
      <w:pPr>
        <w:pStyle w:val="Normal2"/>
        <w:numPr>
          <w:ilvl w:val="3"/>
          <w:numId w:val="25"/>
        </w:numPr>
      </w:pPr>
      <w:r>
        <w:t>Ajout de commentaires</w:t>
      </w:r>
      <w:r w:rsidR="00C07210">
        <w:t>, pièces justificatives ou captures d’écran (fichiers attachés).</w:t>
      </w:r>
    </w:p>
    <w:p w14:paraId="63675D3B" w14:textId="51CBCBC1" w:rsidR="00C07210" w:rsidRDefault="00C07210" w:rsidP="007D32AB">
      <w:pPr>
        <w:pStyle w:val="Normal2"/>
        <w:numPr>
          <w:ilvl w:val="3"/>
          <w:numId w:val="25"/>
        </w:numPr>
      </w:pPr>
      <w:r>
        <w:t xml:space="preserve">Workflow de suivi : statuts (Ouverte / En investigation / En traitement </w:t>
      </w:r>
      <w:r w:rsidR="00B22E3D">
        <w:t>/ Clôturée</w:t>
      </w:r>
      <w:r>
        <w:t>).</w:t>
      </w:r>
    </w:p>
    <w:p w14:paraId="0E05B004" w14:textId="55156F12" w:rsidR="006272EA" w:rsidRDefault="006272EA" w:rsidP="007D32AB">
      <w:pPr>
        <w:pStyle w:val="Normal2"/>
        <w:numPr>
          <w:ilvl w:val="3"/>
          <w:numId w:val="25"/>
        </w:numPr>
      </w:pPr>
      <w:r>
        <w:lastRenderedPageBreak/>
        <w:t>Historique des retours par client</w:t>
      </w:r>
      <w:r w:rsidR="00B22E3D">
        <w:t>,</w:t>
      </w:r>
      <w:r>
        <w:t xml:space="preserve"> par proje</w:t>
      </w:r>
      <w:r w:rsidR="00B22E3D">
        <w:t>t, par département.</w:t>
      </w:r>
    </w:p>
    <w:p w14:paraId="46D60B7B" w14:textId="77777777" w:rsidR="006272EA" w:rsidRDefault="006272EA" w:rsidP="006272EA">
      <w:pPr>
        <w:pStyle w:val="Normal2"/>
        <w:ind w:firstLine="0"/>
      </w:pPr>
    </w:p>
    <w:p w14:paraId="54A473BC" w14:textId="6BAD3398" w:rsidR="006272EA" w:rsidRDefault="006272EA" w:rsidP="007D32AB">
      <w:pPr>
        <w:pStyle w:val="Normal2"/>
        <w:numPr>
          <w:ilvl w:val="1"/>
          <w:numId w:val="25"/>
        </w:numPr>
        <w:ind w:left="851" w:firstLine="0"/>
      </w:pPr>
      <w:proofErr w:type="spellStart"/>
      <w:r>
        <w:t>Reporting</w:t>
      </w:r>
      <w:proofErr w:type="spellEnd"/>
      <w:r>
        <w:t xml:space="preserve"> &amp; Tableau de bord :</w:t>
      </w:r>
    </w:p>
    <w:p w14:paraId="739DCE60" w14:textId="4FAF970F" w:rsidR="006272EA" w:rsidRDefault="006272EA" w:rsidP="007D32AB">
      <w:pPr>
        <w:pStyle w:val="Normal2"/>
        <w:numPr>
          <w:ilvl w:val="3"/>
          <w:numId w:val="25"/>
        </w:numPr>
      </w:pPr>
      <w:r>
        <w:t>Indicateurs en temps réel (nombre de livraisons, retours par période, taux de NCE par projet/client).</w:t>
      </w:r>
    </w:p>
    <w:p w14:paraId="590BA38E" w14:textId="1D005B29" w:rsidR="006272EA" w:rsidRDefault="006272EA" w:rsidP="007D32AB">
      <w:pPr>
        <w:pStyle w:val="Normal2"/>
        <w:numPr>
          <w:ilvl w:val="3"/>
          <w:numId w:val="25"/>
        </w:numPr>
      </w:pPr>
      <w:r>
        <w:t>Filtres temporels et par projet/client/</w:t>
      </w:r>
      <w:r w:rsidR="00B22E3D">
        <w:t>c</w:t>
      </w:r>
      <w:r w:rsidR="00504946">
        <w:t>atégorie</w:t>
      </w:r>
      <w:r>
        <w:t xml:space="preserve"> de NC</w:t>
      </w:r>
      <w:r w:rsidR="00504946">
        <w:t>E</w:t>
      </w:r>
      <w:r>
        <w:t>.</w:t>
      </w:r>
    </w:p>
    <w:p w14:paraId="409269B6" w14:textId="677BD240" w:rsidR="006272EA" w:rsidRDefault="006272EA" w:rsidP="007D32AB">
      <w:pPr>
        <w:pStyle w:val="Normal2"/>
        <w:numPr>
          <w:ilvl w:val="3"/>
          <w:numId w:val="25"/>
        </w:numPr>
      </w:pPr>
      <w:r>
        <w:t>Export Excel / PDF des données et rapports.</w:t>
      </w:r>
    </w:p>
    <w:p w14:paraId="15CB4EEA" w14:textId="05B158A2" w:rsidR="00C07210" w:rsidRDefault="00C07210" w:rsidP="007D32AB">
      <w:pPr>
        <w:pStyle w:val="Normal2"/>
        <w:numPr>
          <w:ilvl w:val="3"/>
          <w:numId w:val="25"/>
        </w:numPr>
      </w:pPr>
      <w:proofErr w:type="spellStart"/>
      <w:r>
        <w:t>Alerting</w:t>
      </w:r>
      <w:proofErr w:type="spellEnd"/>
      <w:r>
        <w:t xml:space="preserve"> configurable (ex. nombre NC</w:t>
      </w:r>
      <w:r w:rsidR="00504946">
        <w:t xml:space="preserve">E </w:t>
      </w:r>
      <w:r>
        <w:t>élevé</w:t>
      </w:r>
      <w:r w:rsidR="00504946">
        <w:t>, CSAT &lt; seuil, NPS chute,</w:t>
      </w:r>
      <w:r>
        <w:t>).</w:t>
      </w:r>
    </w:p>
    <w:p w14:paraId="51499C37" w14:textId="77777777" w:rsidR="0022320C" w:rsidRPr="00123756" w:rsidRDefault="0022320C" w:rsidP="0022320C">
      <w:pPr>
        <w:pStyle w:val="Normal2"/>
        <w:ind w:firstLine="0"/>
      </w:pPr>
    </w:p>
    <w:p w14:paraId="4FEB1CC0" w14:textId="5B3AF296" w:rsidR="006272EA" w:rsidRPr="006272EA" w:rsidRDefault="00123756" w:rsidP="006272EA">
      <w:pPr>
        <w:pStyle w:val="Normal2"/>
        <w:numPr>
          <w:ilvl w:val="0"/>
          <w:numId w:val="26"/>
        </w:numPr>
        <w:spacing w:after="0"/>
      </w:pPr>
      <w:r w:rsidRPr="00123756">
        <w:rPr>
          <w:b/>
          <w:bCs/>
        </w:rPr>
        <w:t>Fonctionnalités exclues :</w:t>
      </w:r>
      <w:r w:rsidRPr="00123756">
        <w:t xml:space="preserve"> </w:t>
      </w:r>
    </w:p>
    <w:p w14:paraId="6A7E475B" w14:textId="77777777" w:rsidR="006272EA" w:rsidRDefault="006272EA" w:rsidP="00C456BC">
      <w:pPr>
        <w:pStyle w:val="Normal2"/>
        <w:spacing w:after="0"/>
        <w:ind w:firstLine="0"/>
      </w:pPr>
    </w:p>
    <w:p w14:paraId="581E8518" w14:textId="7F7945F8" w:rsidR="00123756" w:rsidRDefault="00160585" w:rsidP="007D32AB">
      <w:pPr>
        <w:pStyle w:val="Normal2"/>
        <w:numPr>
          <w:ilvl w:val="1"/>
          <w:numId w:val="25"/>
        </w:numPr>
        <w:ind w:left="851" w:firstLine="0"/>
      </w:pPr>
      <w:r>
        <w:t>Définir les critères de conformité</w:t>
      </w:r>
    </w:p>
    <w:p w14:paraId="74F0A99A" w14:textId="244458A3" w:rsidR="006272EA" w:rsidRDefault="006272EA" w:rsidP="007D32AB">
      <w:pPr>
        <w:pStyle w:val="Normal2"/>
        <w:numPr>
          <w:ilvl w:val="1"/>
          <w:numId w:val="25"/>
        </w:numPr>
        <w:ind w:left="851" w:firstLine="0"/>
      </w:pPr>
      <w:r>
        <w:t>Lancement et suivi des plans d’action correctifs.</w:t>
      </w:r>
    </w:p>
    <w:p w14:paraId="65D7A960" w14:textId="6AFDC390" w:rsidR="00350DC4" w:rsidRDefault="006272EA" w:rsidP="007D32AB">
      <w:pPr>
        <w:pStyle w:val="Normal2"/>
        <w:numPr>
          <w:ilvl w:val="1"/>
          <w:numId w:val="25"/>
        </w:numPr>
        <w:ind w:left="851" w:firstLine="0"/>
      </w:pPr>
      <w:r>
        <w:t>Workflow de validation multi-niveaux complexe (hors scope V1).</w:t>
      </w:r>
    </w:p>
    <w:p w14:paraId="1456A4F3" w14:textId="7EAB7576" w:rsidR="00123756" w:rsidRPr="00123756" w:rsidRDefault="00123756" w:rsidP="004968A8">
      <w:pPr>
        <w:pStyle w:val="Normal2"/>
        <w:ind w:firstLine="0"/>
      </w:pPr>
    </w:p>
    <w:p w14:paraId="40F5C81B" w14:textId="39FBDD75" w:rsidR="00123756" w:rsidRPr="000E2957" w:rsidRDefault="00123756" w:rsidP="000E2957">
      <w:pPr>
        <w:pStyle w:val="Titre1"/>
      </w:pPr>
      <w:r w:rsidRPr="000E2957">
        <w:t>Spécifications Fonctionnelles Détaillées</w:t>
      </w:r>
    </w:p>
    <w:p w14:paraId="300A99B6" w14:textId="77777777" w:rsidR="00123756" w:rsidRDefault="00123756" w:rsidP="000E2957">
      <w:pPr>
        <w:pStyle w:val="Titre2"/>
      </w:pPr>
      <w:r w:rsidRPr="00123756">
        <w:t>Description de la fonctionnalité 1 :</w:t>
      </w:r>
    </w:p>
    <w:p w14:paraId="3D4B4EDB" w14:textId="5F413979" w:rsidR="00123756" w:rsidRPr="00123756" w:rsidRDefault="00123756" w:rsidP="00123756">
      <w:pPr>
        <w:pStyle w:val="Normal2"/>
        <w:numPr>
          <w:ilvl w:val="0"/>
          <w:numId w:val="34"/>
        </w:numPr>
        <w:rPr>
          <w:b/>
          <w:bCs/>
        </w:rPr>
      </w:pPr>
      <w:r w:rsidRPr="00123756">
        <w:rPr>
          <w:b/>
          <w:bCs/>
        </w:rPr>
        <w:t>Nom :</w:t>
      </w:r>
      <w:r w:rsidR="00BD1B07">
        <w:rPr>
          <w:b/>
          <w:bCs/>
        </w:rPr>
        <w:t xml:space="preserve"> </w:t>
      </w:r>
      <w:r w:rsidR="008B13BC">
        <w:t>Gestion des livraisons</w:t>
      </w:r>
    </w:p>
    <w:p w14:paraId="0D1CFB08" w14:textId="057D76DD" w:rsidR="00123756" w:rsidRDefault="00123756" w:rsidP="00123756">
      <w:pPr>
        <w:pStyle w:val="Normal2"/>
        <w:numPr>
          <w:ilvl w:val="0"/>
          <w:numId w:val="34"/>
        </w:numPr>
        <w:rPr>
          <w:i/>
          <w:iCs/>
          <w:sz w:val="18"/>
          <w:szCs w:val="18"/>
        </w:rPr>
      </w:pPr>
      <w:r w:rsidRPr="00123756">
        <w:rPr>
          <w:b/>
          <w:bCs/>
        </w:rPr>
        <w:t>Description :</w:t>
      </w:r>
      <w:r w:rsidR="008B13BC">
        <w:rPr>
          <w:b/>
          <w:bCs/>
        </w:rPr>
        <w:t xml:space="preserve"> </w:t>
      </w:r>
    </w:p>
    <w:p w14:paraId="5CC23754" w14:textId="77777777" w:rsidR="00452649" w:rsidRDefault="008B13BC" w:rsidP="00452649">
      <w:pPr>
        <w:pStyle w:val="Normal2"/>
        <w:numPr>
          <w:ilvl w:val="1"/>
          <w:numId w:val="25"/>
        </w:numPr>
        <w:ind w:left="851" w:firstLine="0"/>
      </w:pPr>
      <w:r>
        <w:t>Les utilisateurs internes pourront déposer des livrables liés à un projet et à un client</w:t>
      </w:r>
      <w:r w:rsidR="006362CD">
        <w:t>,</w:t>
      </w:r>
      <w:r w:rsidR="006362CD" w:rsidRPr="006362CD">
        <w:t xml:space="preserve"> </w:t>
      </w:r>
      <w:r w:rsidR="006362CD">
        <w:t>uploader un ou plusieurs fichiers (supportant gros fichiers)</w:t>
      </w:r>
      <w:r>
        <w:t>. Chaque dépôt crée une livraison identifiée (métadonnées : projet, client, version, date, description, émetteur). La plateforme</w:t>
      </w:r>
      <w:r w:rsidR="00452649">
        <w:t> :</w:t>
      </w:r>
    </w:p>
    <w:p w14:paraId="17C43962" w14:textId="13C79B4C" w:rsidR="00452649" w:rsidRDefault="00452649" w:rsidP="00C05E26">
      <w:pPr>
        <w:pStyle w:val="Normal2"/>
        <w:numPr>
          <w:ilvl w:val="2"/>
          <w:numId w:val="25"/>
        </w:numPr>
      </w:pPr>
      <w:r>
        <w:t>G</w:t>
      </w:r>
      <w:r w:rsidR="008B13BC">
        <w:t>énère automatiquement</w:t>
      </w:r>
      <w:r w:rsidR="00504946">
        <w:t xml:space="preserve"> une version de livraison</w:t>
      </w:r>
      <w:r w:rsidR="00C05E26">
        <w:t>,</w:t>
      </w:r>
    </w:p>
    <w:p w14:paraId="0D74C2CE" w14:textId="6B9D6D0D" w:rsidR="00452649" w:rsidRDefault="00452649" w:rsidP="00452649">
      <w:pPr>
        <w:pStyle w:val="Normal2"/>
        <w:numPr>
          <w:ilvl w:val="2"/>
          <w:numId w:val="25"/>
        </w:numPr>
      </w:pPr>
      <w:r>
        <w:t xml:space="preserve">Produit </w:t>
      </w:r>
      <w:r w:rsidR="008B13BC">
        <w:t>un accusé de livraison</w:t>
      </w:r>
      <w:r>
        <w:t xml:space="preserve"> PDF horodaté</w:t>
      </w:r>
      <w:r w:rsidR="00504946">
        <w:t>.</w:t>
      </w:r>
    </w:p>
    <w:p w14:paraId="3D721192" w14:textId="34CA31B9" w:rsidR="000E2957" w:rsidRDefault="00452649" w:rsidP="00452649">
      <w:pPr>
        <w:pStyle w:val="Normal2"/>
        <w:numPr>
          <w:ilvl w:val="2"/>
          <w:numId w:val="25"/>
        </w:numPr>
      </w:pPr>
      <w:r>
        <w:t>N</w:t>
      </w:r>
      <w:r w:rsidR="008B13BC">
        <w:t>otifie</w:t>
      </w:r>
      <w:r>
        <w:t xml:space="preserve"> </w:t>
      </w:r>
      <w:r w:rsidR="008B13BC">
        <w:t>le client</w:t>
      </w:r>
      <w:r>
        <w:t xml:space="preserve"> et met le livrable disponible via un espace client sécurisé ou lien </w:t>
      </w:r>
      <w:proofErr w:type="spellStart"/>
      <w:r>
        <w:t>pre-signé</w:t>
      </w:r>
      <w:proofErr w:type="spellEnd"/>
      <w:r>
        <w:t>.</w:t>
      </w:r>
    </w:p>
    <w:p w14:paraId="42C45B3D" w14:textId="3A40EC72" w:rsidR="00C456BC" w:rsidRPr="00E836F9" w:rsidRDefault="00123756" w:rsidP="00E836F9">
      <w:pPr>
        <w:pStyle w:val="Normal2"/>
        <w:numPr>
          <w:ilvl w:val="0"/>
          <w:numId w:val="34"/>
        </w:numPr>
        <w:rPr>
          <w:b/>
          <w:bCs/>
        </w:rPr>
      </w:pPr>
      <w:r w:rsidRPr="00123756">
        <w:rPr>
          <w:b/>
          <w:bCs/>
        </w:rPr>
        <w:t>Scénario(s) utilisateur :</w:t>
      </w:r>
    </w:p>
    <w:p w14:paraId="407B263F" w14:textId="67C9F9FB" w:rsidR="00123756" w:rsidRDefault="00BD1B07" w:rsidP="007D32AB">
      <w:pPr>
        <w:pStyle w:val="Normal2"/>
        <w:numPr>
          <w:ilvl w:val="1"/>
          <w:numId w:val="25"/>
        </w:numPr>
        <w:ind w:left="851" w:firstLine="0"/>
      </w:pPr>
      <w:r>
        <w:t xml:space="preserve">En </w:t>
      </w:r>
      <w:r w:rsidR="008B13BC">
        <w:t>tant que responsable de production, je veux uploader un ZIP et l’associer au projet X et au client Y pour que le client reçoive une notification et un accusé.</w:t>
      </w:r>
    </w:p>
    <w:p w14:paraId="0F9C317E" w14:textId="6FD59090" w:rsidR="002B1AD5" w:rsidRDefault="002B1AD5" w:rsidP="007D32AB">
      <w:pPr>
        <w:pStyle w:val="Normal2"/>
        <w:numPr>
          <w:ilvl w:val="1"/>
          <w:numId w:val="25"/>
        </w:numPr>
        <w:ind w:left="851" w:firstLine="0"/>
      </w:pPr>
      <w:r>
        <w:t>En tant que client, je veux télécharger la dernière version d’un livrable via mon espace sécurisé pour vérifier les fichiers fournis.</w:t>
      </w:r>
    </w:p>
    <w:p w14:paraId="662EA6F1" w14:textId="77777777" w:rsidR="00C01F64" w:rsidRPr="00123756" w:rsidRDefault="00C01F64" w:rsidP="00C01F64">
      <w:pPr>
        <w:pStyle w:val="Normal2"/>
        <w:ind w:left="284" w:firstLine="0"/>
      </w:pPr>
    </w:p>
    <w:p w14:paraId="373C9653" w14:textId="77777777" w:rsidR="00123756" w:rsidRPr="00123756" w:rsidRDefault="00123756" w:rsidP="000E2957">
      <w:pPr>
        <w:pStyle w:val="Titre2"/>
      </w:pPr>
      <w:r w:rsidRPr="00123756">
        <w:lastRenderedPageBreak/>
        <w:t>Description de la fonctionnalité 2 :</w:t>
      </w:r>
    </w:p>
    <w:p w14:paraId="3B993112" w14:textId="3B016667" w:rsidR="00123756" w:rsidRPr="00123756" w:rsidRDefault="00123756" w:rsidP="00123756">
      <w:pPr>
        <w:pStyle w:val="Normal2"/>
        <w:numPr>
          <w:ilvl w:val="0"/>
          <w:numId w:val="27"/>
        </w:numPr>
      </w:pPr>
      <w:r w:rsidRPr="00123756">
        <w:rPr>
          <w:b/>
          <w:bCs/>
        </w:rPr>
        <w:t>Nom :</w:t>
      </w:r>
      <w:r w:rsidR="00890EFE">
        <w:rPr>
          <w:b/>
          <w:bCs/>
        </w:rPr>
        <w:t xml:space="preserve"> </w:t>
      </w:r>
      <w:r w:rsidR="00AE4D15">
        <w:t xml:space="preserve">Versioning et </w:t>
      </w:r>
      <w:r w:rsidR="00C07210">
        <w:t>preuve</w:t>
      </w:r>
      <w:r w:rsidR="00AE4D15">
        <w:t xml:space="preserve"> de livraison</w:t>
      </w:r>
    </w:p>
    <w:p w14:paraId="7EFC56C1" w14:textId="68BE6B93" w:rsidR="00123756" w:rsidRPr="000E2957" w:rsidRDefault="00123756" w:rsidP="00123756">
      <w:pPr>
        <w:pStyle w:val="Normal2"/>
        <w:numPr>
          <w:ilvl w:val="0"/>
          <w:numId w:val="27"/>
        </w:numPr>
      </w:pPr>
      <w:r w:rsidRPr="00123756">
        <w:rPr>
          <w:b/>
          <w:bCs/>
        </w:rPr>
        <w:t>Description :</w:t>
      </w:r>
      <w:r w:rsidRPr="00123756">
        <w:t xml:space="preserve"> </w:t>
      </w:r>
    </w:p>
    <w:p w14:paraId="6335F890" w14:textId="03A9614E" w:rsidR="008526F8" w:rsidRDefault="000E2957" w:rsidP="007D32AB">
      <w:pPr>
        <w:pStyle w:val="Normal2"/>
        <w:numPr>
          <w:ilvl w:val="1"/>
          <w:numId w:val="25"/>
        </w:numPr>
        <w:ind w:left="851" w:firstLine="0"/>
      </w:pPr>
      <w:r>
        <w:t xml:space="preserve"> </w:t>
      </w:r>
      <w:r w:rsidR="00AE4D15">
        <w:t>Chaque livraison porte un numéro de version. L’accusé contient métadonnées (</w:t>
      </w:r>
      <w:r w:rsidR="00C07210">
        <w:t>identifiant de livraison, version, émetteur, destinataire, date/heure</w:t>
      </w:r>
      <w:r w:rsidR="00AE4D15">
        <w:t>) et est stocké pour preuve.</w:t>
      </w:r>
    </w:p>
    <w:p w14:paraId="31991470" w14:textId="77777777" w:rsidR="00123756" w:rsidRPr="00123756" w:rsidRDefault="00123756" w:rsidP="00123756">
      <w:pPr>
        <w:pStyle w:val="Normal2"/>
        <w:numPr>
          <w:ilvl w:val="0"/>
          <w:numId w:val="27"/>
        </w:numPr>
      </w:pPr>
      <w:r w:rsidRPr="00123756">
        <w:rPr>
          <w:b/>
          <w:bCs/>
        </w:rPr>
        <w:t>Scénario(s) utilisateur :</w:t>
      </w:r>
    </w:p>
    <w:p w14:paraId="40D11E1D" w14:textId="0929178B" w:rsidR="008C478C" w:rsidRDefault="008C478C" w:rsidP="007D32AB">
      <w:pPr>
        <w:pStyle w:val="Normal2"/>
        <w:numPr>
          <w:ilvl w:val="1"/>
          <w:numId w:val="25"/>
        </w:numPr>
        <w:ind w:left="851" w:firstLine="0"/>
      </w:pPr>
      <w:r>
        <w:t xml:space="preserve">En tant </w:t>
      </w:r>
      <w:r w:rsidR="00AE4D15">
        <w:t xml:space="preserve">que </w:t>
      </w:r>
      <w:r w:rsidR="00235068">
        <w:t>responsable juridique, je veux télécharger l’accusé de la version v2 pour prouver la date et le contenu de l’envoi.</w:t>
      </w:r>
    </w:p>
    <w:p w14:paraId="7A6A7904" w14:textId="77777777" w:rsidR="00AE558F" w:rsidRDefault="00AE558F" w:rsidP="00AE558F">
      <w:pPr>
        <w:pStyle w:val="Normal2"/>
        <w:ind w:left="284" w:firstLine="0"/>
      </w:pPr>
    </w:p>
    <w:p w14:paraId="2F180D34" w14:textId="4DA4FA00" w:rsidR="00BC68E0" w:rsidRDefault="00BC68E0" w:rsidP="00BC68E0">
      <w:pPr>
        <w:pStyle w:val="Titre2"/>
      </w:pPr>
      <w:r w:rsidRPr="00123756">
        <w:t xml:space="preserve">Description de la fonctionnalité </w:t>
      </w:r>
      <w:r>
        <w:t>3</w:t>
      </w:r>
      <w:r w:rsidRPr="00123756">
        <w:t xml:space="preserve"> :</w:t>
      </w:r>
    </w:p>
    <w:p w14:paraId="25FBE9ED" w14:textId="5DD43987" w:rsidR="00BC68E0" w:rsidRPr="00123756" w:rsidRDefault="00BC68E0" w:rsidP="00BC68E0">
      <w:pPr>
        <w:pStyle w:val="Normal2"/>
        <w:numPr>
          <w:ilvl w:val="0"/>
          <w:numId w:val="27"/>
        </w:numPr>
      </w:pPr>
      <w:r w:rsidRPr="00123756">
        <w:rPr>
          <w:b/>
          <w:bCs/>
        </w:rPr>
        <w:t>Nom :</w:t>
      </w:r>
      <w:r>
        <w:rPr>
          <w:b/>
          <w:bCs/>
        </w:rPr>
        <w:t xml:space="preserve"> </w:t>
      </w:r>
      <w:r w:rsidR="00235068">
        <w:t xml:space="preserve">Gestion </w:t>
      </w:r>
      <w:r w:rsidR="00AE4D15" w:rsidRPr="00AE4D15">
        <w:t>de la satisfaction client</w:t>
      </w:r>
      <w:r w:rsidR="00235068">
        <w:t xml:space="preserve"> (NPS &amp; CSAT)</w:t>
      </w:r>
    </w:p>
    <w:p w14:paraId="1953ACEA" w14:textId="233AE382" w:rsidR="00FB6CFA" w:rsidRDefault="00BC68E0" w:rsidP="00FB6CFA">
      <w:pPr>
        <w:pStyle w:val="Normal2"/>
        <w:numPr>
          <w:ilvl w:val="0"/>
          <w:numId w:val="27"/>
        </w:numPr>
      </w:pPr>
      <w:r w:rsidRPr="00123756">
        <w:rPr>
          <w:b/>
          <w:bCs/>
        </w:rPr>
        <w:t>Description :</w:t>
      </w:r>
      <w:r w:rsidRPr="00123756">
        <w:t xml:space="preserve"> </w:t>
      </w:r>
    </w:p>
    <w:p w14:paraId="74354224" w14:textId="77777777" w:rsidR="00FB6CFA" w:rsidRDefault="00FB6CFA" w:rsidP="00FB6CFA">
      <w:pPr>
        <w:pStyle w:val="Paragraphedeliste"/>
      </w:pPr>
      <w:r>
        <w:t>La plateforme déclenche des sondages NPS et CSAT selon des règles configurables :</w:t>
      </w:r>
    </w:p>
    <w:p w14:paraId="3A375C0F" w14:textId="79616E61" w:rsidR="00FB6CFA" w:rsidRDefault="00FB6CFA" w:rsidP="00FB6CFA">
      <w:pPr>
        <w:pStyle w:val="Normal2"/>
        <w:numPr>
          <w:ilvl w:val="1"/>
          <w:numId w:val="25"/>
        </w:numPr>
        <w:ind w:left="851" w:firstLine="0"/>
      </w:pPr>
      <w:r>
        <w:t xml:space="preserve">NPS : sondage 0–10 </w:t>
      </w:r>
      <w:r w:rsidR="00BB4D15">
        <w:t>envoyés</w:t>
      </w:r>
      <w:r>
        <w:t xml:space="preserve"> post-livraison ou par campagne manuelle ; calcul automatique du score et segmentation.</w:t>
      </w:r>
    </w:p>
    <w:p w14:paraId="78D38463" w14:textId="5EACCFD0" w:rsidR="00FB6CFA" w:rsidRDefault="00FB6CFA" w:rsidP="00FB6CFA">
      <w:pPr>
        <w:pStyle w:val="Normal2"/>
        <w:numPr>
          <w:ilvl w:val="1"/>
          <w:numId w:val="25"/>
        </w:numPr>
        <w:ind w:left="851" w:firstLine="0"/>
      </w:pPr>
      <w:r>
        <w:t>CSAT : sondage transactionnel envoyé après livraison ou après résolution d’une NCE.</w:t>
      </w:r>
    </w:p>
    <w:p w14:paraId="1F919E60" w14:textId="116D7FA4" w:rsidR="008526F8" w:rsidRDefault="008526F8" w:rsidP="00FB6CFA"/>
    <w:p w14:paraId="6D52CDBF" w14:textId="77777777" w:rsidR="00BC68E0" w:rsidRPr="00123756" w:rsidRDefault="00BC68E0" w:rsidP="00BC68E0">
      <w:pPr>
        <w:pStyle w:val="Normal2"/>
        <w:numPr>
          <w:ilvl w:val="0"/>
          <w:numId w:val="27"/>
        </w:numPr>
      </w:pPr>
      <w:r w:rsidRPr="00123756">
        <w:rPr>
          <w:b/>
          <w:bCs/>
        </w:rPr>
        <w:t>Scénario(s) utilisateur :</w:t>
      </w:r>
    </w:p>
    <w:p w14:paraId="3C4B0B43" w14:textId="735826C7" w:rsidR="00BC68E0" w:rsidRDefault="00FB6CFA" w:rsidP="00FB6CFA">
      <w:pPr>
        <w:pStyle w:val="Normal2"/>
        <w:numPr>
          <w:ilvl w:val="1"/>
          <w:numId w:val="25"/>
        </w:numPr>
        <w:ind w:left="851" w:firstLine="0"/>
      </w:pPr>
      <w:r>
        <w:t>En tant que responsable qualité, je reçois un rapport montrant CSAT</w:t>
      </w:r>
      <w:r w:rsidR="00504946">
        <w:t xml:space="preserve">, NPS </w:t>
      </w:r>
      <w:r>
        <w:t>post-</w:t>
      </w:r>
      <w:r w:rsidR="00504946">
        <w:t>livraison</w:t>
      </w:r>
      <w:r>
        <w:t xml:space="preserve"> pour le mois dernier.</w:t>
      </w:r>
    </w:p>
    <w:p w14:paraId="208FF308" w14:textId="79F00A10" w:rsidR="00C01F64" w:rsidRDefault="00C01F64" w:rsidP="00C01F64">
      <w:pPr>
        <w:pStyle w:val="Titre2"/>
      </w:pPr>
      <w:r w:rsidRPr="00123756">
        <w:t xml:space="preserve">Description de la fonctionnalité </w:t>
      </w:r>
      <w:r w:rsidR="00230C7D">
        <w:t>4</w:t>
      </w:r>
      <w:r w:rsidRPr="00123756">
        <w:t xml:space="preserve"> :</w:t>
      </w:r>
    </w:p>
    <w:p w14:paraId="041A5D01" w14:textId="193A74AB" w:rsidR="00C01F64" w:rsidRPr="00123756" w:rsidRDefault="00C01F64" w:rsidP="00C01F64">
      <w:pPr>
        <w:pStyle w:val="Normal2"/>
        <w:numPr>
          <w:ilvl w:val="0"/>
          <w:numId w:val="27"/>
        </w:numPr>
      </w:pPr>
      <w:r w:rsidRPr="00123756">
        <w:rPr>
          <w:b/>
          <w:bCs/>
        </w:rPr>
        <w:t>Nom :</w:t>
      </w:r>
      <w:r>
        <w:rPr>
          <w:b/>
          <w:bCs/>
        </w:rPr>
        <w:t xml:space="preserve"> </w:t>
      </w:r>
      <w:r w:rsidR="002F61A7">
        <w:t xml:space="preserve">Déclaration et </w:t>
      </w:r>
      <w:r w:rsidR="00AE4D15">
        <w:t>Gestion des non-conformités externes (NCE)</w:t>
      </w:r>
    </w:p>
    <w:p w14:paraId="026EAE62" w14:textId="0D2F57B2" w:rsidR="00C01F64" w:rsidRPr="000E2957" w:rsidRDefault="00C01F64" w:rsidP="00C01F64">
      <w:pPr>
        <w:pStyle w:val="Normal2"/>
        <w:numPr>
          <w:ilvl w:val="0"/>
          <w:numId w:val="27"/>
        </w:numPr>
      </w:pPr>
      <w:r w:rsidRPr="00123756">
        <w:rPr>
          <w:b/>
          <w:bCs/>
        </w:rPr>
        <w:t>Description :</w:t>
      </w:r>
      <w:r w:rsidR="00AE4D15">
        <w:rPr>
          <w:b/>
          <w:bCs/>
        </w:rPr>
        <w:t xml:space="preserve"> </w:t>
      </w:r>
    </w:p>
    <w:p w14:paraId="5B56E284" w14:textId="714AD428" w:rsidR="00FB6CFA" w:rsidRDefault="00C01F64" w:rsidP="002F61A7">
      <w:pPr>
        <w:pStyle w:val="Normal2"/>
        <w:numPr>
          <w:ilvl w:val="1"/>
          <w:numId w:val="25"/>
        </w:numPr>
        <w:ind w:left="851" w:firstLine="0"/>
      </w:pPr>
      <w:r>
        <w:t xml:space="preserve"> </w:t>
      </w:r>
      <w:r w:rsidR="002F61A7">
        <w:t xml:space="preserve">Les clients ou utilisateurs internes peuvent déclarer une NCE via un formulaire. La NCE est liée à une livraison/version), peut recevoir des pièces jointes. Le statut évolue (Ouverte → </w:t>
      </w:r>
      <w:r w:rsidR="00504946">
        <w:t xml:space="preserve">En investigation </w:t>
      </w:r>
      <w:r w:rsidR="00504946">
        <w:sym w:font="Wingdings" w:char="F0E0"/>
      </w:r>
      <w:r w:rsidR="00504946">
        <w:t xml:space="preserve"> </w:t>
      </w:r>
      <w:r w:rsidR="002F61A7">
        <w:t>En traitement →</w:t>
      </w:r>
      <w:r w:rsidR="00504946">
        <w:t xml:space="preserve"> </w:t>
      </w:r>
      <w:r w:rsidR="002F61A7">
        <w:t>Clôturée). Toutes les actions sont historisées.</w:t>
      </w:r>
    </w:p>
    <w:p w14:paraId="2C19588A" w14:textId="3EA4BAD5" w:rsidR="00FB6CFA" w:rsidRDefault="00FB6CFA" w:rsidP="00FB6CFA">
      <w:pPr>
        <w:pStyle w:val="Normal2"/>
        <w:numPr>
          <w:ilvl w:val="0"/>
          <w:numId w:val="25"/>
        </w:numPr>
      </w:pPr>
      <w:r w:rsidRPr="00123756">
        <w:rPr>
          <w:b/>
          <w:bCs/>
        </w:rPr>
        <w:t>Scénario(s) utilisateur :</w:t>
      </w:r>
    </w:p>
    <w:p w14:paraId="18ABB808" w14:textId="60D48D90" w:rsidR="00C01F64" w:rsidRDefault="00AE4D15" w:rsidP="002F61A7">
      <w:pPr>
        <w:pStyle w:val="Normal2"/>
        <w:numPr>
          <w:ilvl w:val="1"/>
          <w:numId w:val="25"/>
        </w:numPr>
        <w:ind w:left="851" w:firstLine="0"/>
      </w:pPr>
      <w:r>
        <w:t>En tant que client, je veux déclarer une NC</w:t>
      </w:r>
      <w:r w:rsidR="00504946">
        <w:t>E</w:t>
      </w:r>
      <w:r>
        <w:t xml:space="preserve"> pour la livraison</w:t>
      </w:r>
      <w:r w:rsidR="00F11CAA">
        <w:t xml:space="preserve"> X</w:t>
      </w:r>
      <w:r>
        <w:t xml:space="preserve"> et joindre une capture d’écran</w:t>
      </w:r>
      <w:r w:rsidR="00F11CAA">
        <w:t xml:space="preserve"> ou un fichier.</w:t>
      </w:r>
    </w:p>
    <w:p w14:paraId="39854D99" w14:textId="77D9B65E" w:rsidR="00F11CAA" w:rsidRDefault="00F11CAA" w:rsidP="002F61A7">
      <w:pPr>
        <w:pStyle w:val="Normal2"/>
        <w:numPr>
          <w:ilvl w:val="1"/>
          <w:numId w:val="25"/>
        </w:numPr>
        <w:ind w:left="851" w:firstLine="0"/>
      </w:pPr>
      <w:r>
        <w:t>En tant que membre du département qualité, je veux catégoriser une NCE.</w:t>
      </w:r>
    </w:p>
    <w:p w14:paraId="28FDB2E2" w14:textId="1FD9703C" w:rsidR="00AE4D15" w:rsidRDefault="00AE4D15" w:rsidP="007D32AB">
      <w:pPr>
        <w:pStyle w:val="Normal2"/>
        <w:numPr>
          <w:ilvl w:val="1"/>
          <w:numId w:val="25"/>
        </w:numPr>
        <w:ind w:left="851" w:firstLine="0"/>
      </w:pPr>
      <w:r>
        <w:t>En tant que responsable qualité, je veux filtrer les NC</w:t>
      </w:r>
      <w:r w:rsidR="00F11CAA">
        <w:t>E</w:t>
      </w:r>
      <w:r>
        <w:t xml:space="preserve"> par </w:t>
      </w:r>
      <w:r w:rsidR="00F11CAA">
        <w:t>catégorie/</w:t>
      </w:r>
      <w:r>
        <w:t>gravité et par projet pour prioriser les actions.</w:t>
      </w:r>
    </w:p>
    <w:p w14:paraId="6E78B5F1" w14:textId="77777777" w:rsidR="00C01F64" w:rsidRDefault="00C01F64" w:rsidP="00C01F64">
      <w:pPr>
        <w:pStyle w:val="Normal2"/>
        <w:ind w:firstLine="0"/>
      </w:pPr>
    </w:p>
    <w:p w14:paraId="08BF03BF" w14:textId="3E10F7FD" w:rsidR="00230C7D" w:rsidRDefault="00230C7D" w:rsidP="00230C7D">
      <w:pPr>
        <w:pStyle w:val="Titre2"/>
      </w:pPr>
      <w:r w:rsidRPr="00123756">
        <w:lastRenderedPageBreak/>
        <w:t xml:space="preserve">Description de la fonctionnalité </w:t>
      </w:r>
      <w:r>
        <w:t>5</w:t>
      </w:r>
      <w:r w:rsidRPr="00123756">
        <w:t xml:space="preserve"> :</w:t>
      </w:r>
    </w:p>
    <w:p w14:paraId="0BC65E50" w14:textId="7CEC44AE" w:rsidR="00230C7D" w:rsidRPr="00123756" w:rsidRDefault="00230C7D" w:rsidP="00230C7D">
      <w:pPr>
        <w:pStyle w:val="Normal2"/>
        <w:numPr>
          <w:ilvl w:val="0"/>
          <w:numId w:val="27"/>
        </w:numPr>
      </w:pPr>
      <w:r w:rsidRPr="00123756">
        <w:rPr>
          <w:b/>
          <w:bCs/>
        </w:rPr>
        <w:t>Nom :</w:t>
      </w:r>
      <w:r>
        <w:rPr>
          <w:b/>
          <w:bCs/>
        </w:rPr>
        <w:t xml:space="preserve"> </w:t>
      </w:r>
      <w:r w:rsidR="00C456BC">
        <w:t>Notifications et sécurité d’accès</w:t>
      </w:r>
    </w:p>
    <w:p w14:paraId="541CE320" w14:textId="72D2118F" w:rsidR="00230C7D" w:rsidRPr="000E2957" w:rsidRDefault="00230C7D" w:rsidP="00230C7D">
      <w:pPr>
        <w:pStyle w:val="Normal2"/>
        <w:numPr>
          <w:ilvl w:val="0"/>
          <w:numId w:val="27"/>
        </w:numPr>
      </w:pPr>
      <w:r w:rsidRPr="00123756">
        <w:rPr>
          <w:b/>
          <w:bCs/>
        </w:rPr>
        <w:t>Description :</w:t>
      </w:r>
      <w:r w:rsidR="00C456BC">
        <w:rPr>
          <w:b/>
          <w:bCs/>
        </w:rPr>
        <w:t xml:space="preserve"> </w:t>
      </w:r>
    </w:p>
    <w:p w14:paraId="7C9CE5B7" w14:textId="6B00263A" w:rsidR="008526F8" w:rsidRDefault="00230C7D" w:rsidP="007D32AB">
      <w:pPr>
        <w:pStyle w:val="Normal2"/>
        <w:numPr>
          <w:ilvl w:val="1"/>
          <w:numId w:val="25"/>
        </w:numPr>
        <w:ind w:left="851" w:firstLine="0"/>
      </w:pPr>
      <w:r>
        <w:t xml:space="preserve"> </w:t>
      </w:r>
      <w:r w:rsidR="00C456BC">
        <w:t>Notifications automatiques par e-mail (ou système de notification) aux clients lors d’une nouvelle livraison ou d’un commentaire sur une NC. Accès sécurisé par compte client (login/mot de passe) ou lien sécurisé à durée limitée.</w:t>
      </w:r>
    </w:p>
    <w:p w14:paraId="4C085EDB" w14:textId="77777777" w:rsidR="00230C7D" w:rsidRPr="00123756" w:rsidRDefault="00230C7D" w:rsidP="00230C7D">
      <w:pPr>
        <w:pStyle w:val="Normal2"/>
        <w:numPr>
          <w:ilvl w:val="0"/>
          <w:numId w:val="27"/>
        </w:numPr>
      </w:pPr>
      <w:r w:rsidRPr="00123756">
        <w:rPr>
          <w:b/>
          <w:bCs/>
        </w:rPr>
        <w:t>Scénario(s) utilisateur :</w:t>
      </w:r>
    </w:p>
    <w:p w14:paraId="29607EC3" w14:textId="0AF79A0E" w:rsidR="00C01F64" w:rsidRDefault="00C456BC" w:rsidP="007D32AB">
      <w:pPr>
        <w:pStyle w:val="Normal2"/>
        <w:numPr>
          <w:ilvl w:val="1"/>
          <w:numId w:val="25"/>
        </w:numPr>
        <w:ind w:left="851" w:firstLine="0"/>
      </w:pPr>
      <w:r>
        <w:t>En tant que client, je reçois un e-mail avec un lien sécurisé vers le livrable.</w:t>
      </w:r>
    </w:p>
    <w:p w14:paraId="6F661D2F" w14:textId="336D74D1" w:rsidR="00F11CAA" w:rsidRDefault="00F11CAA" w:rsidP="007D32AB">
      <w:pPr>
        <w:pStyle w:val="Normal2"/>
        <w:numPr>
          <w:ilvl w:val="1"/>
          <w:numId w:val="25"/>
        </w:numPr>
        <w:ind w:left="851" w:firstLine="0"/>
      </w:pPr>
      <w:r>
        <w:t xml:space="preserve">En tant que membre du département qualité, production et gestion des </w:t>
      </w:r>
      <w:r w:rsidR="003239F7">
        <w:t>comptes,</w:t>
      </w:r>
      <w:r>
        <w:t xml:space="preserve"> je veux être notifié lors d’une livraison effectuée.</w:t>
      </w:r>
    </w:p>
    <w:p w14:paraId="3C8E230E" w14:textId="62F19505" w:rsidR="00C456BC" w:rsidRDefault="00C456BC" w:rsidP="007D32AB">
      <w:pPr>
        <w:pStyle w:val="Normal2"/>
        <w:numPr>
          <w:ilvl w:val="1"/>
          <w:numId w:val="25"/>
        </w:numPr>
        <w:ind w:left="851" w:firstLine="0"/>
      </w:pPr>
      <w:r>
        <w:t>En tant qu’administrateur, je peux révoquer un lien d’accès.</w:t>
      </w:r>
    </w:p>
    <w:p w14:paraId="434B39F4" w14:textId="77777777" w:rsidR="00893F0D" w:rsidRDefault="00893F0D" w:rsidP="00893F0D">
      <w:pPr>
        <w:pStyle w:val="Normal2"/>
        <w:ind w:left="284" w:firstLine="0"/>
      </w:pPr>
    </w:p>
    <w:p w14:paraId="48CE5D65" w14:textId="49E0217A" w:rsidR="00230C7D" w:rsidRDefault="00230C7D" w:rsidP="00230C7D">
      <w:pPr>
        <w:pStyle w:val="Titre2"/>
      </w:pPr>
      <w:r w:rsidRPr="00123756">
        <w:t xml:space="preserve">Description de la fonctionnalité </w:t>
      </w:r>
      <w:r>
        <w:t>6</w:t>
      </w:r>
      <w:r w:rsidRPr="00123756">
        <w:t xml:space="preserve"> :</w:t>
      </w:r>
    </w:p>
    <w:p w14:paraId="2FE1B665" w14:textId="1AD6BA4E" w:rsidR="00230C7D" w:rsidRPr="00123756" w:rsidRDefault="00230C7D" w:rsidP="00230C7D">
      <w:pPr>
        <w:pStyle w:val="Normal2"/>
        <w:numPr>
          <w:ilvl w:val="0"/>
          <w:numId w:val="27"/>
        </w:numPr>
      </w:pPr>
      <w:r w:rsidRPr="00123756">
        <w:rPr>
          <w:b/>
          <w:bCs/>
        </w:rPr>
        <w:t>Nom :</w:t>
      </w:r>
      <w:r>
        <w:rPr>
          <w:b/>
          <w:bCs/>
        </w:rPr>
        <w:t xml:space="preserve"> </w:t>
      </w:r>
      <w:proofErr w:type="spellStart"/>
      <w:r w:rsidR="00C456BC">
        <w:t>Reporting</w:t>
      </w:r>
      <w:proofErr w:type="spellEnd"/>
      <w:r w:rsidR="00C456BC">
        <w:t xml:space="preserve"> &amp; Tableau de bord qualité</w:t>
      </w:r>
    </w:p>
    <w:p w14:paraId="011F1E35" w14:textId="25215883" w:rsidR="00230C7D" w:rsidRPr="000E2957" w:rsidRDefault="00230C7D" w:rsidP="00230C7D">
      <w:pPr>
        <w:pStyle w:val="Normal2"/>
        <w:numPr>
          <w:ilvl w:val="0"/>
          <w:numId w:val="27"/>
        </w:numPr>
      </w:pPr>
      <w:r w:rsidRPr="00123756">
        <w:rPr>
          <w:b/>
          <w:bCs/>
        </w:rPr>
        <w:t>Description :</w:t>
      </w:r>
      <w:r w:rsidR="00C456BC">
        <w:rPr>
          <w:b/>
          <w:bCs/>
        </w:rPr>
        <w:t xml:space="preserve"> </w:t>
      </w:r>
    </w:p>
    <w:p w14:paraId="6D171F37" w14:textId="7442342E" w:rsidR="008526F8" w:rsidRDefault="00230C7D" w:rsidP="007D32AB">
      <w:pPr>
        <w:pStyle w:val="Normal2"/>
        <w:numPr>
          <w:ilvl w:val="1"/>
          <w:numId w:val="25"/>
        </w:numPr>
        <w:ind w:left="851" w:firstLine="0"/>
      </w:pPr>
      <w:r>
        <w:t xml:space="preserve"> </w:t>
      </w:r>
      <w:r w:rsidR="00C456BC">
        <w:t>Un tableau de bord affiche les indicateurs clés : nombre de livraisons, nombre de retours, taux de NC</w:t>
      </w:r>
      <w:r w:rsidR="00F11CAA">
        <w:t>E</w:t>
      </w:r>
      <w:r w:rsidR="00C456BC">
        <w:t xml:space="preserve"> par projet</w:t>
      </w:r>
      <w:r w:rsidR="00F11CAA">
        <w:t>/article/</w:t>
      </w:r>
      <w:r w:rsidR="00C456BC">
        <w:t xml:space="preserve">client, répartition par </w:t>
      </w:r>
      <w:r w:rsidR="00F11CAA">
        <w:t>catégorie</w:t>
      </w:r>
      <w:r w:rsidR="00C456BC">
        <w:t>/gravité</w:t>
      </w:r>
      <w:r w:rsidR="00F11CAA">
        <w:t xml:space="preserve"> des NCE</w:t>
      </w:r>
      <w:r w:rsidR="00C456BC">
        <w:t>. Possibilité d’exporter un rapport (Excel/PDF).</w:t>
      </w:r>
    </w:p>
    <w:p w14:paraId="3CC90E4D" w14:textId="77777777" w:rsidR="00230C7D" w:rsidRPr="00123756" w:rsidRDefault="00230C7D" w:rsidP="00230C7D">
      <w:pPr>
        <w:pStyle w:val="Normal2"/>
        <w:numPr>
          <w:ilvl w:val="0"/>
          <w:numId w:val="27"/>
        </w:numPr>
      </w:pPr>
      <w:r w:rsidRPr="00123756">
        <w:rPr>
          <w:b/>
          <w:bCs/>
        </w:rPr>
        <w:t>Scénario(s) utilisateur :</w:t>
      </w:r>
    </w:p>
    <w:p w14:paraId="20B7EF44" w14:textId="2AD8C338" w:rsidR="00C3440E" w:rsidRDefault="00893F0D" w:rsidP="007D32AB">
      <w:pPr>
        <w:pStyle w:val="Normal2"/>
        <w:numPr>
          <w:ilvl w:val="1"/>
          <w:numId w:val="25"/>
        </w:numPr>
        <w:ind w:left="851" w:firstLine="0"/>
      </w:pPr>
      <w:r>
        <w:t xml:space="preserve">En </w:t>
      </w:r>
      <w:r w:rsidR="00C456BC">
        <w:t>tant que Chef de Département Qualité, je veux voir le taux de NC</w:t>
      </w:r>
      <w:r w:rsidR="00F11CAA">
        <w:t>E</w:t>
      </w:r>
      <w:r w:rsidR="00C456BC">
        <w:t xml:space="preserve"> par projet sur les 3 derniers mois pour prendre des décisions de pilotage.</w:t>
      </w:r>
    </w:p>
    <w:p w14:paraId="4D2566D8" w14:textId="0DDC92A7" w:rsidR="00C456BC" w:rsidRDefault="00C456BC" w:rsidP="007D32AB">
      <w:pPr>
        <w:pStyle w:val="Normal2"/>
        <w:numPr>
          <w:ilvl w:val="1"/>
          <w:numId w:val="25"/>
        </w:numPr>
        <w:ind w:left="851" w:firstLine="0"/>
      </w:pPr>
      <w:r>
        <w:t>En tant que chef de projet, je veux exporter la liste des NC</w:t>
      </w:r>
      <w:r w:rsidR="00F11CAA">
        <w:t>E</w:t>
      </w:r>
      <w:r>
        <w:t xml:space="preserve"> d’un client pour analyse hors-ligne.</w:t>
      </w:r>
    </w:p>
    <w:p w14:paraId="5C9CE954" w14:textId="48BF4B4C" w:rsidR="00BC68E0" w:rsidRPr="00123756" w:rsidRDefault="00BC68E0" w:rsidP="00230C7D">
      <w:pPr>
        <w:pStyle w:val="Normal2"/>
        <w:ind w:firstLine="0"/>
      </w:pPr>
    </w:p>
    <w:p w14:paraId="145CDCBA" w14:textId="2D66502D" w:rsidR="00C456BC" w:rsidRDefault="00123756" w:rsidP="0022320C">
      <w:pPr>
        <w:pStyle w:val="Titre1"/>
      </w:pPr>
      <w:r w:rsidRPr="00123756">
        <w:t>Critères de validation</w:t>
      </w:r>
    </w:p>
    <w:p w14:paraId="1BAA04B5" w14:textId="7BAD8CDB" w:rsidR="008526F8" w:rsidRDefault="00276E8D" w:rsidP="007D32AB">
      <w:pPr>
        <w:pStyle w:val="Normal2"/>
        <w:numPr>
          <w:ilvl w:val="1"/>
          <w:numId w:val="25"/>
        </w:numPr>
        <w:ind w:left="851" w:firstLine="0"/>
      </w:pPr>
      <w:r>
        <w:t xml:space="preserve">Test </w:t>
      </w:r>
      <w:proofErr w:type="spellStart"/>
      <w:r>
        <w:t>Upload</w:t>
      </w:r>
      <w:proofErr w:type="spellEnd"/>
      <w:r>
        <w:t xml:space="preserve"> : </w:t>
      </w:r>
      <w:proofErr w:type="spellStart"/>
      <w:r>
        <w:t>upload</w:t>
      </w:r>
      <w:proofErr w:type="spellEnd"/>
      <w:r>
        <w:t xml:space="preserve"> fichiers (petits &amp; gros), création </w:t>
      </w:r>
      <w:r w:rsidR="00F11CAA">
        <w:t>de livraison</w:t>
      </w:r>
      <w:r>
        <w:t xml:space="preserve">, génération </w:t>
      </w:r>
      <w:r w:rsidR="00F11CAA">
        <w:t>d’une version de livraison.</w:t>
      </w:r>
    </w:p>
    <w:p w14:paraId="79E27B7E" w14:textId="504ECFC1" w:rsidR="00276E8D" w:rsidRDefault="00276E8D" w:rsidP="007D32AB">
      <w:pPr>
        <w:pStyle w:val="Normal2"/>
        <w:numPr>
          <w:ilvl w:val="1"/>
          <w:numId w:val="25"/>
        </w:numPr>
        <w:ind w:left="851" w:firstLine="0"/>
      </w:pPr>
      <w:r>
        <w:t>Test Accusé : génération PDF horodaté contenant métadonn</w:t>
      </w:r>
      <w:r w:rsidR="00F11CAA">
        <w:t xml:space="preserve">ées </w:t>
      </w:r>
      <w:r>
        <w:t>; téléchargement OK.</w:t>
      </w:r>
    </w:p>
    <w:p w14:paraId="47B01F34" w14:textId="49B3B675" w:rsidR="00276E8D" w:rsidRDefault="00276E8D" w:rsidP="007D32AB">
      <w:pPr>
        <w:pStyle w:val="Normal2"/>
        <w:numPr>
          <w:ilvl w:val="1"/>
          <w:numId w:val="25"/>
        </w:numPr>
        <w:ind w:left="851" w:firstLine="0"/>
      </w:pPr>
      <w:r>
        <w:t>Test Versioning : création v2, accès aux versions antérieures, liaison NCE à version initiale et vérification de mise à jour après v2.</w:t>
      </w:r>
    </w:p>
    <w:p w14:paraId="3FF2F01F" w14:textId="5A2CFBDD" w:rsidR="00276E8D" w:rsidRDefault="00276E8D" w:rsidP="007D32AB">
      <w:pPr>
        <w:pStyle w:val="Normal2"/>
        <w:numPr>
          <w:ilvl w:val="1"/>
          <w:numId w:val="25"/>
        </w:numPr>
        <w:ind w:left="851" w:firstLine="0"/>
      </w:pPr>
      <w:r>
        <w:t>Test NCE : création NCE par client + pièces jointes ; changement de statut ; historique des actions.</w:t>
      </w:r>
    </w:p>
    <w:p w14:paraId="17B94F19" w14:textId="3CD6CB0E" w:rsidR="00276E8D" w:rsidRDefault="00276E8D" w:rsidP="007D32AB">
      <w:pPr>
        <w:pStyle w:val="Normal2"/>
        <w:numPr>
          <w:ilvl w:val="1"/>
          <w:numId w:val="25"/>
        </w:numPr>
        <w:ind w:left="851" w:firstLine="0"/>
      </w:pPr>
      <w:r>
        <w:t>Test Sondages : déclenchement NPS post-livraison ; calcul NPS conforme ; déclenchement CSAT post-résolution d'une NCE</w:t>
      </w:r>
      <w:r w:rsidR="00F11CAA">
        <w:t xml:space="preserve"> ou post-livraison</w:t>
      </w:r>
      <w:r>
        <w:t xml:space="preserve"> ; stockage réponses et commentaires.</w:t>
      </w:r>
    </w:p>
    <w:p w14:paraId="4C7D6AD4" w14:textId="02783191" w:rsidR="00276E8D" w:rsidRDefault="00276E8D" w:rsidP="007D32AB">
      <w:pPr>
        <w:pStyle w:val="Normal2"/>
        <w:numPr>
          <w:ilvl w:val="1"/>
          <w:numId w:val="25"/>
        </w:numPr>
        <w:ind w:left="851" w:firstLine="0"/>
      </w:pPr>
      <w:r>
        <w:lastRenderedPageBreak/>
        <w:t xml:space="preserve">Test </w:t>
      </w:r>
      <w:proofErr w:type="spellStart"/>
      <w:r>
        <w:t>Reporting</w:t>
      </w:r>
      <w:proofErr w:type="spellEnd"/>
      <w:r>
        <w:t xml:space="preserve"> : </w:t>
      </w:r>
      <w:proofErr w:type="spellStart"/>
      <w:r>
        <w:t>dashboard</w:t>
      </w:r>
      <w:proofErr w:type="spellEnd"/>
      <w:r>
        <w:t xml:space="preserve"> affiche KPIs corrects ; exports Excel/PDF contiennent les mêmes chiffres que l'interface utilisateur.</w:t>
      </w:r>
    </w:p>
    <w:p w14:paraId="102D06AE" w14:textId="1F9ADD1D" w:rsidR="00276E8D" w:rsidRDefault="00276E8D" w:rsidP="007D32AB">
      <w:pPr>
        <w:pStyle w:val="Normal2"/>
        <w:numPr>
          <w:ilvl w:val="1"/>
          <w:numId w:val="25"/>
        </w:numPr>
        <w:ind w:left="851" w:firstLine="0"/>
      </w:pPr>
      <w:r>
        <w:t>Test Notifications : email/</w:t>
      </w:r>
      <w:r w:rsidR="00F11CAA">
        <w:t>dans la plateforme</w:t>
      </w:r>
      <w:r>
        <w:t xml:space="preserve"> envoyés sur événements (livraison, création NCE, alertes).</w:t>
      </w:r>
    </w:p>
    <w:p w14:paraId="1C7B6FB0" w14:textId="38B9FA9B" w:rsidR="00123756" w:rsidRPr="00123756" w:rsidRDefault="00276E8D" w:rsidP="00F11CAA">
      <w:pPr>
        <w:pStyle w:val="Normal2"/>
        <w:numPr>
          <w:ilvl w:val="1"/>
          <w:numId w:val="25"/>
        </w:numPr>
        <w:ind w:left="851" w:firstLine="0"/>
      </w:pPr>
      <w:r>
        <w:t>Test Sécurité : accès contrôlé par compte ou lien sécurisé</w:t>
      </w:r>
      <w:r w:rsidR="00F11CAA">
        <w:t>.</w:t>
      </w:r>
      <w:r w:rsidR="00123756">
        <w:t xml:space="preserve">   </w:t>
      </w:r>
    </w:p>
    <w:p w14:paraId="196EA26D" w14:textId="6EC734EB" w:rsidR="00123756" w:rsidRPr="00123756" w:rsidRDefault="00123756" w:rsidP="000E2957">
      <w:pPr>
        <w:pStyle w:val="Titre1"/>
      </w:pPr>
      <w:r w:rsidRPr="00123756">
        <w:t>Annexes</w:t>
      </w:r>
    </w:p>
    <w:p w14:paraId="650CA576" w14:textId="77777777" w:rsidR="002F61A7" w:rsidRPr="002F61A7" w:rsidRDefault="002F61A7" w:rsidP="002F61A7">
      <w:pPr>
        <w:pStyle w:val="Normal2"/>
        <w:ind w:left="360" w:firstLine="0"/>
        <w:rPr>
          <w:i/>
          <w:iCs/>
        </w:rPr>
      </w:pPr>
      <w:r w:rsidRPr="002F61A7">
        <w:rPr>
          <w:i/>
          <w:iCs/>
        </w:rPr>
        <w:t xml:space="preserve">Flux exemples :  </w:t>
      </w:r>
    </w:p>
    <w:p w14:paraId="3134816D" w14:textId="7BF79F96" w:rsidR="002F61A7" w:rsidRPr="002F61A7" w:rsidRDefault="002F61A7" w:rsidP="002F61A7">
      <w:pPr>
        <w:pStyle w:val="Normal2"/>
        <w:numPr>
          <w:ilvl w:val="1"/>
          <w:numId w:val="25"/>
        </w:numPr>
        <w:ind w:left="851" w:firstLine="0"/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Pr="002F61A7">
        <w:rPr>
          <w:i/>
          <w:iCs/>
        </w:rPr>
        <w:t>Upload</w:t>
      </w:r>
      <w:proofErr w:type="spellEnd"/>
      <w:r w:rsidRPr="002F61A7">
        <w:rPr>
          <w:i/>
          <w:iCs/>
        </w:rPr>
        <w:t xml:space="preserve"> → génération accusé → notification client → planification sondage NPS</w:t>
      </w:r>
      <w:r w:rsidR="00F11CAA">
        <w:rPr>
          <w:i/>
          <w:iCs/>
        </w:rPr>
        <w:t xml:space="preserve"> et CSAT</w:t>
      </w:r>
    </w:p>
    <w:p w14:paraId="4655F91B" w14:textId="2F30A017" w:rsidR="002F61A7" w:rsidRPr="002F61A7" w:rsidRDefault="002F61A7" w:rsidP="002F61A7">
      <w:pPr>
        <w:pStyle w:val="Normal2"/>
        <w:numPr>
          <w:ilvl w:val="1"/>
          <w:numId w:val="25"/>
        </w:numPr>
        <w:ind w:left="851" w:firstLine="0"/>
        <w:rPr>
          <w:i/>
          <w:iCs/>
        </w:rPr>
      </w:pPr>
      <w:r w:rsidRPr="002F61A7">
        <w:rPr>
          <w:i/>
          <w:iCs/>
        </w:rPr>
        <w:t xml:space="preserve"> NCE déclarée </w:t>
      </w:r>
      <w:r w:rsidR="00F11CAA" w:rsidRPr="00F11CAA">
        <w:rPr>
          <w:i/>
          <w:iCs/>
        </w:rPr>
        <w:sym w:font="Wingdings" w:char="F0E0"/>
      </w:r>
      <w:r w:rsidR="00F11CAA">
        <w:rPr>
          <w:i/>
          <w:iCs/>
        </w:rPr>
        <w:t xml:space="preserve"> </w:t>
      </w:r>
      <w:r w:rsidRPr="002F61A7">
        <w:rPr>
          <w:i/>
          <w:iCs/>
        </w:rPr>
        <w:t>traitement (</w:t>
      </w:r>
      <w:proofErr w:type="spellStart"/>
      <w:r w:rsidRPr="002F61A7">
        <w:rPr>
          <w:i/>
          <w:iCs/>
        </w:rPr>
        <w:t>upload</w:t>
      </w:r>
      <w:proofErr w:type="spellEnd"/>
      <w:r w:rsidRPr="002F61A7">
        <w:rPr>
          <w:i/>
          <w:iCs/>
        </w:rPr>
        <w:t xml:space="preserve"> v2 ou action corrective) → résolution</w:t>
      </w:r>
      <w:r w:rsidR="00947348">
        <w:rPr>
          <w:i/>
          <w:iCs/>
        </w:rPr>
        <w:t>.</w:t>
      </w:r>
      <w:r w:rsidR="00947348">
        <w:rPr>
          <w:i/>
          <w:iCs/>
        </w:rPr>
        <w:br/>
        <w:t xml:space="preserve">- </w:t>
      </w:r>
      <w:r w:rsidR="00947348">
        <w:rPr>
          <w:i/>
          <w:iCs/>
        </w:rPr>
        <w:tab/>
        <w:t xml:space="preserve">Dashboard </w:t>
      </w:r>
    </w:p>
    <w:p w14:paraId="4710A812" w14:textId="77777777" w:rsidR="002F61A7" w:rsidRPr="00BD1B07" w:rsidRDefault="002F61A7" w:rsidP="00123756">
      <w:pPr>
        <w:pStyle w:val="Normal2"/>
        <w:ind w:left="360" w:firstLine="0"/>
        <w:rPr>
          <w:i/>
          <w:iCs/>
        </w:rPr>
      </w:pPr>
    </w:p>
    <w:p w14:paraId="18894BAD" w14:textId="492C78C5" w:rsidR="00513539" w:rsidRDefault="00513539" w:rsidP="00B53F96">
      <w:pPr>
        <w:pStyle w:val="Normal2"/>
      </w:pPr>
    </w:p>
    <w:sectPr w:rsidR="00513539" w:rsidSect="001A69CF">
      <w:pgSz w:w="11906" w:h="16838" w:code="9"/>
      <w:pgMar w:top="720" w:right="720" w:bottom="720" w:left="720" w:header="142" w:footer="14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E9FFF" w14:textId="77777777" w:rsidR="00834731" w:rsidRDefault="00834731" w:rsidP="009F5DA5">
      <w:r>
        <w:separator/>
      </w:r>
    </w:p>
  </w:endnote>
  <w:endnote w:type="continuationSeparator" w:id="0">
    <w:p w14:paraId="1988501C" w14:textId="77777777" w:rsidR="00834731" w:rsidRDefault="00834731" w:rsidP="009F5DA5">
      <w:r>
        <w:continuationSeparator/>
      </w:r>
    </w:p>
  </w:endnote>
  <w:endnote w:type="continuationNotice" w:id="1">
    <w:p w14:paraId="539119A1" w14:textId="77777777" w:rsidR="00834731" w:rsidRDefault="00834731" w:rsidP="009F5D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DIN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43642" w14:textId="77777777" w:rsidR="000372D9" w:rsidRPr="008F0235" w:rsidRDefault="008D1225" w:rsidP="009F5DA5">
    <w:pPr>
      <w:pStyle w:val="UPiedPage-Numero"/>
      <w:rPr>
        <w:sz w:val="16"/>
        <w:szCs w:val="16"/>
      </w:rPr>
    </w:pPr>
    <w:r>
      <w:rPr>
        <w:lang w:eastAsia="fr-FR"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0CA2C702" wp14:editId="5BB960DB">
              <wp:simplePos x="0" y="0"/>
              <wp:positionH relativeFrom="page">
                <wp:align>left</wp:align>
              </wp:positionH>
              <wp:positionV relativeFrom="paragraph">
                <wp:posOffset>-14605</wp:posOffset>
              </wp:positionV>
              <wp:extent cx="7560000" cy="1582420"/>
              <wp:effectExtent l="0" t="0" r="3175" b="0"/>
              <wp:wrapNone/>
              <wp:docPr id="31" name="Vagu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60000" cy="1582420"/>
                      </a:xfrm>
                      <a:prstGeom prst="wave">
                        <a:avLst>
                          <a:gd name="adj1" fmla="val 3467"/>
                          <a:gd name="adj2" fmla="val 0"/>
                        </a:avLst>
                      </a:prstGeom>
                      <a:pattFill prst="lgConfetti">
                        <a:fgClr>
                          <a:schemeClr val="tx1">
                            <a:lumMod val="65000"/>
                            <a:lumOff val="35000"/>
                          </a:schemeClr>
                        </a:fgClr>
                        <a:bgClr>
                          <a:schemeClr val="tx1">
                            <a:lumMod val="75000"/>
                            <a:lumOff val="25000"/>
                          </a:schemeClr>
                        </a:bgClr>
                      </a:patt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F5DE53"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Vague 31" o:spid="_x0000_s1026" type="#_x0000_t64" style="position:absolute;margin-left:0;margin-top:-1.15pt;width:595.3pt;height:124.6pt;flip:y;z-index:-25165823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" adj="749" fillcolor="#5a5a5a [2109]" stroked="f" strokeweight="1pt">
              <v:fill r:id="rId1" o:title="" color2="#404040 [2429]" type="pattern"/>
              <v:stroke joinstyle="miter"/>
              <w10:wrap anchorx="page"/>
            </v:shape>
          </w:pict>
        </mc:Fallback>
      </mc:AlternateContent>
    </w:r>
    <w:r>
      <w:rPr>
        <w:lang w:eastAsia="fr-FR"/>
      </w:rPr>
      <mc:AlternateContent>
        <mc:Choice Requires="wpg">
          <w:drawing>
            <wp:inline distT="0" distB="0" distL="0" distR="0" wp14:anchorId="71C5962F" wp14:editId="441F871B">
              <wp:extent cx="289560" cy="289560"/>
              <wp:effectExtent l="19050" t="19050" r="15240" b="15240"/>
              <wp:docPr id="62" name="Groupe 62">
                <a:hlinkClick xmlns:a="http://schemas.openxmlformats.org/drawingml/2006/main" r:id="rId2"/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560" cy="289560"/>
                        <a:chOff x="0" y="0"/>
                        <a:chExt cx="289560" cy="289560"/>
                      </a:xfrm>
                    </wpg:grpSpPr>
                    <wps:wsp>
                      <wps:cNvPr id="60" name="Ellipse 60"/>
                      <wps:cNvSpPr/>
                      <wps:spPr>
                        <a:xfrm>
                          <a:off x="0" y="0"/>
                          <a:ext cx="289560" cy="2895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orme en L 61"/>
                      <wps:cNvSpPr/>
                      <wps:spPr>
                        <a:xfrm rot="8075201">
                          <a:off x="73343" y="94297"/>
                          <a:ext cx="139217" cy="139217"/>
                        </a:xfrm>
                        <a:prstGeom prst="corner">
                          <a:avLst>
                            <a:gd name="adj1" fmla="val 38462"/>
                            <a:gd name="adj2" fmla="val 38462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661408B0" id="Groupe 62" o:spid="_x0000_s1026" href="#SOMMAIRE" style="width:22.8pt;height:22.8pt;mso-position-horizontal-relative:char;mso-position-vertical-relative:line" coordsize="289560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" o:button="t">
              <v:oval id="Ellipse 60" o:spid="_x0000_s1027" style="position:absolute;width:289560;height:289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" filled="f" strokecolor="#ffc000" strokeweight="2.25pt">
                <v:stroke joinstyle="miter"/>
              </v:oval>
              <v:shape id="Forme en L 61" o:spid="_x0000_s1028" style="position:absolute;left:73343;top:94297;width:139217;height:139217;rotation:8820273fd;visibility:visible;mso-wrap-style:square;v-text-anchor:middle" coordsize="139217,139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" path="m,l53546,r,85671l139217,85671r,53546l,139217,,xe" fillcolor="#ffc000" stroked="f" strokeweight="1pt">
                <v:stroke joinstyle="miter"/>
                <v:path arrowok="t" o:connecttype="custom" o:connectlocs="0,0;53546,0;53546,85671;139217,85671;139217,139217;0,139217;0,0" o:connectangles="0,0,0,0,0,0,0"/>
              </v:shape>
              <w10:anchorlock/>
            </v:group>
          </w:pict>
        </mc:Fallback>
      </mc:AlternateContent>
    </w:r>
    <w:r>
      <w:tab/>
    </w:r>
    <w:r w:rsidRPr="008F0235">
      <w:fldChar w:fldCharType="begin"/>
    </w:r>
    <w:r w:rsidRPr="008F0235">
      <w:instrText>PAGE   \* MERGEFORMAT</w:instrText>
    </w:r>
    <w:r w:rsidRPr="008F0235">
      <w:fldChar w:fldCharType="separate"/>
    </w:r>
    <w:r>
      <w:t>2</w:t>
    </w:r>
    <w:r w:rsidRPr="008F023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FFAA9" w14:textId="77777777" w:rsidR="00834731" w:rsidRDefault="00834731" w:rsidP="009F5DA5">
      <w:r>
        <w:separator/>
      </w:r>
    </w:p>
  </w:footnote>
  <w:footnote w:type="continuationSeparator" w:id="0">
    <w:p w14:paraId="2043C154" w14:textId="77777777" w:rsidR="00834731" w:rsidRDefault="00834731" w:rsidP="009F5DA5">
      <w:r>
        <w:continuationSeparator/>
      </w:r>
    </w:p>
  </w:footnote>
  <w:footnote w:type="continuationNotice" w:id="1">
    <w:p w14:paraId="0EDF24D4" w14:textId="77777777" w:rsidR="00834731" w:rsidRDefault="00834731" w:rsidP="009F5D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16"/>
      <w:gridCol w:w="8756"/>
    </w:tblGrid>
    <w:tr w:rsidR="008F0235" w:rsidRPr="00285B74" w14:paraId="6D2029A1" w14:textId="77777777" w:rsidTr="008910DA">
      <w:tc>
        <w:tcPr>
          <w:tcW w:w="688" w:type="pct"/>
        </w:tcPr>
        <w:p w14:paraId="27F10CB9" w14:textId="77777777" w:rsidR="00D4566C" w:rsidRPr="00285B74" w:rsidRDefault="00D4566C" w:rsidP="009F5DA5">
          <w:pPr>
            <w:pStyle w:val="UEntete-Titre"/>
            <w:jc w:val="left"/>
          </w:pPr>
          <w:r w:rsidRPr="00285B74">
            <w:rPr>
              <w:noProof/>
              <w:lang w:eastAsia="fr-FR"/>
            </w:rPr>
            <w:drawing>
              <wp:inline distT="0" distB="0" distL="0" distR="0" wp14:anchorId="2BEFC719" wp14:editId="28B5C354">
                <wp:extent cx="1143000" cy="382793"/>
                <wp:effectExtent l="0" t="0" r="0" b="0"/>
                <wp:docPr id="958635414" name="Image 9586354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382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12" w:type="pct"/>
        </w:tcPr>
        <w:p w14:paraId="6581E11C" w14:textId="77777777" w:rsidR="00817D06" w:rsidRDefault="00817D06" w:rsidP="009F5DA5">
          <w:pPr>
            <w:pStyle w:val="UEntete-Titre"/>
          </w:pPr>
          <w:r w:rsidRPr="00817D06">
            <w:t xml:space="preserve">CAHIER DES CHARGES </w:t>
          </w:r>
        </w:p>
        <w:p w14:paraId="42A5C916" w14:textId="2B3F5E96" w:rsidR="00D4566C" w:rsidRPr="00285B74" w:rsidRDefault="008B6C5C" w:rsidP="009F5DA5">
          <w:pPr>
            <w:pStyle w:val="UEntete-Titre"/>
          </w:pPr>
          <w:r>
            <w:fldChar w:fldCharType="begin"/>
          </w:r>
          <w:r>
            <w:instrText xml:space="preserve"> SAVEDATE  \@ "dd/MM/yyyy" </w:instrText>
          </w:r>
          <w:r>
            <w:fldChar w:fldCharType="separate"/>
          </w:r>
          <w:r w:rsidR="00D9648D">
            <w:rPr>
              <w:noProof/>
            </w:rPr>
            <w:t>03/10/2025</w:t>
          </w:r>
          <w:r>
            <w:fldChar w:fldCharType="end"/>
          </w:r>
        </w:p>
      </w:tc>
    </w:tr>
  </w:tbl>
  <w:p w14:paraId="05EA0120" w14:textId="77777777" w:rsidR="000372D9" w:rsidRPr="00285B74" w:rsidRDefault="000372D9" w:rsidP="009F5DA5">
    <w:r w:rsidRPr="00285B74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60133EA9" wp14:editId="5D57CEBB">
              <wp:simplePos x="0" y="0"/>
              <wp:positionH relativeFrom="page">
                <wp:align>right</wp:align>
              </wp:positionH>
              <wp:positionV relativeFrom="paragraph">
                <wp:posOffset>-1541780</wp:posOffset>
              </wp:positionV>
              <wp:extent cx="7560000" cy="1638300"/>
              <wp:effectExtent l="0" t="0" r="3175" b="0"/>
              <wp:wrapNone/>
              <wp:docPr id="29" name="Vagu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60000" cy="1638300"/>
                      </a:xfrm>
                      <a:prstGeom prst="wave">
                        <a:avLst>
                          <a:gd name="adj1" fmla="val 2687"/>
                          <a:gd name="adj2" fmla="val 0"/>
                        </a:avLst>
                      </a:prstGeom>
                      <a:pattFill prst="lgConfetti">
                        <a:fgClr>
                          <a:schemeClr val="tx1">
                            <a:lumMod val="65000"/>
                            <a:lumOff val="35000"/>
                          </a:schemeClr>
                        </a:fgClr>
                        <a:bgClr>
                          <a:schemeClr val="tx1">
                            <a:lumMod val="75000"/>
                            <a:lumOff val="25000"/>
                          </a:schemeClr>
                        </a:bgClr>
                      </a:patt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5CDDB7"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Vague 29" o:spid="_x0000_s1026" type="#_x0000_t64" style="position:absolute;margin-left:544.1pt;margin-top:-121.4pt;width:595.3pt;height:129pt;flip:y;z-index:-2516582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" adj="580" fillcolor="#5a5a5a [2109]" stroked="f" strokeweight="1pt">
              <v:fill r:id="rId2" o:title="" color2="#404040 [2429]" type="pattern"/>
              <v:stroke joinstyle="miter"/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C0DE878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88035A5"/>
    <w:multiLevelType w:val="multilevel"/>
    <w:tmpl w:val="53C8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01218"/>
    <w:multiLevelType w:val="hybridMultilevel"/>
    <w:tmpl w:val="BBB8FE7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D4B56"/>
    <w:multiLevelType w:val="hybridMultilevel"/>
    <w:tmpl w:val="B5701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E0859"/>
    <w:multiLevelType w:val="hybridMultilevel"/>
    <w:tmpl w:val="B822A9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373A6"/>
    <w:multiLevelType w:val="hybridMultilevel"/>
    <w:tmpl w:val="295408B0"/>
    <w:lvl w:ilvl="0" w:tplc="F3386C3E">
      <w:numFmt w:val="bullet"/>
      <w:lvlText w:val="•"/>
      <w:lvlJc w:val="left"/>
      <w:pPr>
        <w:ind w:left="1417" w:hanging="708"/>
      </w:pPr>
      <w:rPr>
        <w:rFonts w:ascii="Calibri" w:eastAsia="Corbel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76B0D6C"/>
    <w:multiLevelType w:val="hybridMultilevel"/>
    <w:tmpl w:val="F16AF3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63C16"/>
    <w:multiLevelType w:val="hybridMultilevel"/>
    <w:tmpl w:val="D8F61844"/>
    <w:lvl w:ilvl="0" w:tplc="0AD4D4A2">
      <w:numFmt w:val="bullet"/>
      <w:lvlText w:val="-"/>
      <w:lvlJc w:val="left"/>
      <w:pPr>
        <w:ind w:left="720" w:hanging="360"/>
      </w:pPr>
      <w:rPr>
        <w:rFonts w:ascii="Calibri" w:eastAsia="Corbel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F43F1"/>
    <w:multiLevelType w:val="hybridMultilevel"/>
    <w:tmpl w:val="68C009A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DD225D0"/>
    <w:multiLevelType w:val="hybridMultilevel"/>
    <w:tmpl w:val="3E54A79A"/>
    <w:lvl w:ilvl="0" w:tplc="2850038A">
      <w:numFmt w:val="bullet"/>
      <w:lvlText w:val="-"/>
      <w:lvlJc w:val="left"/>
      <w:pPr>
        <w:ind w:left="1068" w:hanging="360"/>
      </w:pPr>
      <w:rPr>
        <w:rFonts w:ascii="Calibri" w:eastAsia="Corbel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77C7AB0"/>
    <w:multiLevelType w:val="hybridMultilevel"/>
    <w:tmpl w:val="750CC0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72A94"/>
    <w:multiLevelType w:val="hybridMultilevel"/>
    <w:tmpl w:val="45F65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936C5"/>
    <w:multiLevelType w:val="hybridMultilevel"/>
    <w:tmpl w:val="B90C7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A3E18"/>
    <w:multiLevelType w:val="hybridMultilevel"/>
    <w:tmpl w:val="D4405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B5A0D"/>
    <w:multiLevelType w:val="hybridMultilevel"/>
    <w:tmpl w:val="C62286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3438D"/>
    <w:multiLevelType w:val="hybridMultilevel"/>
    <w:tmpl w:val="7304C768"/>
    <w:lvl w:ilvl="0" w:tplc="F3386C3E">
      <w:numFmt w:val="bullet"/>
      <w:lvlText w:val="•"/>
      <w:lvlJc w:val="left"/>
      <w:pPr>
        <w:ind w:left="720" w:hanging="360"/>
      </w:pPr>
      <w:rPr>
        <w:rFonts w:ascii="Calibri" w:eastAsia="Corbel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44ADA"/>
    <w:multiLevelType w:val="multilevel"/>
    <w:tmpl w:val="7568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orbel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2A789F"/>
    <w:multiLevelType w:val="hybridMultilevel"/>
    <w:tmpl w:val="5630F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222C86"/>
    <w:multiLevelType w:val="hybridMultilevel"/>
    <w:tmpl w:val="B1DE3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94E65"/>
    <w:multiLevelType w:val="multilevel"/>
    <w:tmpl w:val="672A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B1628B"/>
    <w:multiLevelType w:val="multilevel"/>
    <w:tmpl w:val="D948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Corbel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B43078"/>
    <w:multiLevelType w:val="hybridMultilevel"/>
    <w:tmpl w:val="2CF6314A"/>
    <w:lvl w:ilvl="0" w:tplc="3806C1BE">
      <w:numFmt w:val="bullet"/>
      <w:lvlText w:val="-"/>
      <w:lvlJc w:val="left"/>
      <w:pPr>
        <w:ind w:left="720" w:hanging="360"/>
      </w:pPr>
      <w:rPr>
        <w:rFonts w:ascii="Calibri" w:eastAsia="Corbel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F02521"/>
    <w:multiLevelType w:val="hybridMultilevel"/>
    <w:tmpl w:val="43881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084117"/>
    <w:multiLevelType w:val="hybridMultilevel"/>
    <w:tmpl w:val="7D0EFA1E"/>
    <w:lvl w:ilvl="0" w:tplc="0AD4D4A2">
      <w:numFmt w:val="bullet"/>
      <w:lvlText w:val="-"/>
      <w:lvlJc w:val="left"/>
      <w:pPr>
        <w:ind w:left="720" w:hanging="360"/>
      </w:pPr>
      <w:rPr>
        <w:rFonts w:ascii="Calibri" w:eastAsia="Corbel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080DDA"/>
    <w:multiLevelType w:val="hybridMultilevel"/>
    <w:tmpl w:val="845413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E51186"/>
    <w:multiLevelType w:val="hybridMultilevel"/>
    <w:tmpl w:val="72B2AFBA"/>
    <w:lvl w:ilvl="0" w:tplc="FA788658">
      <w:start w:val="4"/>
      <w:numFmt w:val="bullet"/>
      <w:lvlText w:val="-"/>
      <w:lvlJc w:val="left"/>
      <w:pPr>
        <w:ind w:left="720" w:hanging="360"/>
      </w:pPr>
      <w:rPr>
        <w:rFonts w:ascii="Calibri" w:eastAsia="Corbel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F337B4"/>
    <w:multiLevelType w:val="multilevel"/>
    <w:tmpl w:val="4048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7B69FC"/>
    <w:multiLevelType w:val="multilevel"/>
    <w:tmpl w:val="C55612DC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ascii="Calibri" w:hAnsi="Calibri" w:hint="default"/>
        <w:b/>
        <w:i w:val="0"/>
        <w:color w:val="A6A6A6" w:themeColor="background1" w:themeShade="A6"/>
        <w:sz w:val="72"/>
      </w:rPr>
    </w:lvl>
    <w:lvl w:ilvl="1">
      <w:start w:val="1"/>
      <w:numFmt w:val="decimal"/>
      <w:pStyle w:val="Titre2"/>
      <w:suff w:val="space"/>
      <w:lvlText w:val="%1.%2"/>
      <w:lvlJc w:val="left"/>
      <w:pPr>
        <w:ind w:left="284" w:hanging="284"/>
      </w:pPr>
      <w:rPr>
        <w:rFonts w:ascii="Calibri" w:hAnsi="Calibri" w:hint="default"/>
        <w:b/>
        <w:i w:val="0"/>
        <w:color w:val="A6A6A6" w:themeColor="background1" w:themeShade="A6"/>
        <w:sz w:val="56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ascii="Calibri" w:hAnsi="Calibri" w:hint="default"/>
        <w:b/>
        <w:i w:val="0"/>
        <w:color w:val="A6A6A6" w:themeColor="background1" w:themeShade="A6"/>
        <w:sz w:val="28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ascii="Calibri" w:hAnsi="Calibri" w:hint="default"/>
        <w:b/>
        <w:i w:val="0"/>
        <w:color w:val="A6A6A6" w:themeColor="background1" w:themeShade="A6"/>
        <w:sz w:val="24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BD22DCC"/>
    <w:multiLevelType w:val="multilevel"/>
    <w:tmpl w:val="4FBA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025CF4"/>
    <w:multiLevelType w:val="hybridMultilevel"/>
    <w:tmpl w:val="6A7C76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B05A39"/>
    <w:multiLevelType w:val="hybridMultilevel"/>
    <w:tmpl w:val="2E0E40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0F4E4A"/>
    <w:multiLevelType w:val="hybridMultilevel"/>
    <w:tmpl w:val="9662C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437ACB"/>
    <w:multiLevelType w:val="hybridMultilevel"/>
    <w:tmpl w:val="1E6EBE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357F6"/>
    <w:multiLevelType w:val="hybridMultilevel"/>
    <w:tmpl w:val="97729E0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788868">
    <w:abstractNumId w:val="0"/>
  </w:num>
  <w:num w:numId="2" w16cid:durableId="2110539555">
    <w:abstractNumId w:val="27"/>
  </w:num>
  <w:num w:numId="3" w16cid:durableId="35587209">
    <w:abstractNumId w:val="12"/>
  </w:num>
  <w:num w:numId="4" w16cid:durableId="313533693">
    <w:abstractNumId w:val="11"/>
  </w:num>
  <w:num w:numId="5" w16cid:durableId="506481559">
    <w:abstractNumId w:val="9"/>
  </w:num>
  <w:num w:numId="6" w16cid:durableId="1037581455">
    <w:abstractNumId w:val="7"/>
  </w:num>
  <w:num w:numId="7" w16cid:durableId="569466118">
    <w:abstractNumId w:val="23"/>
  </w:num>
  <w:num w:numId="8" w16cid:durableId="1226257997">
    <w:abstractNumId w:val="24"/>
  </w:num>
  <w:num w:numId="9" w16cid:durableId="1067997867">
    <w:abstractNumId w:val="29"/>
  </w:num>
  <w:num w:numId="10" w16cid:durableId="404693280">
    <w:abstractNumId w:val="32"/>
  </w:num>
  <w:num w:numId="11" w16cid:durableId="1247182416">
    <w:abstractNumId w:val="31"/>
  </w:num>
  <w:num w:numId="12" w16cid:durableId="1050879623">
    <w:abstractNumId w:val="10"/>
  </w:num>
  <w:num w:numId="13" w16cid:durableId="971835123">
    <w:abstractNumId w:val="4"/>
  </w:num>
  <w:num w:numId="14" w16cid:durableId="1533225842">
    <w:abstractNumId w:val="3"/>
  </w:num>
  <w:num w:numId="15" w16cid:durableId="1984117605">
    <w:abstractNumId w:val="6"/>
  </w:num>
  <w:num w:numId="16" w16cid:durableId="1062680165">
    <w:abstractNumId w:val="25"/>
  </w:num>
  <w:num w:numId="17" w16cid:durableId="1611933727">
    <w:abstractNumId w:val="14"/>
  </w:num>
  <w:num w:numId="18" w16cid:durableId="1190416025">
    <w:abstractNumId w:val="30"/>
  </w:num>
  <w:num w:numId="19" w16cid:durableId="1339967784">
    <w:abstractNumId w:val="18"/>
  </w:num>
  <w:num w:numId="20" w16cid:durableId="216018946">
    <w:abstractNumId w:val="33"/>
  </w:num>
  <w:num w:numId="21" w16cid:durableId="1379360918">
    <w:abstractNumId w:val="2"/>
  </w:num>
  <w:num w:numId="22" w16cid:durableId="656497548">
    <w:abstractNumId w:val="13"/>
  </w:num>
  <w:num w:numId="23" w16cid:durableId="2077193954">
    <w:abstractNumId w:val="22"/>
  </w:num>
  <w:num w:numId="24" w16cid:durableId="1765607942">
    <w:abstractNumId w:val="1"/>
  </w:num>
  <w:num w:numId="25" w16cid:durableId="1451120260">
    <w:abstractNumId w:val="16"/>
  </w:num>
  <w:num w:numId="26" w16cid:durableId="821897617">
    <w:abstractNumId w:val="20"/>
  </w:num>
  <w:num w:numId="27" w16cid:durableId="365642457">
    <w:abstractNumId w:val="28"/>
  </w:num>
  <w:num w:numId="28" w16cid:durableId="1167744178">
    <w:abstractNumId w:val="19"/>
  </w:num>
  <w:num w:numId="29" w16cid:durableId="1660232894">
    <w:abstractNumId w:val="26"/>
  </w:num>
  <w:num w:numId="30" w16cid:durableId="988555904">
    <w:abstractNumId w:val="8"/>
  </w:num>
  <w:num w:numId="31" w16cid:durableId="150827794">
    <w:abstractNumId w:val="17"/>
  </w:num>
  <w:num w:numId="32" w16cid:durableId="688946507">
    <w:abstractNumId w:val="5"/>
  </w:num>
  <w:num w:numId="33" w16cid:durableId="1058213592">
    <w:abstractNumId w:val="21"/>
  </w:num>
  <w:num w:numId="34" w16cid:durableId="1244340574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56"/>
    <w:rsid w:val="00000570"/>
    <w:rsid w:val="000011CD"/>
    <w:rsid w:val="00002FE2"/>
    <w:rsid w:val="00005A26"/>
    <w:rsid w:val="00005CF4"/>
    <w:rsid w:val="00006B99"/>
    <w:rsid w:val="00007037"/>
    <w:rsid w:val="000071D0"/>
    <w:rsid w:val="000077E7"/>
    <w:rsid w:val="000106AC"/>
    <w:rsid w:val="0001193C"/>
    <w:rsid w:val="00011F53"/>
    <w:rsid w:val="00012A0E"/>
    <w:rsid w:val="00013EBE"/>
    <w:rsid w:val="000142E3"/>
    <w:rsid w:val="00014BF1"/>
    <w:rsid w:val="00014BF8"/>
    <w:rsid w:val="00016D84"/>
    <w:rsid w:val="0002165A"/>
    <w:rsid w:val="000216F3"/>
    <w:rsid w:val="00021B70"/>
    <w:rsid w:val="000252E4"/>
    <w:rsid w:val="00025CFE"/>
    <w:rsid w:val="00026D27"/>
    <w:rsid w:val="00032805"/>
    <w:rsid w:val="000372D9"/>
    <w:rsid w:val="00040E75"/>
    <w:rsid w:val="0004553C"/>
    <w:rsid w:val="00050142"/>
    <w:rsid w:val="00051B24"/>
    <w:rsid w:val="0005264F"/>
    <w:rsid w:val="000530DE"/>
    <w:rsid w:val="00053BF6"/>
    <w:rsid w:val="00054320"/>
    <w:rsid w:val="0005666B"/>
    <w:rsid w:val="00060954"/>
    <w:rsid w:val="00062B4A"/>
    <w:rsid w:val="000633DE"/>
    <w:rsid w:val="000659BA"/>
    <w:rsid w:val="00071A35"/>
    <w:rsid w:val="00073290"/>
    <w:rsid w:val="00073B22"/>
    <w:rsid w:val="00080674"/>
    <w:rsid w:val="0008119A"/>
    <w:rsid w:val="000818E0"/>
    <w:rsid w:val="0008258E"/>
    <w:rsid w:val="000828BD"/>
    <w:rsid w:val="0008636E"/>
    <w:rsid w:val="000909BF"/>
    <w:rsid w:val="000913D2"/>
    <w:rsid w:val="00091920"/>
    <w:rsid w:val="000919E5"/>
    <w:rsid w:val="00091E60"/>
    <w:rsid w:val="00092359"/>
    <w:rsid w:val="00092A41"/>
    <w:rsid w:val="00093260"/>
    <w:rsid w:val="00093A39"/>
    <w:rsid w:val="000940B7"/>
    <w:rsid w:val="0009447D"/>
    <w:rsid w:val="00094D7A"/>
    <w:rsid w:val="00095236"/>
    <w:rsid w:val="0009671A"/>
    <w:rsid w:val="000A1983"/>
    <w:rsid w:val="000A1DFB"/>
    <w:rsid w:val="000A4C92"/>
    <w:rsid w:val="000A6155"/>
    <w:rsid w:val="000B0618"/>
    <w:rsid w:val="000B14F5"/>
    <w:rsid w:val="000B258D"/>
    <w:rsid w:val="000B4426"/>
    <w:rsid w:val="000B61DB"/>
    <w:rsid w:val="000C10AB"/>
    <w:rsid w:val="000C5F0D"/>
    <w:rsid w:val="000C62A8"/>
    <w:rsid w:val="000C7AAD"/>
    <w:rsid w:val="000D0DA4"/>
    <w:rsid w:val="000D46CE"/>
    <w:rsid w:val="000D635A"/>
    <w:rsid w:val="000D6555"/>
    <w:rsid w:val="000E1356"/>
    <w:rsid w:val="000E2957"/>
    <w:rsid w:val="000E7A79"/>
    <w:rsid w:val="000E7E14"/>
    <w:rsid w:val="000E7EEA"/>
    <w:rsid w:val="000F0EB2"/>
    <w:rsid w:val="000F36D5"/>
    <w:rsid w:val="000F400B"/>
    <w:rsid w:val="000F457F"/>
    <w:rsid w:val="000F68BF"/>
    <w:rsid w:val="001002BC"/>
    <w:rsid w:val="001005BF"/>
    <w:rsid w:val="00101762"/>
    <w:rsid w:val="001053F6"/>
    <w:rsid w:val="00106019"/>
    <w:rsid w:val="00110678"/>
    <w:rsid w:val="001122E9"/>
    <w:rsid w:val="001130EF"/>
    <w:rsid w:val="0011310E"/>
    <w:rsid w:val="00113654"/>
    <w:rsid w:val="001138F7"/>
    <w:rsid w:val="00115582"/>
    <w:rsid w:val="001156AF"/>
    <w:rsid w:val="001212B2"/>
    <w:rsid w:val="00123173"/>
    <w:rsid w:val="001232FB"/>
    <w:rsid w:val="00123756"/>
    <w:rsid w:val="0012498E"/>
    <w:rsid w:val="00126FC2"/>
    <w:rsid w:val="00133FCC"/>
    <w:rsid w:val="0013462C"/>
    <w:rsid w:val="00135D1C"/>
    <w:rsid w:val="00141F4E"/>
    <w:rsid w:val="00143208"/>
    <w:rsid w:val="00144203"/>
    <w:rsid w:val="00145581"/>
    <w:rsid w:val="00145E78"/>
    <w:rsid w:val="00147151"/>
    <w:rsid w:val="00147F31"/>
    <w:rsid w:val="00152BC6"/>
    <w:rsid w:val="0015518C"/>
    <w:rsid w:val="00155995"/>
    <w:rsid w:val="00155BE4"/>
    <w:rsid w:val="00160585"/>
    <w:rsid w:val="0016073F"/>
    <w:rsid w:val="001613FB"/>
    <w:rsid w:val="00162350"/>
    <w:rsid w:val="001644CE"/>
    <w:rsid w:val="00167224"/>
    <w:rsid w:val="00170200"/>
    <w:rsid w:val="00170528"/>
    <w:rsid w:val="001714AD"/>
    <w:rsid w:val="0017376F"/>
    <w:rsid w:val="001746B5"/>
    <w:rsid w:val="001769D7"/>
    <w:rsid w:val="00182552"/>
    <w:rsid w:val="001869BC"/>
    <w:rsid w:val="00187100"/>
    <w:rsid w:val="001922FE"/>
    <w:rsid w:val="00195521"/>
    <w:rsid w:val="00195BE6"/>
    <w:rsid w:val="001971DC"/>
    <w:rsid w:val="001A045F"/>
    <w:rsid w:val="001A2745"/>
    <w:rsid w:val="001A3420"/>
    <w:rsid w:val="001A6552"/>
    <w:rsid w:val="001A69CF"/>
    <w:rsid w:val="001B0411"/>
    <w:rsid w:val="001B14A6"/>
    <w:rsid w:val="001B238C"/>
    <w:rsid w:val="001B2CB8"/>
    <w:rsid w:val="001B2D82"/>
    <w:rsid w:val="001C2E9B"/>
    <w:rsid w:val="001C36E9"/>
    <w:rsid w:val="001C3A66"/>
    <w:rsid w:val="001D2AC3"/>
    <w:rsid w:val="001D3F78"/>
    <w:rsid w:val="001D5A3D"/>
    <w:rsid w:val="001D7E3F"/>
    <w:rsid w:val="001E1D8D"/>
    <w:rsid w:val="001E237B"/>
    <w:rsid w:val="001E30D6"/>
    <w:rsid w:val="001E37CF"/>
    <w:rsid w:val="001E3CC2"/>
    <w:rsid w:val="001F444B"/>
    <w:rsid w:val="002011E1"/>
    <w:rsid w:val="00205F4F"/>
    <w:rsid w:val="00205F9C"/>
    <w:rsid w:val="002067F5"/>
    <w:rsid w:val="00206987"/>
    <w:rsid w:val="002125D1"/>
    <w:rsid w:val="00213741"/>
    <w:rsid w:val="00214514"/>
    <w:rsid w:val="00214894"/>
    <w:rsid w:val="002160B1"/>
    <w:rsid w:val="00216201"/>
    <w:rsid w:val="002163B3"/>
    <w:rsid w:val="002172F0"/>
    <w:rsid w:val="00222666"/>
    <w:rsid w:val="00222BD3"/>
    <w:rsid w:val="0022320C"/>
    <w:rsid w:val="00223280"/>
    <w:rsid w:val="00230C76"/>
    <w:rsid w:val="00230C7D"/>
    <w:rsid w:val="00231060"/>
    <w:rsid w:val="00232C4A"/>
    <w:rsid w:val="0023367A"/>
    <w:rsid w:val="00233FF2"/>
    <w:rsid w:val="00234392"/>
    <w:rsid w:val="00235068"/>
    <w:rsid w:val="002359B1"/>
    <w:rsid w:val="00236F37"/>
    <w:rsid w:val="00237792"/>
    <w:rsid w:val="002425E4"/>
    <w:rsid w:val="00244566"/>
    <w:rsid w:val="002451AE"/>
    <w:rsid w:val="00247CDA"/>
    <w:rsid w:val="00252888"/>
    <w:rsid w:val="0025320A"/>
    <w:rsid w:val="002549E0"/>
    <w:rsid w:val="00256AD6"/>
    <w:rsid w:val="00260436"/>
    <w:rsid w:val="0026132A"/>
    <w:rsid w:val="00261B4A"/>
    <w:rsid w:val="00261EE8"/>
    <w:rsid w:val="00263315"/>
    <w:rsid w:val="00265FD4"/>
    <w:rsid w:val="00266A9A"/>
    <w:rsid w:val="00267255"/>
    <w:rsid w:val="00267770"/>
    <w:rsid w:val="00270CF1"/>
    <w:rsid w:val="00271790"/>
    <w:rsid w:val="00273825"/>
    <w:rsid w:val="002761CB"/>
    <w:rsid w:val="00276E8D"/>
    <w:rsid w:val="0028200C"/>
    <w:rsid w:val="00285B74"/>
    <w:rsid w:val="002874E3"/>
    <w:rsid w:val="002877DA"/>
    <w:rsid w:val="00290728"/>
    <w:rsid w:val="00292183"/>
    <w:rsid w:val="002942A6"/>
    <w:rsid w:val="002947DF"/>
    <w:rsid w:val="00294A2B"/>
    <w:rsid w:val="002965E0"/>
    <w:rsid w:val="00296F35"/>
    <w:rsid w:val="002A2CE5"/>
    <w:rsid w:val="002A3E11"/>
    <w:rsid w:val="002A4951"/>
    <w:rsid w:val="002A4AE1"/>
    <w:rsid w:val="002A63A8"/>
    <w:rsid w:val="002A6DFA"/>
    <w:rsid w:val="002A7449"/>
    <w:rsid w:val="002B1AD5"/>
    <w:rsid w:val="002B20CE"/>
    <w:rsid w:val="002B368A"/>
    <w:rsid w:val="002B3F8B"/>
    <w:rsid w:val="002B5DBD"/>
    <w:rsid w:val="002B63EF"/>
    <w:rsid w:val="002B7505"/>
    <w:rsid w:val="002B7D03"/>
    <w:rsid w:val="002C03E8"/>
    <w:rsid w:val="002C25DA"/>
    <w:rsid w:val="002D34D9"/>
    <w:rsid w:val="002D36B6"/>
    <w:rsid w:val="002D6914"/>
    <w:rsid w:val="002E0F43"/>
    <w:rsid w:val="002E1083"/>
    <w:rsid w:val="002E21DC"/>
    <w:rsid w:val="002E422E"/>
    <w:rsid w:val="002F17E1"/>
    <w:rsid w:val="002F1CDD"/>
    <w:rsid w:val="002F2276"/>
    <w:rsid w:val="002F22B6"/>
    <w:rsid w:val="002F2FA9"/>
    <w:rsid w:val="002F457C"/>
    <w:rsid w:val="002F4F40"/>
    <w:rsid w:val="002F56BC"/>
    <w:rsid w:val="002F61A7"/>
    <w:rsid w:val="002F733E"/>
    <w:rsid w:val="00302C47"/>
    <w:rsid w:val="00304F1C"/>
    <w:rsid w:val="00305CA4"/>
    <w:rsid w:val="003072E0"/>
    <w:rsid w:val="00310A85"/>
    <w:rsid w:val="00310EDD"/>
    <w:rsid w:val="00312BA7"/>
    <w:rsid w:val="003149D1"/>
    <w:rsid w:val="003202CB"/>
    <w:rsid w:val="00321171"/>
    <w:rsid w:val="00321AD6"/>
    <w:rsid w:val="003239F7"/>
    <w:rsid w:val="0032433C"/>
    <w:rsid w:val="00325EE5"/>
    <w:rsid w:val="003314AC"/>
    <w:rsid w:val="003314E4"/>
    <w:rsid w:val="0033185F"/>
    <w:rsid w:val="00333524"/>
    <w:rsid w:val="00334EA0"/>
    <w:rsid w:val="0033545C"/>
    <w:rsid w:val="00335F00"/>
    <w:rsid w:val="00336482"/>
    <w:rsid w:val="0034377E"/>
    <w:rsid w:val="00343C88"/>
    <w:rsid w:val="00345144"/>
    <w:rsid w:val="00347465"/>
    <w:rsid w:val="00350DC4"/>
    <w:rsid w:val="00351FEB"/>
    <w:rsid w:val="00353802"/>
    <w:rsid w:val="00354379"/>
    <w:rsid w:val="003568D1"/>
    <w:rsid w:val="00356DDC"/>
    <w:rsid w:val="003578F4"/>
    <w:rsid w:val="00361226"/>
    <w:rsid w:val="00371573"/>
    <w:rsid w:val="00372A0F"/>
    <w:rsid w:val="00377C21"/>
    <w:rsid w:val="00383DDB"/>
    <w:rsid w:val="00384359"/>
    <w:rsid w:val="00386640"/>
    <w:rsid w:val="00387787"/>
    <w:rsid w:val="00391BD0"/>
    <w:rsid w:val="003924B4"/>
    <w:rsid w:val="0039260F"/>
    <w:rsid w:val="00395E64"/>
    <w:rsid w:val="003A00F6"/>
    <w:rsid w:val="003A0DA9"/>
    <w:rsid w:val="003A1388"/>
    <w:rsid w:val="003A13B1"/>
    <w:rsid w:val="003A28B1"/>
    <w:rsid w:val="003A2B40"/>
    <w:rsid w:val="003A340D"/>
    <w:rsid w:val="003A3463"/>
    <w:rsid w:val="003B0931"/>
    <w:rsid w:val="003B387E"/>
    <w:rsid w:val="003B42C3"/>
    <w:rsid w:val="003B5993"/>
    <w:rsid w:val="003B7500"/>
    <w:rsid w:val="003B7F76"/>
    <w:rsid w:val="003C0923"/>
    <w:rsid w:val="003C1B5D"/>
    <w:rsid w:val="003C1C91"/>
    <w:rsid w:val="003C3BB7"/>
    <w:rsid w:val="003C4165"/>
    <w:rsid w:val="003C45CC"/>
    <w:rsid w:val="003C49B8"/>
    <w:rsid w:val="003C5300"/>
    <w:rsid w:val="003D1964"/>
    <w:rsid w:val="003D5220"/>
    <w:rsid w:val="003E11D1"/>
    <w:rsid w:val="003E2D7E"/>
    <w:rsid w:val="003E6C82"/>
    <w:rsid w:val="003F454E"/>
    <w:rsid w:val="003F470D"/>
    <w:rsid w:val="003F5C10"/>
    <w:rsid w:val="003F63E8"/>
    <w:rsid w:val="004047E0"/>
    <w:rsid w:val="0040658C"/>
    <w:rsid w:val="004071B4"/>
    <w:rsid w:val="00410F2F"/>
    <w:rsid w:val="00411A4A"/>
    <w:rsid w:val="004159D8"/>
    <w:rsid w:val="00424F06"/>
    <w:rsid w:val="0043540B"/>
    <w:rsid w:val="00441D52"/>
    <w:rsid w:val="00443C95"/>
    <w:rsid w:val="00446114"/>
    <w:rsid w:val="00446314"/>
    <w:rsid w:val="0044737A"/>
    <w:rsid w:val="00450DD5"/>
    <w:rsid w:val="00451114"/>
    <w:rsid w:val="00452649"/>
    <w:rsid w:val="0045455F"/>
    <w:rsid w:val="00454CFB"/>
    <w:rsid w:val="00454D5B"/>
    <w:rsid w:val="0045553E"/>
    <w:rsid w:val="0045577C"/>
    <w:rsid w:val="00456D2B"/>
    <w:rsid w:val="004611ED"/>
    <w:rsid w:val="00465952"/>
    <w:rsid w:val="00471403"/>
    <w:rsid w:val="00472D8D"/>
    <w:rsid w:val="004738AD"/>
    <w:rsid w:val="00477967"/>
    <w:rsid w:val="00482A6A"/>
    <w:rsid w:val="004843CB"/>
    <w:rsid w:val="00490001"/>
    <w:rsid w:val="00491588"/>
    <w:rsid w:val="00491869"/>
    <w:rsid w:val="00493B0C"/>
    <w:rsid w:val="0049433C"/>
    <w:rsid w:val="004948EC"/>
    <w:rsid w:val="00494DF4"/>
    <w:rsid w:val="00494E06"/>
    <w:rsid w:val="004962C9"/>
    <w:rsid w:val="004968A8"/>
    <w:rsid w:val="00496FE8"/>
    <w:rsid w:val="004A6B22"/>
    <w:rsid w:val="004A6D51"/>
    <w:rsid w:val="004A6F4B"/>
    <w:rsid w:val="004A7295"/>
    <w:rsid w:val="004B1E8F"/>
    <w:rsid w:val="004B43EC"/>
    <w:rsid w:val="004B6585"/>
    <w:rsid w:val="004B7F35"/>
    <w:rsid w:val="004C1309"/>
    <w:rsid w:val="004C6706"/>
    <w:rsid w:val="004D303C"/>
    <w:rsid w:val="004D3E39"/>
    <w:rsid w:val="004D6B95"/>
    <w:rsid w:val="004E0A54"/>
    <w:rsid w:val="004E0B12"/>
    <w:rsid w:val="004E13FB"/>
    <w:rsid w:val="004E1C2B"/>
    <w:rsid w:val="004E4D23"/>
    <w:rsid w:val="004E4F63"/>
    <w:rsid w:val="004E549F"/>
    <w:rsid w:val="004E5888"/>
    <w:rsid w:val="004E6334"/>
    <w:rsid w:val="004E71FF"/>
    <w:rsid w:val="004F0157"/>
    <w:rsid w:val="004F23A7"/>
    <w:rsid w:val="004F2F1B"/>
    <w:rsid w:val="004F5B5A"/>
    <w:rsid w:val="0050133A"/>
    <w:rsid w:val="00504946"/>
    <w:rsid w:val="00505707"/>
    <w:rsid w:val="00506844"/>
    <w:rsid w:val="005072C2"/>
    <w:rsid w:val="005107C0"/>
    <w:rsid w:val="00511CD1"/>
    <w:rsid w:val="005124A1"/>
    <w:rsid w:val="00513539"/>
    <w:rsid w:val="005140A8"/>
    <w:rsid w:val="0051450C"/>
    <w:rsid w:val="005163E3"/>
    <w:rsid w:val="005167DB"/>
    <w:rsid w:val="0051753C"/>
    <w:rsid w:val="00520A81"/>
    <w:rsid w:val="00521ECC"/>
    <w:rsid w:val="00524211"/>
    <w:rsid w:val="0052486A"/>
    <w:rsid w:val="00526BAD"/>
    <w:rsid w:val="00532669"/>
    <w:rsid w:val="005326DC"/>
    <w:rsid w:val="00533ECA"/>
    <w:rsid w:val="005344F1"/>
    <w:rsid w:val="00535859"/>
    <w:rsid w:val="00535A5D"/>
    <w:rsid w:val="00540F44"/>
    <w:rsid w:val="005422C9"/>
    <w:rsid w:val="00542B6D"/>
    <w:rsid w:val="005430B3"/>
    <w:rsid w:val="0055540A"/>
    <w:rsid w:val="0055689B"/>
    <w:rsid w:val="00556B4E"/>
    <w:rsid w:val="00557B41"/>
    <w:rsid w:val="00557F7F"/>
    <w:rsid w:val="0056185F"/>
    <w:rsid w:val="005619AA"/>
    <w:rsid w:val="00562314"/>
    <w:rsid w:val="0056335A"/>
    <w:rsid w:val="0056390B"/>
    <w:rsid w:val="00566CF2"/>
    <w:rsid w:val="00570188"/>
    <w:rsid w:val="005726CF"/>
    <w:rsid w:val="00574497"/>
    <w:rsid w:val="005749A6"/>
    <w:rsid w:val="00574E0F"/>
    <w:rsid w:val="00576619"/>
    <w:rsid w:val="005766AC"/>
    <w:rsid w:val="005819AE"/>
    <w:rsid w:val="00581CAC"/>
    <w:rsid w:val="00583F9B"/>
    <w:rsid w:val="005843DF"/>
    <w:rsid w:val="00584E91"/>
    <w:rsid w:val="005854A3"/>
    <w:rsid w:val="00587406"/>
    <w:rsid w:val="00587A0B"/>
    <w:rsid w:val="0059529A"/>
    <w:rsid w:val="00596502"/>
    <w:rsid w:val="00596A1C"/>
    <w:rsid w:val="00596CAE"/>
    <w:rsid w:val="00597A2E"/>
    <w:rsid w:val="005A05F8"/>
    <w:rsid w:val="005A2440"/>
    <w:rsid w:val="005A66E4"/>
    <w:rsid w:val="005B0352"/>
    <w:rsid w:val="005B19D2"/>
    <w:rsid w:val="005B287F"/>
    <w:rsid w:val="005B2B49"/>
    <w:rsid w:val="005B4688"/>
    <w:rsid w:val="005B47B3"/>
    <w:rsid w:val="005B6554"/>
    <w:rsid w:val="005C33E9"/>
    <w:rsid w:val="005C37C4"/>
    <w:rsid w:val="005C3B82"/>
    <w:rsid w:val="005C3C73"/>
    <w:rsid w:val="005C4242"/>
    <w:rsid w:val="005C4E3E"/>
    <w:rsid w:val="005C6806"/>
    <w:rsid w:val="005C68CE"/>
    <w:rsid w:val="005D066A"/>
    <w:rsid w:val="005D34A8"/>
    <w:rsid w:val="005D6AB6"/>
    <w:rsid w:val="005E013C"/>
    <w:rsid w:val="005E07C2"/>
    <w:rsid w:val="005E11D2"/>
    <w:rsid w:val="005E172A"/>
    <w:rsid w:val="005E2A86"/>
    <w:rsid w:val="005E3349"/>
    <w:rsid w:val="005E3B67"/>
    <w:rsid w:val="005E588F"/>
    <w:rsid w:val="005F0744"/>
    <w:rsid w:val="005F2980"/>
    <w:rsid w:val="005F49E5"/>
    <w:rsid w:val="005F5418"/>
    <w:rsid w:val="005F6BDB"/>
    <w:rsid w:val="00602B94"/>
    <w:rsid w:val="006035E4"/>
    <w:rsid w:val="006054F5"/>
    <w:rsid w:val="00607438"/>
    <w:rsid w:val="00607D66"/>
    <w:rsid w:val="0061101E"/>
    <w:rsid w:val="00616148"/>
    <w:rsid w:val="0061694C"/>
    <w:rsid w:val="00616C03"/>
    <w:rsid w:val="00620CE3"/>
    <w:rsid w:val="00621F0E"/>
    <w:rsid w:val="006254D3"/>
    <w:rsid w:val="006261C8"/>
    <w:rsid w:val="00626925"/>
    <w:rsid w:val="006270F5"/>
    <w:rsid w:val="006272EA"/>
    <w:rsid w:val="00632BFF"/>
    <w:rsid w:val="00632EFB"/>
    <w:rsid w:val="00633503"/>
    <w:rsid w:val="00635468"/>
    <w:rsid w:val="006362CD"/>
    <w:rsid w:val="0063646F"/>
    <w:rsid w:val="0063768E"/>
    <w:rsid w:val="00640104"/>
    <w:rsid w:val="00640B28"/>
    <w:rsid w:val="006416D7"/>
    <w:rsid w:val="00641C96"/>
    <w:rsid w:val="00643EEF"/>
    <w:rsid w:val="0064555C"/>
    <w:rsid w:val="006466CF"/>
    <w:rsid w:val="0065008F"/>
    <w:rsid w:val="00650A6D"/>
    <w:rsid w:val="00651944"/>
    <w:rsid w:val="00651DCF"/>
    <w:rsid w:val="006520EB"/>
    <w:rsid w:val="00654CA5"/>
    <w:rsid w:val="00656AF2"/>
    <w:rsid w:val="00657891"/>
    <w:rsid w:val="006610B6"/>
    <w:rsid w:val="00661661"/>
    <w:rsid w:val="0066236E"/>
    <w:rsid w:val="006665E9"/>
    <w:rsid w:val="00670C66"/>
    <w:rsid w:val="00674595"/>
    <w:rsid w:val="00675DC5"/>
    <w:rsid w:val="00676BE6"/>
    <w:rsid w:val="00676F88"/>
    <w:rsid w:val="0067752B"/>
    <w:rsid w:val="00677DF2"/>
    <w:rsid w:val="00680916"/>
    <w:rsid w:val="00681D7D"/>
    <w:rsid w:val="006824D8"/>
    <w:rsid w:val="00682A26"/>
    <w:rsid w:val="0068339E"/>
    <w:rsid w:val="00685D9C"/>
    <w:rsid w:val="00691EFB"/>
    <w:rsid w:val="00696F44"/>
    <w:rsid w:val="00697A88"/>
    <w:rsid w:val="006A0741"/>
    <w:rsid w:val="006A356E"/>
    <w:rsid w:val="006A3CC0"/>
    <w:rsid w:val="006A748D"/>
    <w:rsid w:val="006B1846"/>
    <w:rsid w:val="006B1BB5"/>
    <w:rsid w:val="006B328A"/>
    <w:rsid w:val="006B5AEB"/>
    <w:rsid w:val="006B7F9B"/>
    <w:rsid w:val="006C0450"/>
    <w:rsid w:val="006C16D2"/>
    <w:rsid w:val="006C2485"/>
    <w:rsid w:val="006C328B"/>
    <w:rsid w:val="006C50FD"/>
    <w:rsid w:val="006C5189"/>
    <w:rsid w:val="006C6AC2"/>
    <w:rsid w:val="006C72B0"/>
    <w:rsid w:val="006D1E93"/>
    <w:rsid w:val="006D1F1F"/>
    <w:rsid w:val="006D21DC"/>
    <w:rsid w:val="006D3448"/>
    <w:rsid w:val="006D3C54"/>
    <w:rsid w:val="006D67FE"/>
    <w:rsid w:val="006D69AD"/>
    <w:rsid w:val="006D7806"/>
    <w:rsid w:val="006E06C7"/>
    <w:rsid w:val="006E6A04"/>
    <w:rsid w:val="006E7847"/>
    <w:rsid w:val="006F37A3"/>
    <w:rsid w:val="006F4A7B"/>
    <w:rsid w:val="006F72A8"/>
    <w:rsid w:val="006F77CF"/>
    <w:rsid w:val="0070338D"/>
    <w:rsid w:val="00705A9C"/>
    <w:rsid w:val="00705CDC"/>
    <w:rsid w:val="00706FC6"/>
    <w:rsid w:val="0071075C"/>
    <w:rsid w:val="007125EA"/>
    <w:rsid w:val="007136AE"/>
    <w:rsid w:val="007136C1"/>
    <w:rsid w:val="00713730"/>
    <w:rsid w:val="0071377D"/>
    <w:rsid w:val="00713865"/>
    <w:rsid w:val="0071486C"/>
    <w:rsid w:val="00714B04"/>
    <w:rsid w:val="007154AC"/>
    <w:rsid w:val="00716236"/>
    <w:rsid w:val="0071778D"/>
    <w:rsid w:val="0072210D"/>
    <w:rsid w:val="0072309F"/>
    <w:rsid w:val="007245FA"/>
    <w:rsid w:val="00725057"/>
    <w:rsid w:val="00725733"/>
    <w:rsid w:val="00725D92"/>
    <w:rsid w:val="00725EE7"/>
    <w:rsid w:val="00726BD7"/>
    <w:rsid w:val="00727EA6"/>
    <w:rsid w:val="007307B8"/>
    <w:rsid w:val="00732DC7"/>
    <w:rsid w:val="00735017"/>
    <w:rsid w:val="007416EB"/>
    <w:rsid w:val="00742A37"/>
    <w:rsid w:val="00743E50"/>
    <w:rsid w:val="00745FAA"/>
    <w:rsid w:val="00747428"/>
    <w:rsid w:val="00754248"/>
    <w:rsid w:val="00755705"/>
    <w:rsid w:val="00756195"/>
    <w:rsid w:val="00756F66"/>
    <w:rsid w:val="007579F2"/>
    <w:rsid w:val="0076066A"/>
    <w:rsid w:val="0076583C"/>
    <w:rsid w:val="007675D1"/>
    <w:rsid w:val="007740EB"/>
    <w:rsid w:val="00774AD4"/>
    <w:rsid w:val="00774E34"/>
    <w:rsid w:val="00777DB0"/>
    <w:rsid w:val="00780FBE"/>
    <w:rsid w:val="00781C99"/>
    <w:rsid w:val="00782E88"/>
    <w:rsid w:val="00783CC1"/>
    <w:rsid w:val="00785B91"/>
    <w:rsid w:val="00786422"/>
    <w:rsid w:val="007873EC"/>
    <w:rsid w:val="00791039"/>
    <w:rsid w:val="00792BB5"/>
    <w:rsid w:val="00793CAF"/>
    <w:rsid w:val="00793F9D"/>
    <w:rsid w:val="00794EB5"/>
    <w:rsid w:val="007A0C25"/>
    <w:rsid w:val="007A1DED"/>
    <w:rsid w:val="007A3884"/>
    <w:rsid w:val="007A536A"/>
    <w:rsid w:val="007A6CF0"/>
    <w:rsid w:val="007A6D43"/>
    <w:rsid w:val="007A7097"/>
    <w:rsid w:val="007A7960"/>
    <w:rsid w:val="007B0F24"/>
    <w:rsid w:val="007B2A82"/>
    <w:rsid w:val="007B3221"/>
    <w:rsid w:val="007B4BA1"/>
    <w:rsid w:val="007B552E"/>
    <w:rsid w:val="007B5C98"/>
    <w:rsid w:val="007B65D2"/>
    <w:rsid w:val="007C04D6"/>
    <w:rsid w:val="007C19E0"/>
    <w:rsid w:val="007C2C99"/>
    <w:rsid w:val="007C666B"/>
    <w:rsid w:val="007C6DD6"/>
    <w:rsid w:val="007D0BFF"/>
    <w:rsid w:val="007D147B"/>
    <w:rsid w:val="007D22B1"/>
    <w:rsid w:val="007D29D9"/>
    <w:rsid w:val="007D32AB"/>
    <w:rsid w:val="007D5A65"/>
    <w:rsid w:val="007D7A72"/>
    <w:rsid w:val="007E218D"/>
    <w:rsid w:val="007E5F52"/>
    <w:rsid w:val="007F11F6"/>
    <w:rsid w:val="007F429B"/>
    <w:rsid w:val="007F4A41"/>
    <w:rsid w:val="007F4E81"/>
    <w:rsid w:val="00800D7C"/>
    <w:rsid w:val="00800F2B"/>
    <w:rsid w:val="008016E9"/>
    <w:rsid w:val="00804A40"/>
    <w:rsid w:val="0080724A"/>
    <w:rsid w:val="00810E30"/>
    <w:rsid w:val="00813D25"/>
    <w:rsid w:val="0081556C"/>
    <w:rsid w:val="00816374"/>
    <w:rsid w:val="00816E46"/>
    <w:rsid w:val="00817146"/>
    <w:rsid w:val="00817D06"/>
    <w:rsid w:val="008211DD"/>
    <w:rsid w:val="0082130E"/>
    <w:rsid w:val="00821AAF"/>
    <w:rsid w:val="00822BF8"/>
    <w:rsid w:val="00823D43"/>
    <w:rsid w:val="008248FD"/>
    <w:rsid w:val="00824B70"/>
    <w:rsid w:val="00825192"/>
    <w:rsid w:val="00825567"/>
    <w:rsid w:val="00826E7B"/>
    <w:rsid w:val="00830014"/>
    <w:rsid w:val="00831368"/>
    <w:rsid w:val="00831623"/>
    <w:rsid w:val="008345F2"/>
    <w:rsid w:val="00834731"/>
    <w:rsid w:val="008358BA"/>
    <w:rsid w:val="008369E7"/>
    <w:rsid w:val="00837013"/>
    <w:rsid w:val="00837365"/>
    <w:rsid w:val="00837961"/>
    <w:rsid w:val="00837AD0"/>
    <w:rsid w:val="008408AB"/>
    <w:rsid w:val="00840B27"/>
    <w:rsid w:val="00841E31"/>
    <w:rsid w:val="00842049"/>
    <w:rsid w:val="00842D72"/>
    <w:rsid w:val="0084367C"/>
    <w:rsid w:val="00846E91"/>
    <w:rsid w:val="008526F8"/>
    <w:rsid w:val="00853CCA"/>
    <w:rsid w:val="0085483C"/>
    <w:rsid w:val="00857874"/>
    <w:rsid w:val="00864FE9"/>
    <w:rsid w:val="00866229"/>
    <w:rsid w:val="00871894"/>
    <w:rsid w:val="00873ACA"/>
    <w:rsid w:val="00873CAD"/>
    <w:rsid w:val="008743C3"/>
    <w:rsid w:val="00880A24"/>
    <w:rsid w:val="00881585"/>
    <w:rsid w:val="00884077"/>
    <w:rsid w:val="008850B1"/>
    <w:rsid w:val="008851CA"/>
    <w:rsid w:val="00890EFE"/>
    <w:rsid w:val="008910DA"/>
    <w:rsid w:val="0089397B"/>
    <w:rsid w:val="00893F0D"/>
    <w:rsid w:val="00894286"/>
    <w:rsid w:val="008A01D4"/>
    <w:rsid w:val="008A0E36"/>
    <w:rsid w:val="008A3B99"/>
    <w:rsid w:val="008A3FC2"/>
    <w:rsid w:val="008A7D94"/>
    <w:rsid w:val="008B0283"/>
    <w:rsid w:val="008B0326"/>
    <w:rsid w:val="008B05FB"/>
    <w:rsid w:val="008B13BC"/>
    <w:rsid w:val="008B4FAD"/>
    <w:rsid w:val="008B55A5"/>
    <w:rsid w:val="008B6C5C"/>
    <w:rsid w:val="008B7067"/>
    <w:rsid w:val="008C478C"/>
    <w:rsid w:val="008C5C6A"/>
    <w:rsid w:val="008C5D65"/>
    <w:rsid w:val="008D1121"/>
    <w:rsid w:val="008D11CA"/>
    <w:rsid w:val="008D1225"/>
    <w:rsid w:val="008D28A0"/>
    <w:rsid w:val="008D3C62"/>
    <w:rsid w:val="008D598B"/>
    <w:rsid w:val="008E041D"/>
    <w:rsid w:val="008E05A8"/>
    <w:rsid w:val="008E4786"/>
    <w:rsid w:val="008E7233"/>
    <w:rsid w:val="008E7A6E"/>
    <w:rsid w:val="008F0235"/>
    <w:rsid w:val="008F0352"/>
    <w:rsid w:val="008F046A"/>
    <w:rsid w:val="008F0542"/>
    <w:rsid w:val="008F1172"/>
    <w:rsid w:val="008F3C74"/>
    <w:rsid w:val="008F46CF"/>
    <w:rsid w:val="008F72E5"/>
    <w:rsid w:val="008F7A37"/>
    <w:rsid w:val="00901421"/>
    <w:rsid w:val="00903F44"/>
    <w:rsid w:val="00905801"/>
    <w:rsid w:val="00906D6B"/>
    <w:rsid w:val="0090787C"/>
    <w:rsid w:val="00911D1B"/>
    <w:rsid w:val="009123EE"/>
    <w:rsid w:val="009125EA"/>
    <w:rsid w:val="00912D56"/>
    <w:rsid w:val="00912EC6"/>
    <w:rsid w:val="00913187"/>
    <w:rsid w:val="00914D84"/>
    <w:rsid w:val="00914FAB"/>
    <w:rsid w:val="00915322"/>
    <w:rsid w:val="00916403"/>
    <w:rsid w:val="00920439"/>
    <w:rsid w:val="00920BFE"/>
    <w:rsid w:val="00920CF6"/>
    <w:rsid w:val="009210C5"/>
    <w:rsid w:val="009212F7"/>
    <w:rsid w:val="009213E6"/>
    <w:rsid w:val="00927F94"/>
    <w:rsid w:val="00930C46"/>
    <w:rsid w:val="00933B27"/>
    <w:rsid w:val="00934C46"/>
    <w:rsid w:val="009370AC"/>
    <w:rsid w:val="00940DD7"/>
    <w:rsid w:val="009417F9"/>
    <w:rsid w:val="009423A4"/>
    <w:rsid w:val="009451A1"/>
    <w:rsid w:val="00945D40"/>
    <w:rsid w:val="00947348"/>
    <w:rsid w:val="0094773D"/>
    <w:rsid w:val="00950F63"/>
    <w:rsid w:val="0095162C"/>
    <w:rsid w:val="00951ACF"/>
    <w:rsid w:val="009531A2"/>
    <w:rsid w:val="00953B62"/>
    <w:rsid w:val="00955180"/>
    <w:rsid w:val="00955393"/>
    <w:rsid w:val="00955512"/>
    <w:rsid w:val="009568E1"/>
    <w:rsid w:val="00957067"/>
    <w:rsid w:val="009576F3"/>
    <w:rsid w:val="00957878"/>
    <w:rsid w:val="009615FB"/>
    <w:rsid w:val="00961967"/>
    <w:rsid w:val="00961EBC"/>
    <w:rsid w:val="00963BFE"/>
    <w:rsid w:val="00966EDF"/>
    <w:rsid w:val="00970389"/>
    <w:rsid w:val="00976A6D"/>
    <w:rsid w:val="009802D0"/>
    <w:rsid w:val="009829ED"/>
    <w:rsid w:val="009835D2"/>
    <w:rsid w:val="00984D46"/>
    <w:rsid w:val="00985508"/>
    <w:rsid w:val="00985853"/>
    <w:rsid w:val="0098745E"/>
    <w:rsid w:val="00987517"/>
    <w:rsid w:val="00990FBD"/>
    <w:rsid w:val="009923AA"/>
    <w:rsid w:val="00995DE6"/>
    <w:rsid w:val="009979DA"/>
    <w:rsid w:val="00997CC7"/>
    <w:rsid w:val="009A0C04"/>
    <w:rsid w:val="009A4CEA"/>
    <w:rsid w:val="009A5986"/>
    <w:rsid w:val="009A5C49"/>
    <w:rsid w:val="009A5D3C"/>
    <w:rsid w:val="009A7677"/>
    <w:rsid w:val="009B0A87"/>
    <w:rsid w:val="009B20F3"/>
    <w:rsid w:val="009B61C5"/>
    <w:rsid w:val="009B753F"/>
    <w:rsid w:val="009C0443"/>
    <w:rsid w:val="009C33F3"/>
    <w:rsid w:val="009C6E08"/>
    <w:rsid w:val="009D5007"/>
    <w:rsid w:val="009E35AD"/>
    <w:rsid w:val="009E3794"/>
    <w:rsid w:val="009E3917"/>
    <w:rsid w:val="009E427F"/>
    <w:rsid w:val="009E588F"/>
    <w:rsid w:val="009F054B"/>
    <w:rsid w:val="009F378C"/>
    <w:rsid w:val="009F3E95"/>
    <w:rsid w:val="009F5DA5"/>
    <w:rsid w:val="009F762F"/>
    <w:rsid w:val="00A00438"/>
    <w:rsid w:val="00A01166"/>
    <w:rsid w:val="00A02C4C"/>
    <w:rsid w:val="00A03DD4"/>
    <w:rsid w:val="00A05E38"/>
    <w:rsid w:val="00A136A8"/>
    <w:rsid w:val="00A142A3"/>
    <w:rsid w:val="00A14417"/>
    <w:rsid w:val="00A20C98"/>
    <w:rsid w:val="00A22924"/>
    <w:rsid w:val="00A23341"/>
    <w:rsid w:val="00A24E4B"/>
    <w:rsid w:val="00A258B7"/>
    <w:rsid w:val="00A26458"/>
    <w:rsid w:val="00A27761"/>
    <w:rsid w:val="00A34EC2"/>
    <w:rsid w:val="00A36F8B"/>
    <w:rsid w:val="00A37728"/>
    <w:rsid w:val="00A37CDA"/>
    <w:rsid w:val="00A41E14"/>
    <w:rsid w:val="00A4212F"/>
    <w:rsid w:val="00A42EA9"/>
    <w:rsid w:val="00A44CC9"/>
    <w:rsid w:val="00A450E7"/>
    <w:rsid w:val="00A46501"/>
    <w:rsid w:val="00A4694B"/>
    <w:rsid w:val="00A52A27"/>
    <w:rsid w:val="00A5382E"/>
    <w:rsid w:val="00A56886"/>
    <w:rsid w:val="00A603A4"/>
    <w:rsid w:val="00A6162B"/>
    <w:rsid w:val="00A61900"/>
    <w:rsid w:val="00A63281"/>
    <w:rsid w:val="00A652AA"/>
    <w:rsid w:val="00A659DE"/>
    <w:rsid w:val="00A6713C"/>
    <w:rsid w:val="00A67E56"/>
    <w:rsid w:val="00A70DD2"/>
    <w:rsid w:val="00A71A28"/>
    <w:rsid w:val="00A7439E"/>
    <w:rsid w:val="00A75985"/>
    <w:rsid w:val="00A75D4A"/>
    <w:rsid w:val="00A77C4A"/>
    <w:rsid w:val="00A82D54"/>
    <w:rsid w:val="00A83805"/>
    <w:rsid w:val="00A848C4"/>
    <w:rsid w:val="00A8502D"/>
    <w:rsid w:val="00A85269"/>
    <w:rsid w:val="00A853DA"/>
    <w:rsid w:val="00A86F26"/>
    <w:rsid w:val="00A87A05"/>
    <w:rsid w:val="00A87B07"/>
    <w:rsid w:val="00A91A1B"/>
    <w:rsid w:val="00A91DE4"/>
    <w:rsid w:val="00A95E3F"/>
    <w:rsid w:val="00A97BAF"/>
    <w:rsid w:val="00AA0819"/>
    <w:rsid w:val="00AA353A"/>
    <w:rsid w:val="00AA48DD"/>
    <w:rsid w:val="00AA6B92"/>
    <w:rsid w:val="00AB0318"/>
    <w:rsid w:val="00AB0D5C"/>
    <w:rsid w:val="00AB34F9"/>
    <w:rsid w:val="00AB4653"/>
    <w:rsid w:val="00AB7386"/>
    <w:rsid w:val="00AC0541"/>
    <w:rsid w:val="00AC42EE"/>
    <w:rsid w:val="00AC487F"/>
    <w:rsid w:val="00AC7445"/>
    <w:rsid w:val="00AD362C"/>
    <w:rsid w:val="00AD5073"/>
    <w:rsid w:val="00AD5E43"/>
    <w:rsid w:val="00AD7951"/>
    <w:rsid w:val="00AE020E"/>
    <w:rsid w:val="00AE1310"/>
    <w:rsid w:val="00AE1FBB"/>
    <w:rsid w:val="00AE4D15"/>
    <w:rsid w:val="00AE558F"/>
    <w:rsid w:val="00AE61EF"/>
    <w:rsid w:val="00AF08C8"/>
    <w:rsid w:val="00AF0FCD"/>
    <w:rsid w:val="00AF1482"/>
    <w:rsid w:val="00AF1C58"/>
    <w:rsid w:val="00AF5C6F"/>
    <w:rsid w:val="00AF5F2C"/>
    <w:rsid w:val="00AF77EA"/>
    <w:rsid w:val="00B01ACA"/>
    <w:rsid w:val="00B02249"/>
    <w:rsid w:val="00B025BF"/>
    <w:rsid w:val="00B02956"/>
    <w:rsid w:val="00B03DAD"/>
    <w:rsid w:val="00B04327"/>
    <w:rsid w:val="00B04A35"/>
    <w:rsid w:val="00B04AE8"/>
    <w:rsid w:val="00B04DA1"/>
    <w:rsid w:val="00B05000"/>
    <w:rsid w:val="00B065AB"/>
    <w:rsid w:val="00B0701B"/>
    <w:rsid w:val="00B10B73"/>
    <w:rsid w:val="00B11E55"/>
    <w:rsid w:val="00B148DA"/>
    <w:rsid w:val="00B149DC"/>
    <w:rsid w:val="00B166B8"/>
    <w:rsid w:val="00B16E3A"/>
    <w:rsid w:val="00B16F1B"/>
    <w:rsid w:val="00B208D9"/>
    <w:rsid w:val="00B22327"/>
    <w:rsid w:val="00B22E3D"/>
    <w:rsid w:val="00B267A7"/>
    <w:rsid w:val="00B278BE"/>
    <w:rsid w:val="00B335B3"/>
    <w:rsid w:val="00B34D26"/>
    <w:rsid w:val="00B35C2A"/>
    <w:rsid w:val="00B37049"/>
    <w:rsid w:val="00B373F5"/>
    <w:rsid w:val="00B3740E"/>
    <w:rsid w:val="00B41813"/>
    <w:rsid w:val="00B42860"/>
    <w:rsid w:val="00B472B0"/>
    <w:rsid w:val="00B50236"/>
    <w:rsid w:val="00B526A9"/>
    <w:rsid w:val="00B53F96"/>
    <w:rsid w:val="00B54454"/>
    <w:rsid w:val="00B548FE"/>
    <w:rsid w:val="00B557EE"/>
    <w:rsid w:val="00B56FA3"/>
    <w:rsid w:val="00B606E2"/>
    <w:rsid w:val="00B61411"/>
    <w:rsid w:val="00B615D2"/>
    <w:rsid w:val="00B61EEF"/>
    <w:rsid w:val="00B61EFE"/>
    <w:rsid w:val="00B63CD4"/>
    <w:rsid w:val="00B641BA"/>
    <w:rsid w:val="00B661A7"/>
    <w:rsid w:val="00B66ED7"/>
    <w:rsid w:val="00B7053C"/>
    <w:rsid w:val="00B71599"/>
    <w:rsid w:val="00B73DD2"/>
    <w:rsid w:val="00B73EF2"/>
    <w:rsid w:val="00B74372"/>
    <w:rsid w:val="00B74FC3"/>
    <w:rsid w:val="00B76940"/>
    <w:rsid w:val="00B80C37"/>
    <w:rsid w:val="00B82C2F"/>
    <w:rsid w:val="00B8348A"/>
    <w:rsid w:val="00B872B1"/>
    <w:rsid w:val="00B9095C"/>
    <w:rsid w:val="00B92541"/>
    <w:rsid w:val="00B93727"/>
    <w:rsid w:val="00B939B6"/>
    <w:rsid w:val="00B9460A"/>
    <w:rsid w:val="00B952F0"/>
    <w:rsid w:val="00BA127B"/>
    <w:rsid w:val="00BA3A4C"/>
    <w:rsid w:val="00BA70DA"/>
    <w:rsid w:val="00BB1949"/>
    <w:rsid w:val="00BB38E8"/>
    <w:rsid w:val="00BB4D15"/>
    <w:rsid w:val="00BB69D0"/>
    <w:rsid w:val="00BB6CC4"/>
    <w:rsid w:val="00BB703A"/>
    <w:rsid w:val="00BB79D6"/>
    <w:rsid w:val="00BC06F6"/>
    <w:rsid w:val="00BC0E50"/>
    <w:rsid w:val="00BC32F4"/>
    <w:rsid w:val="00BC4A9C"/>
    <w:rsid w:val="00BC4FBF"/>
    <w:rsid w:val="00BC68E0"/>
    <w:rsid w:val="00BD1937"/>
    <w:rsid w:val="00BD1B07"/>
    <w:rsid w:val="00BD214F"/>
    <w:rsid w:val="00BD2160"/>
    <w:rsid w:val="00BD2BD7"/>
    <w:rsid w:val="00BD44BA"/>
    <w:rsid w:val="00BD683E"/>
    <w:rsid w:val="00BE093A"/>
    <w:rsid w:val="00BE1191"/>
    <w:rsid w:val="00BE1BAA"/>
    <w:rsid w:val="00BE2AC4"/>
    <w:rsid w:val="00BE35CB"/>
    <w:rsid w:val="00BE4DF0"/>
    <w:rsid w:val="00BE4F9F"/>
    <w:rsid w:val="00BE62AA"/>
    <w:rsid w:val="00BE64D9"/>
    <w:rsid w:val="00BE72C3"/>
    <w:rsid w:val="00BE73E4"/>
    <w:rsid w:val="00BE7B3E"/>
    <w:rsid w:val="00BF07FA"/>
    <w:rsid w:val="00BF1B69"/>
    <w:rsid w:val="00BF5AA6"/>
    <w:rsid w:val="00C007F6"/>
    <w:rsid w:val="00C01F64"/>
    <w:rsid w:val="00C0280A"/>
    <w:rsid w:val="00C02F5D"/>
    <w:rsid w:val="00C05E26"/>
    <w:rsid w:val="00C07210"/>
    <w:rsid w:val="00C106E8"/>
    <w:rsid w:val="00C115FF"/>
    <w:rsid w:val="00C118F4"/>
    <w:rsid w:val="00C12D10"/>
    <w:rsid w:val="00C14AA0"/>
    <w:rsid w:val="00C177E3"/>
    <w:rsid w:val="00C20D76"/>
    <w:rsid w:val="00C21A87"/>
    <w:rsid w:val="00C22230"/>
    <w:rsid w:val="00C22DC9"/>
    <w:rsid w:val="00C247C6"/>
    <w:rsid w:val="00C26D50"/>
    <w:rsid w:val="00C27A8E"/>
    <w:rsid w:val="00C27D94"/>
    <w:rsid w:val="00C3440E"/>
    <w:rsid w:val="00C344A0"/>
    <w:rsid w:val="00C34EB8"/>
    <w:rsid w:val="00C35088"/>
    <w:rsid w:val="00C350F1"/>
    <w:rsid w:val="00C3538B"/>
    <w:rsid w:val="00C35572"/>
    <w:rsid w:val="00C35936"/>
    <w:rsid w:val="00C3742C"/>
    <w:rsid w:val="00C41D8A"/>
    <w:rsid w:val="00C4255F"/>
    <w:rsid w:val="00C42B61"/>
    <w:rsid w:val="00C456BC"/>
    <w:rsid w:val="00C45902"/>
    <w:rsid w:val="00C45EBF"/>
    <w:rsid w:val="00C462F2"/>
    <w:rsid w:val="00C5497D"/>
    <w:rsid w:val="00C560A2"/>
    <w:rsid w:val="00C630D6"/>
    <w:rsid w:val="00C64D4C"/>
    <w:rsid w:val="00C66581"/>
    <w:rsid w:val="00C70F9B"/>
    <w:rsid w:val="00C747A2"/>
    <w:rsid w:val="00C76CEC"/>
    <w:rsid w:val="00C77DCC"/>
    <w:rsid w:val="00C80911"/>
    <w:rsid w:val="00C80DFC"/>
    <w:rsid w:val="00C81A42"/>
    <w:rsid w:val="00C81E82"/>
    <w:rsid w:val="00C82297"/>
    <w:rsid w:val="00C84FF2"/>
    <w:rsid w:val="00C85644"/>
    <w:rsid w:val="00C870CD"/>
    <w:rsid w:val="00C87335"/>
    <w:rsid w:val="00C87C71"/>
    <w:rsid w:val="00C9266C"/>
    <w:rsid w:val="00C96333"/>
    <w:rsid w:val="00C9636D"/>
    <w:rsid w:val="00CA206A"/>
    <w:rsid w:val="00CA40A0"/>
    <w:rsid w:val="00CA4304"/>
    <w:rsid w:val="00CA566D"/>
    <w:rsid w:val="00CA5D42"/>
    <w:rsid w:val="00CA5FBD"/>
    <w:rsid w:val="00CB0E95"/>
    <w:rsid w:val="00CB16A7"/>
    <w:rsid w:val="00CB207E"/>
    <w:rsid w:val="00CB4D08"/>
    <w:rsid w:val="00CB5C08"/>
    <w:rsid w:val="00CC2033"/>
    <w:rsid w:val="00CC30AF"/>
    <w:rsid w:val="00CC7030"/>
    <w:rsid w:val="00CD058E"/>
    <w:rsid w:val="00CD1F8B"/>
    <w:rsid w:val="00CD2F72"/>
    <w:rsid w:val="00CD5638"/>
    <w:rsid w:val="00CD5E07"/>
    <w:rsid w:val="00CD5F7B"/>
    <w:rsid w:val="00CD6D38"/>
    <w:rsid w:val="00CD77EB"/>
    <w:rsid w:val="00CE09EE"/>
    <w:rsid w:val="00CE45EB"/>
    <w:rsid w:val="00CE7FB3"/>
    <w:rsid w:val="00CF0674"/>
    <w:rsid w:val="00CF0E30"/>
    <w:rsid w:val="00CF1340"/>
    <w:rsid w:val="00CF1825"/>
    <w:rsid w:val="00D00B30"/>
    <w:rsid w:val="00D04110"/>
    <w:rsid w:val="00D04C25"/>
    <w:rsid w:val="00D13704"/>
    <w:rsid w:val="00D14D8E"/>
    <w:rsid w:val="00D17131"/>
    <w:rsid w:val="00D2700E"/>
    <w:rsid w:val="00D30E1F"/>
    <w:rsid w:val="00D329B1"/>
    <w:rsid w:val="00D34644"/>
    <w:rsid w:val="00D36B9D"/>
    <w:rsid w:val="00D36E08"/>
    <w:rsid w:val="00D374A4"/>
    <w:rsid w:val="00D379CE"/>
    <w:rsid w:val="00D40649"/>
    <w:rsid w:val="00D41F7D"/>
    <w:rsid w:val="00D42433"/>
    <w:rsid w:val="00D4566C"/>
    <w:rsid w:val="00D5124D"/>
    <w:rsid w:val="00D5414B"/>
    <w:rsid w:val="00D552CA"/>
    <w:rsid w:val="00D55CF2"/>
    <w:rsid w:val="00D56A37"/>
    <w:rsid w:val="00D56F3E"/>
    <w:rsid w:val="00D6018B"/>
    <w:rsid w:val="00D62C14"/>
    <w:rsid w:val="00D6424A"/>
    <w:rsid w:val="00D65D1B"/>
    <w:rsid w:val="00D667AB"/>
    <w:rsid w:val="00D675A0"/>
    <w:rsid w:val="00D700B6"/>
    <w:rsid w:val="00D73CDA"/>
    <w:rsid w:val="00D75B4F"/>
    <w:rsid w:val="00D8047E"/>
    <w:rsid w:val="00D82791"/>
    <w:rsid w:val="00D872BD"/>
    <w:rsid w:val="00D91170"/>
    <w:rsid w:val="00D93588"/>
    <w:rsid w:val="00D94214"/>
    <w:rsid w:val="00D9648D"/>
    <w:rsid w:val="00D97353"/>
    <w:rsid w:val="00D97DD3"/>
    <w:rsid w:val="00DA2489"/>
    <w:rsid w:val="00DA2B2D"/>
    <w:rsid w:val="00DA3839"/>
    <w:rsid w:val="00DA4DE9"/>
    <w:rsid w:val="00DA6655"/>
    <w:rsid w:val="00DA74BE"/>
    <w:rsid w:val="00DB1AD4"/>
    <w:rsid w:val="00DB3417"/>
    <w:rsid w:val="00DB4026"/>
    <w:rsid w:val="00DB4495"/>
    <w:rsid w:val="00DB4E6A"/>
    <w:rsid w:val="00DB75B2"/>
    <w:rsid w:val="00DB78BD"/>
    <w:rsid w:val="00DC3431"/>
    <w:rsid w:val="00DC4B55"/>
    <w:rsid w:val="00DC7ADF"/>
    <w:rsid w:val="00DC7EAD"/>
    <w:rsid w:val="00DD0C0A"/>
    <w:rsid w:val="00DD1E58"/>
    <w:rsid w:val="00DD44CA"/>
    <w:rsid w:val="00DD4D03"/>
    <w:rsid w:val="00DE1427"/>
    <w:rsid w:val="00DE19C4"/>
    <w:rsid w:val="00DE2125"/>
    <w:rsid w:val="00DE454A"/>
    <w:rsid w:val="00DF00D0"/>
    <w:rsid w:val="00DF26E7"/>
    <w:rsid w:val="00DF3C4B"/>
    <w:rsid w:val="00E075C4"/>
    <w:rsid w:val="00E079A0"/>
    <w:rsid w:val="00E10C5B"/>
    <w:rsid w:val="00E110BF"/>
    <w:rsid w:val="00E1199D"/>
    <w:rsid w:val="00E12D71"/>
    <w:rsid w:val="00E239CE"/>
    <w:rsid w:val="00E245CD"/>
    <w:rsid w:val="00E25E07"/>
    <w:rsid w:val="00E26B1F"/>
    <w:rsid w:val="00E317E3"/>
    <w:rsid w:val="00E31A6E"/>
    <w:rsid w:val="00E32CF0"/>
    <w:rsid w:val="00E34C22"/>
    <w:rsid w:val="00E35C0E"/>
    <w:rsid w:val="00E40107"/>
    <w:rsid w:val="00E41A47"/>
    <w:rsid w:val="00E4631C"/>
    <w:rsid w:val="00E4769B"/>
    <w:rsid w:val="00E50B69"/>
    <w:rsid w:val="00E54981"/>
    <w:rsid w:val="00E56293"/>
    <w:rsid w:val="00E5725F"/>
    <w:rsid w:val="00E60329"/>
    <w:rsid w:val="00E6302A"/>
    <w:rsid w:val="00E660BD"/>
    <w:rsid w:val="00E66609"/>
    <w:rsid w:val="00E750A6"/>
    <w:rsid w:val="00E7622D"/>
    <w:rsid w:val="00E805F5"/>
    <w:rsid w:val="00E81579"/>
    <w:rsid w:val="00E836F9"/>
    <w:rsid w:val="00E84443"/>
    <w:rsid w:val="00E8618F"/>
    <w:rsid w:val="00E8636D"/>
    <w:rsid w:val="00E90DDF"/>
    <w:rsid w:val="00E92571"/>
    <w:rsid w:val="00E92711"/>
    <w:rsid w:val="00E93380"/>
    <w:rsid w:val="00EA06C5"/>
    <w:rsid w:val="00EA19C6"/>
    <w:rsid w:val="00EA200A"/>
    <w:rsid w:val="00EA3FC6"/>
    <w:rsid w:val="00EA662E"/>
    <w:rsid w:val="00EB0E27"/>
    <w:rsid w:val="00EB1F36"/>
    <w:rsid w:val="00EB2F33"/>
    <w:rsid w:val="00EB3952"/>
    <w:rsid w:val="00EB3A06"/>
    <w:rsid w:val="00EB6D1E"/>
    <w:rsid w:val="00EC0180"/>
    <w:rsid w:val="00EC03B0"/>
    <w:rsid w:val="00EC2A2D"/>
    <w:rsid w:val="00EC4CB5"/>
    <w:rsid w:val="00EC76A7"/>
    <w:rsid w:val="00ED302E"/>
    <w:rsid w:val="00ED4849"/>
    <w:rsid w:val="00ED6C4B"/>
    <w:rsid w:val="00EE0763"/>
    <w:rsid w:val="00EE13BA"/>
    <w:rsid w:val="00EE64CA"/>
    <w:rsid w:val="00EE776D"/>
    <w:rsid w:val="00EF078E"/>
    <w:rsid w:val="00EF2ABA"/>
    <w:rsid w:val="00EF3B79"/>
    <w:rsid w:val="00EF4F35"/>
    <w:rsid w:val="00EF5A30"/>
    <w:rsid w:val="00EF621E"/>
    <w:rsid w:val="00EF7669"/>
    <w:rsid w:val="00F002FD"/>
    <w:rsid w:val="00F0300B"/>
    <w:rsid w:val="00F04BAD"/>
    <w:rsid w:val="00F04E06"/>
    <w:rsid w:val="00F11CAA"/>
    <w:rsid w:val="00F12DD8"/>
    <w:rsid w:val="00F14267"/>
    <w:rsid w:val="00F21FE1"/>
    <w:rsid w:val="00F23A69"/>
    <w:rsid w:val="00F260BE"/>
    <w:rsid w:val="00F315D1"/>
    <w:rsid w:val="00F317B2"/>
    <w:rsid w:val="00F31B96"/>
    <w:rsid w:val="00F31F6D"/>
    <w:rsid w:val="00F32956"/>
    <w:rsid w:val="00F33FA3"/>
    <w:rsid w:val="00F34F65"/>
    <w:rsid w:val="00F3572A"/>
    <w:rsid w:val="00F357F8"/>
    <w:rsid w:val="00F36D2B"/>
    <w:rsid w:val="00F3719E"/>
    <w:rsid w:val="00F37A88"/>
    <w:rsid w:val="00F429DE"/>
    <w:rsid w:val="00F42CEF"/>
    <w:rsid w:val="00F42F83"/>
    <w:rsid w:val="00F44318"/>
    <w:rsid w:val="00F504CD"/>
    <w:rsid w:val="00F51261"/>
    <w:rsid w:val="00F51FA2"/>
    <w:rsid w:val="00F53755"/>
    <w:rsid w:val="00F5437B"/>
    <w:rsid w:val="00F546B2"/>
    <w:rsid w:val="00F55A58"/>
    <w:rsid w:val="00F572E9"/>
    <w:rsid w:val="00F6024C"/>
    <w:rsid w:val="00F60649"/>
    <w:rsid w:val="00F615A3"/>
    <w:rsid w:val="00F618E8"/>
    <w:rsid w:val="00F61CCE"/>
    <w:rsid w:val="00F626A4"/>
    <w:rsid w:val="00F6360F"/>
    <w:rsid w:val="00F7009B"/>
    <w:rsid w:val="00F70547"/>
    <w:rsid w:val="00F73D42"/>
    <w:rsid w:val="00F75247"/>
    <w:rsid w:val="00F77CB5"/>
    <w:rsid w:val="00F81101"/>
    <w:rsid w:val="00F815F7"/>
    <w:rsid w:val="00F835EB"/>
    <w:rsid w:val="00F83FE0"/>
    <w:rsid w:val="00F8596B"/>
    <w:rsid w:val="00F90218"/>
    <w:rsid w:val="00F90C56"/>
    <w:rsid w:val="00F93BED"/>
    <w:rsid w:val="00F97A1A"/>
    <w:rsid w:val="00FA4F51"/>
    <w:rsid w:val="00FA78AD"/>
    <w:rsid w:val="00FB1B1B"/>
    <w:rsid w:val="00FB6CFA"/>
    <w:rsid w:val="00FC2137"/>
    <w:rsid w:val="00FC6D58"/>
    <w:rsid w:val="00FD13BC"/>
    <w:rsid w:val="00FD1A7A"/>
    <w:rsid w:val="00FD23A9"/>
    <w:rsid w:val="00FD2B88"/>
    <w:rsid w:val="00FD2E93"/>
    <w:rsid w:val="00FD4D2D"/>
    <w:rsid w:val="00FE1E88"/>
    <w:rsid w:val="00FE5181"/>
    <w:rsid w:val="00FE5AEE"/>
    <w:rsid w:val="00FE5ECE"/>
    <w:rsid w:val="00FE6B00"/>
    <w:rsid w:val="00FF1888"/>
    <w:rsid w:val="00FF6182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1292F9"/>
  <w15:docId w15:val="{97515023-6F64-468B-A7B2-3EC6360B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se en page"/>
    <w:qFormat/>
    <w:rsid w:val="0071377D"/>
    <w:pPr>
      <w:spacing w:after="0" w:line="240" w:lineRule="auto"/>
      <w:jc w:val="both"/>
    </w:pPr>
    <w:rPr>
      <w:rFonts w:eastAsia="Corbel" w:cs="Times New Roman"/>
      <w:sz w:val="20"/>
      <w:szCs w:val="20"/>
    </w:rPr>
  </w:style>
  <w:style w:type="paragraph" w:styleId="Titre1">
    <w:name w:val="heading 1"/>
    <w:basedOn w:val="Normal"/>
    <w:next w:val="Normal2"/>
    <w:link w:val="Titre1Car"/>
    <w:qFormat/>
    <w:rsid w:val="000E2957"/>
    <w:pPr>
      <w:keepNext/>
      <w:keepLines/>
      <w:numPr>
        <w:numId w:val="2"/>
      </w:numPr>
      <w:suppressAutoHyphens/>
      <w:overflowPunct w:val="0"/>
      <w:autoSpaceDE w:val="0"/>
      <w:autoSpaceDN w:val="0"/>
      <w:adjustRightInd w:val="0"/>
      <w:spacing w:before="240" w:after="120"/>
      <w:jc w:val="left"/>
      <w:textAlignment w:val="baseline"/>
      <w:outlineLvl w:val="0"/>
    </w:pPr>
    <w:rPr>
      <w:rFonts w:eastAsia="Times New Roman"/>
      <w:b/>
      <w:caps/>
      <w:color w:val="FFC000"/>
      <w:sz w:val="48"/>
      <w:szCs w:val="48"/>
      <w:lang w:eastAsia="fr-FR"/>
      <w14:reflection w14:blurRad="6350" w14:stA="21000" w14:stPos="0" w14:endA="0" w14:endPos="58000" w14:dist="0" w14:dir="5400000" w14:fadeDir="5400000" w14:sx="100000" w14:sy="-100000" w14:kx="0" w14:ky="0" w14:algn="bl"/>
    </w:rPr>
  </w:style>
  <w:style w:type="paragraph" w:styleId="Titre2">
    <w:name w:val="heading 2"/>
    <w:basedOn w:val="Titre1"/>
    <w:next w:val="Normal2"/>
    <w:link w:val="Titre2Car"/>
    <w:unhideWhenUsed/>
    <w:qFormat/>
    <w:rsid w:val="002A7449"/>
    <w:pPr>
      <w:numPr>
        <w:ilvl w:val="1"/>
      </w:numPr>
      <w:outlineLvl w:val="1"/>
    </w:pPr>
    <w:rPr>
      <w:sz w:val="28"/>
    </w:rPr>
  </w:style>
  <w:style w:type="paragraph" w:styleId="Titre3">
    <w:name w:val="heading 3"/>
    <w:basedOn w:val="Titre2"/>
    <w:next w:val="Normal2"/>
    <w:link w:val="Titre3Car"/>
    <w:unhideWhenUsed/>
    <w:qFormat/>
    <w:rsid w:val="00237792"/>
    <w:pPr>
      <w:numPr>
        <w:ilvl w:val="2"/>
      </w:numPr>
      <w:outlineLvl w:val="2"/>
    </w:pPr>
    <w:rPr>
      <w:sz w:val="24"/>
    </w:rPr>
  </w:style>
  <w:style w:type="paragraph" w:styleId="Titre4">
    <w:name w:val="heading 4"/>
    <w:basedOn w:val="Titre3"/>
    <w:next w:val="Normal"/>
    <w:link w:val="Titre4Car"/>
    <w:unhideWhenUsed/>
    <w:rsid w:val="00C344A0"/>
    <w:pPr>
      <w:numPr>
        <w:ilvl w:val="3"/>
      </w:numPr>
      <w:outlineLvl w:val="3"/>
    </w:pPr>
    <w:rPr>
      <w:sz w:val="20"/>
    </w:rPr>
  </w:style>
  <w:style w:type="paragraph" w:styleId="Titre5">
    <w:name w:val="heading 5"/>
    <w:basedOn w:val="Normal"/>
    <w:next w:val="Normal"/>
    <w:link w:val="Titre5Car"/>
    <w:unhideWhenUsed/>
    <w:rsid w:val="00ED302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nhideWhenUsed/>
    <w:rsid w:val="00334EA0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nhideWhenUsed/>
    <w:rsid w:val="00334EA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nhideWhenUsed/>
    <w:rsid w:val="00334EA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nhideWhenUsed/>
    <w:rsid w:val="00334EA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4">
    <w:name w:val="toc 4"/>
    <w:basedOn w:val="Normal"/>
    <w:next w:val="Normal"/>
    <w:autoRedefine/>
    <w:uiPriority w:val="39"/>
    <w:unhideWhenUsed/>
    <w:rsid w:val="00CD5F7B"/>
    <w:pPr>
      <w:ind w:left="600"/>
      <w:jc w:val="left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CD5F7B"/>
    <w:pPr>
      <w:ind w:left="800"/>
      <w:jc w:val="left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CD5F7B"/>
    <w:pPr>
      <w:ind w:left="1000"/>
      <w:jc w:val="left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CD5F7B"/>
    <w:pPr>
      <w:ind w:left="1200"/>
      <w:jc w:val="left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CD5F7B"/>
    <w:pPr>
      <w:ind w:left="1400"/>
      <w:jc w:val="left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CD5F7B"/>
    <w:pPr>
      <w:ind w:left="1600"/>
      <w:jc w:val="left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848C4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rsid w:val="000E2957"/>
    <w:rPr>
      <w:rFonts w:eastAsia="Times New Roman" w:cs="Times New Roman"/>
      <w:b/>
      <w:caps/>
      <w:color w:val="FFC000"/>
      <w:sz w:val="48"/>
      <w:szCs w:val="48"/>
      <w:lang w:eastAsia="fr-FR"/>
      <w14:reflection w14:blurRad="6350" w14:stA="21000" w14:stPos="0" w14:endA="0" w14:endPos="58000" w14:dist="0" w14:dir="5400000" w14:fadeDir="5400000" w14:sx="100000" w14:sy="-100000" w14:kx="0" w14:ky="0" w14:algn="bl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D302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ED302E"/>
  </w:style>
  <w:style w:type="character" w:customStyle="1" w:styleId="Titre2Car">
    <w:name w:val="Titre 2 Car"/>
    <w:basedOn w:val="Policepardfaut"/>
    <w:link w:val="Titre2"/>
    <w:rsid w:val="002A6DFA"/>
    <w:rPr>
      <w:rFonts w:eastAsia="Times New Roman" w:cs="Times New Roman"/>
      <w:b/>
      <w:caps/>
      <w:color w:val="FFC000"/>
      <w:sz w:val="28"/>
      <w:szCs w:val="24"/>
      <w:lang w:eastAsia="fr-FR"/>
      <w14:reflection w14:blurRad="6350" w14:stA="21000" w14:stPos="0" w14:endA="0" w14:endPos="58000" w14:dist="0" w14:dir="5400000" w14:fadeDir="5400000" w14:sx="100000" w14:sy="-100000" w14:kx="0" w14:ky="0" w14:algn="bl"/>
    </w:rPr>
  </w:style>
  <w:style w:type="character" w:customStyle="1" w:styleId="Titre3Car">
    <w:name w:val="Titre 3 Car"/>
    <w:basedOn w:val="Policepardfaut"/>
    <w:link w:val="Titre3"/>
    <w:rsid w:val="00237792"/>
    <w:rPr>
      <w:rFonts w:eastAsia="Times New Roman" w:cs="Times New Roman"/>
      <w:b/>
      <w:caps/>
      <w:color w:val="FFC000"/>
      <w:sz w:val="24"/>
      <w:szCs w:val="24"/>
      <w:lang w:eastAsia="fr-FR"/>
      <w14:reflection w14:blurRad="6350" w14:stA="21000" w14:stPos="0" w14:endA="0" w14:endPos="58000" w14:dist="0" w14:dir="5400000" w14:fadeDir="5400000" w14:sx="100000" w14:sy="-100000" w14:kx="0" w14:ky="0" w14:algn="bl"/>
    </w:rPr>
  </w:style>
  <w:style w:type="character" w:customStyle="1" w:styleId="Titre4Car">
    <w:name w:val="Titre 4 Car"/>
    <w:basedOn w:val="Policepardfaut"/>
    <w:link w:val="Titre4"/>
    <w:rsid w:val="00C344A0"/>
    <w:rPr>
      <w:rFonts w:eastAsia="Times New Roman" w:cs="Times New Roman"/>
      <w:b/>
      <w:caps/>
      <w:color w:val="FFC000"/>
      <w:sz w:val="20"/>
      <w:szCs w:val="24"/>
      <w:lang w:eastAsia="fr-FR"/>
      <w14:reflection w14:blurRad="6350" w14:stA="21000" w14:stPos="0" w14:endA="0" w14:endPos="58000" w14:dist="0" w14:dir="5400000" w14:fadeDir="5400000" w14:sx="100000" w14:sy="-100000" w14:kx="0" w14:ky="0" w14:algn="bl"/>
    </w:rPr>
  </w:style>
  <w:style w:type="character" w:customStyle="1" w:styleId="Titre5Car">
    <w:name w:val="Titre 5 Car"/>
    <w:basedOn w:val="Policepardfaut"/>
    <w:link w:val="Titre5"/>
    <w:rsid w:val="00ED302E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/>
    </w:rPr>
  </w:style>
  <w:style w:type="paragraph" w:customStyle="1" w:styleId="Normal-Centre">
    <w:name w:val="Normal-Centre"/>
    <w:basedOn w:val="Normal"/>
    <w:rsid w:val="00B025BF"/>
    <w:pPr>
      <w:jc w:val="center"/>
    </w:pPr>
  </w:style>
  <w:style w:type="table" w:customStyle="1" w:styleId="Grilledutableau2">
    <w:name w:val="Grille du tableau2"/>
    <w:basedOn w:val="TableauNormal"/>
    <w:next w:val="Grilledutableau"/>
    <w:uiPriority w:val="59"/>
    <w:rsid w:val="00881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Gauche">
    <w:name w:val="Normal-Gauche"/>
    <w:basedOn w:val="Normal"/>
    <w:rsid w:val="00B025BF"/>
    <w:pPr>
      <w:jc w:val="left"/>
    </w:pPr>
  </w:style>
  <w:style w:type="table" w:styleId="Grilledutableau">
    <w:name w:val="Table Grid"/>
    <w:basedOn w:val="TableauNormal"/>
    <w:uiPriority w:val="39"/>
    <w:rsid w:val="00881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AF08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F08C8"/>
  </w:style>
  <w:style w:type="character" w:customStyle="1" w:styleId="CommentaireCar">
    <w:name w:val="Commentaire Car"/>
    <w:basedOn w:val="Policepardfaut"/>
    <w:link w:val="Commentaire"/>
    <w:uiPriority w:val="99"/>
    <w:semiHidden/>
    <w:rsid w:val="00AF08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F08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F08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08C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08C8"/>
    <w:rPr>
      <w:rFonts w:ascii="Segoe UI" w:hAnsi="Segoe UI" w:cs="Segoe UI"/>
      <w:sz w:val="18"/>
      <w:szCs w:val="18"/>
    </w:rPr>
  </w:style>
  <w:style w:type="paragraph" w:customStyle="1" w:styleId="UPageGarde-Titre">
    <w:name w:val="U_PageGarde-Titre"/>
    <w:basedOn w:val="Normal"/>
    <w:next w:val="Normal"/>
    <w:rsid w:val="00DE2125"/>
    <w:pPr>
      <w:ind w:right="567"/>
      <w:jc w:val="right"/>
    </w:pPr>
    <w:rPr>
      <w:rFonts w:ascii="Aharoni" w:hAnsi="Aharoni" w:cs="Aharoni"/>
      <w:b/>
      <w:caps/>
      <w:color w:val="FFC000"/>
      <w:sz w:val="52"/>
      <w:szCs w:val="32"/>
    </w:rPr>
  </w:style>
  <w:style w:type="paragraph" w:customStyle="1" w:styleId="UPageGarde-Date">
    <w:name w:val="U_PageGarde-Date"/>
    <w:basedOn w:val="Normal"/>
    <w:next w:val="Normal"/>
    <w:qFormat/>
    <w:rsid w:val="00DE2125"/>
    <w:pPr>
      <w:jc w:val="right"/>
    </w:pPr>
    <w:rPr>
      <w:rFonts w:ascii="Abadi" w:hAnsi="Abadi"/>
      <w:b/>
      <w:bCs/>
      <w:color w:val="FFC000"/>
    </w:rPr>
  </w:style>
  <w:style w:type="paragraph" w:styleId="TM3">
    <w:name w:val="toc 3"/>
    <w:basedOn w:val="Normal"/>
    <w:next w:val="Normal"/>
    <w:autoRedefine/>
    <w:uiPriority w:val="39"/>
    <w:unhideWhenUsed/>
    <w:rsid w:val="008B0326"/>
    <w:pPr>
      <w:jc w:val="left"/>
    </w:pPr>
    <w:rPr>
      <w:rFonts w:cstheme="minorHAnsi"/>
      <w:b/>
      <w:iCs/>
    </w:rPr>
  </w:style>
  <w:style w:type="paragraph" w:customStyle="1" w:styleId="Normal-Droite">
    <w:name w:val="Normal-Droite"/>
    <w:basedOn w:val="Normal"/>
    <w:rsid w:val="00B025BF"/>
    <w:pPr>
      <w:jc w:val="right"/>
    </w:pPr>
  </w:style>
  <w:style w:type="character" w:customStyle="1" w:styleId="Titre6Car">
    <w:name w:val="Titre 6 Car"/>
    <w:basedOn w:val="Policepardfaut"/>
    <w:link w:val="Titre6"/>
    <w:rsid w:val="00334EA0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en-US"/>
    </w:rPr>
  </w:style>
  <w:style w:type="character" w:customStyle="1" w:styleId="Titre7Car">
    <w:name w:val="Titre 7 Car"/>
    <w:basedOn w:val="Policepardfaut"/>
    <w:link w:val="Titre7"/>
    <w:rsid w:val="00334EA0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en-US"/>
    </w:rPr>
  </w:style>
  <w:style w:type="character" w:customStyle="1" w:styleId="Titre8Car">
    <w:name w:val="Titre 8 Car"/>
    <w:basedOn w:val="Policepardfaut"/>
    <w:link w:val="Titre8"/>
    <w:rsid w:val="00334EA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itre9Car">
    <w:name w:val="Titre 9 Car"/>
    <w:basedOn w:val="Policepardfaut"/>
    <w:link w:val="Titre9"/>
    <w:rsid w:val="00334E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8B0326"/>
    <w:pPr>
      <w:jc w:val="left"/>
    </w:pPr>
    <w:rPr>
      <w:rFonts w:cstheme="minorHAnsi"/>
      <w:b/>
      <w:smallCaps/>
      <w:sz w:val="24"/>
    </w:rPr>
  </w:style>
  <w:style w:type="paragraph" w:styleId="Listepuces2">
    <w:name w:val="List Bullet 2"/>
    <w:basedOn w:val="Normal"/>
    <w:uiPriority w:val="99"/>
    <w:semiHidden/>
    <w:rsid w:val="00C9636D"/>
    <w:pPr>
      <w:numPr>
        <w:numId w:val="1"/>
      </w:numPr>
      <w:contextualSpacing/>
    </w:pPr>
    <w:rPr>
      <w:rFonts w:ascii="Trebuchet MS" w:hAnsi="Trebuchet MS"/>
    </w:rPr>
  </w:style>
  <w:style w:type="paragraph" w:styleId="TM1">
    <w:name w:val="toc 1"/>
    <w:basedOn w:val="Normal"/>
    <w:next w:val="Normal"/>
    <w:autoRedefine/>
    <w:uiPriority w:val="39"/>
    <w:unhideWhenUsed/>
    <w:rsid w:val="00321171"/>
    <w:pPr>
      <w:jc w:val="left"/>
    </w:pPr>
    <w:rPr>
      <w:rFonts w:cstheme="minorHAnsi"/>
      <w:b/>
      <w:bCs/>
      <w:caps/>
      <w:sz w:val="28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072E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E5888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0E7EEA"/>
    <w:rPr>
      <w:color w:val="605E5C"/>
      <w:shd w:val="clear" w:color="auto" w:fill="E1DFDD"/>
    </w:rPr>
  </w:style>
  <w:style w:type="character" w:styleId="Numrodeligne">
    <w:name w:val="line number"/>
    <w:basedOn w:val="Policepardfaut"/>
    <w:uiPriority w:val="99"/>
    <w:semiHidden/>
    <w:unhideWhenUsed/>
    <w:rsid w:val="00EB3952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77C21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77C2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77C21"/>
    <w:rPr>
      <w:vertAlign w:val="superscript"/>
    </w:rPr>
  </w:style>
  <w:style w:type="paragraph" w:styleId="Rvision">
    <w:name w:val="Revision"/>
    <w:hidden/>
    <w:uiPriority w:val="99"/>
    <w:semiHidden/>
    <w:rsid w:val="005E172A"/>
    <w:pPr>
      <w:spacing w:after="0" w:line="240" w:lineRule="auto"/>
    </w:pPr>
  </w:style>
  <w:style w:type="table" w:styleId="Tramemoyenne1-Accent1">
    <w:name w:val="Medium Shading 1 Accent 1"/>
    <w:basedOn w:val="TableauNormal"/>
    <w:uiPriority w:val="63"/>
    <w:semiHidden/>
    <w:unhideWhenUsed/>
    <w:rsid w:val="00493B0C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UPageGarde-Version">
    <w:name w:val="U_PageGarde-Version"/>
    <w:basedOn w:val="Normal"/>
    <w:next w:val="Normal"/>
    <w:rsid w:val="00DE2125"/>
    <w:pPr>
      <w:spacing w:after="60"/>
      <w:ind w:right="567"/>
      <w:jc w:val="right"/>
    </w:pPr>
    <w:rPr>
      <w:rFonts w:eastAsia="Times New Roman" w:cstheme="minorHAnsi"/>
      <w:b/>
      <w:bCs/>
      <w:color w:val="7F7F7F" w:themeColor="text1" w:themeTint="80"/>
      <w:lang w:eastAsia="fr-FR"/>
    </w:rPr>
  </w:style>
  <w:style w:type="paragraph" w:customStyle="1" w:styleId="UPiedPage-Numero">
    <w:name w:val="U_PiedPage-Numero"/>
    <w:basedOn w:val="Normal"/>
    <w:next w:val="Normal"/>
    <w:rsid w:val="001B2D82"/>
    <w:pPr>
      <w:tabs>
        <w:tab w:val="right" w:pos="2268"/>
      </w:tabs>
      <w:jc w:val="right"/>
    </w:pPr>
    <w:rPr>
      <w:rFonts w:ascii="Eras Bold ITC" w:hAnsi="Eras Bold ITC"/>
      <w:noProof/>
      <w:color w:val="FFFFFF" w:themeColor="background1"/>
      <w:sz w:val="72"/>
      <w:szCs w:val="72"/>
    </w:rPr>
  </w:style>
  <w:style w:type="paragraph" w:customStyle="1" w:styleId="UEntete-Titre">
    <w:name w:val="U_Entete-Titre"/>
    <w:basedOn w:val="Normal"/>
    <w:next w:val="Normal"/>
    <w:qFormat/>
    <w:rsid w:val="001B2D82"/>
    <w:pPr>
      <w:jc w:val="right"/>
    </w:pPr>
    <w:rPr>
      <w:rFonts w:ascii="Arial Nova" w:hAnsi="Arial Nova" w:cs="Aharoni"/>
      <w:b/>
      <w:bCs/>
      <w:color w:val="FFFFFF" w:themeColor="background1"/>
    </w:rPr>
  </w:style>
  <w:style w:type="paragraph" w:customStyle="1" w:styleId="USommaire">
    <w:name w:val="U_Sommaire"/>
    <w:basedOn w:val="Normal"/>
    <w:next w:val="Normal"/>
    <w:rsid w:val="00A46501"/>
    <w:pPr>
      <w:spacing w:before="120" w:after="120"/>
    </w:pPr>
    <w:rPr>
      <w:b/>
      <w:bCs/>
      <w:color w:val="FFC000"/>
      <w:sz w:val="56"/>
      <w:szCs w:val="56"/>
      <w14:reflection w14:blurRad="6350" w14:stA="25000" w14:stPos="0" w14:endA="0" w14:endPos="45500" w14:dist="0" w14:dir="5400000" w14:fadeDir="5400000" w14:sx="100000" w14:sy="-100000" w14:kx="0" w14:ky="0" w14:algn="bl"/>
    </w:rPr>
  </w:style>
  <w:style w:type="paragraph" w:styleId="Paragraphedeliste">
    <w:name w:val="List Paragraph"/>
    <w:basedOn w:val="Normal"/>
    <w:uiPriority w:val="34"/>
    <w:rsid w:val="000913D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913D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13D2"/>
    <w:rPr>
      <w:rFonts w:eastAsia="Corbel" w:cs="Times New Roman"/>
      <w:sz w:val="20"/>
      <w:szCs w:val="20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913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13D2"/>
    <w:rPr>
      <w:rFonts w:eastAsia="Corbel" w:cs="Times New Roman"/>
      <w:sz w:val="20"/>
      <w:szCs w:val="20"/>
      <w:lang w:val="en-US"/>
    </w:rPr>
  </w:style>
  <w:style w:type="character" w:styleId="Mentionnonrsolue">
    <w:name w:val="Unresolved Mention"/>
    <w:basedOn w:val="Policepardfaut"/>
    <w:uiPriority w:val="99"/>
    <w:semiHidden/>
    <w:unhideWhenUsed/>
    <w:rsid w:val="005124A1"/>
    <w:rPr>
      <w:color w:val="605E5C"/>
      <w:shd w:val="clear" w:color="auto" w:fill="E1DFDD"/>
    </w:rPr>
  </w:style>
  <w:style w:type="paragraph" w:customStyle="1" w:styleId="Normal2">
    <w:name w:val="Normal 2"/>
    <w:link w:val="Normal2Car"/>
    <w:qFormat/>
    <w:rsid w:val="00B53F96"/>
    <w:pPr>
      <w:spacing w:after="240"/>
      <w:ind w:firstLine="709"/>
    </w:pPr>
    <w:rPr>
      <w:rFonts w:eastAsia="Corbel" w:cs="Times New Roman"/>
      <w:sz w:val="20"/>
      <w:szCs w:val="20"/>
      <w:lang w:eastAsia="fr-FR"/>
    </w:rPr>
  </w:style>
  <w:style w:type="character" w:customStyle="1" w:styleId="Normal2Car">
    <w:name w:val="Normal 2 Car"/>
    <w:basedOn w:val="Policepardfaut"/>
    <w:link w:val="Normal2"/>
    <w:rsid w:val="00B53F96"/>
    <w:rPr>
      <w:rFonts w:eastAsia="Corbel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gif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#SOMMAIRE"/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gif"/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969\Documents\Mod&#232;les%20Office%20personnalis&#233;s\Gabarit%20Fma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DA509AF74B134087F0DC2C54B289CC" ma:contentTypeVersion="9" ma:contentTypeDescription="Crée un document." ma:contentTypeScope="" ma:versionID="791050a223d816c92fd92c9556879ea6">
  <xsd:schema xmlns:xsd="http://www.w3.org/2001/XMLSchema" xmlns:xs="http://www.w3.org/2001/XMLSchema" xmlns:p="http://schemas.microsoft.com/office/2006/metadata/properties" xmlns:ns2="b7563799-c839-4dce-b925-f19e5634e22d" targetNamespace="http://schemas.microsoft.com/office/2006/metadata/properties" ma:root="true" ma:fieldsID="cac1fbb72df74d0d4a45f68a5ae96912" ns2:_="">
    <xsd:import namespace="b7563799-c839-4dce-b925-f19e5634e2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563799-c839-4dce-b925-f19e5634e2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67F179-E7E4-4DC8-A1E4-4E8CEC2E60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563799-c839-4dce-b925-f19e5634e2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908AFE-8C61-45D9-A376-C02F233079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455FF3-1475-4E5A-9C97-FE1FC71038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C4B5EE3-A7E3-463A-A8D3-F90B2AF77E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 Fmap.dotx</Template>
  <TotalTime>150</TotalTime>
  <Pages>7</Pages>
  <Words>1533</Words>
  <Characters>8433</Characters>
  <Application>Microsoft Office Word</Application>
  <DocSecurity>0</DocSecurity>
  <Lines>183</Lines>
  <Paragraphs>142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ROUSTANT Pierre</dc:creator>
  <cp:lastModifiedBy>Andoniaina RASAMIMANANA</cp:lastModifiedBy>
  <cp:revision>30</cp:revision>
  <cp:lastPrinted>2020-09-21T12:21:00Z</cp:lastPrinted>
  <dcterms:created xsi:type="dcterms:W3CDTF">2025-10-02T11:30:00Z</dcterms:created>
  <dcterms:modified xsi:type="dcterms:W3CDTF">2025-10-03T07:13:00Z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0x0101009BDA509AF74B134087F0DC2C54B289CC</vt:lpwstr>
  </property>
</Properties>
</file>