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bookmarkStart w:name="_Hlk22055041" w:displacedByCustomXml="next" w:id="0"/>
    <w:bookmarkEnd w:displacedByCustomXml="next" w:id="0"/>
    <w:sdt>
      <w:sdtPr>
        <w:rPr>
          <w:lang w:eastAsia="fr-FR"/>
        </w:rPr>
        <w:id w:val="-1229605980"/>
        <w:docPartObj>
          <w:docPartGallery w:val="Cover Pages"/>
          <w:docPartUnique/>
        </w:docPartObj>
      </w:sdtPr>
      <w:sdtEndPr>
        <w:rPr>
          <w:lang w:eastAsia="fr-FR"/>
        </w:rPr>
      </w:sdtEndPr>
      <w:sdtContent>
        <w:sdt>
          <w:sdtPr>
            <w:rPr>
              <w:lang w:eastAsia="fr-FR"/>
            </w:rPr>
            <w:id w:val="-1323193249"/>
            <w:docPartObj>
              <w:docPartGallery w:val="Cover Pages"/>
              <w:docPartUnique/>
            </w:docPartObj>
          </w:sdtPr>
          <w:sdtEndPr>
            <w:rPr>
              <w:lang w:eastAsia="fr-FR"/>
            </w:rPr>
          </w:sdtEndPr>
          <w:sdtContent>
            <w:p w:rsidRPr="000C62A8" w:rsidR="00643EEF" w:rsidP="00BD2BD7" w:rsidRDefault="00643EEF" w14:paraId="77C21E76" w14:textId="77777777">
              <w:r w:rsidRPr="000C62A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70528" behindDoc="1" locked="0" layoutInCell="1" allowOverlap="1" wp14:anchorId="6628E817" wp14:editId="4A5C95B1">
                        <wp:simplePos x="0" y="0"/>
                        <wp:positionH relativeFrom="column">
                          <wp:posOffset>-388620</wp:posOffset>
                        </wp:positionH>
                        <wp:positionV relativeFrom="paragraph">
                          <wp:posOffset>-151130</wp:posOffset>
                        </wp:positionV>
                        <wp:extent cx="9408160" cy="11312525"/>
                        <wp:effectExtent l="0" t="0" r="173990" b="1412875"/>
                        <wp:wrapNone/>
                        <wp:docPr id="17" name="Groupe 17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9408160" cy="11312525"/>
                                  <a:chOff x="0" y="0"/>
                                  <a:chExt cx="9408160" cy="11312525"/>
                                </a:xfrm>
                              </wpg:grpSpPr>
                              <wpg:grpSp>
                                <wpg:cNvPr id="618" name="Groupe 618"/>
                                <wpg:cNvGrpSpPr/>
                                <wpg:grpSpPr>
                                  <a:xfrm>
                                    <a:off x="2686050" y="6343650"/>
                                    <a:ext cx="6722110" cy="4968875"/>
                                    <a:chOff x="0" y="0"/>
                                    <a:chExt cx="6721803" cy="4969189"/>
                                  </a:xfrm>
                                </wpg:grpSpPr>
                                <wpg:grpSp>
                                  <wpg:cNvPr id="218" name="Groupe 218"/>
                                  <wpg:cNvGrpSpPr/>
                                  <wpg:grpSpPr>
                                    <a:xfrm>
                                      <a:off x="0" y="0"/>
                                      <a:ext cx="5646934" cy="4671222"/>
                                      <a:chOff x="0" y="0"/>
                                      <a:chExt cx="5647373" cy="4671286"/>
                                    </a:xfrm>
                                  </wpg:grpSpPr>
                                  <wpg:grpSp>
                                    <wpg:cNvPr id="220" name="Groupe 220"/>
                                    <wpg:cNvGrpSpPr/>
                                    <wpg:grpSpPr>
                                      <a:xfrm>
                                        <a:off x="2725002" y="1231759"/>
                                        <a:ext cx="1220400" cy="1220400"/>
                                        <a:chOff x="2725002" y="1231759"/>
                                        <a:chExt cx="1220400" cy="1220400"/>
                                      </a:xfrm>
                                    </wpg:grpSpPr>
                                    <wps:wsp>
                                      <wps:cNvPr id="230" name="Rectangle 230"/>
                                      <wps:cNvSpPr/>
                                      <wps:spPr>
                                        <a:xfrm rot="2700000">
                                          <a:off x="2725002" y="1231759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31" name="Image 23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44819" r="29132" b="18178"/>
                                        <a:stretch/>
                                      </pic:blipFill>
                                      <pic:spPr bwMode="auto">
                                        <a:xfrm>
                                          <a:off x="2848827" y="1374634"/>
                                          <a:ext cx="965200" cy="894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1" name="Groupe 221"/>
                                    <wpg:cNvGrpSpPr/>
                                    <wpg:grpSpPr>
                                      <a:xfrm>
                                        <a:off x="3529497" y="0"/>
                                        <a:ext cx="2117876" cy="1523859"/>
                                        <a:chOff x="3529497" y="0"/>
                                        <a:chExt cx="2117876" cy="1523859"/>
                                      </a:xfrm>
                                    </wpg:grpSpPr>
                                    <wps:wsp>
                                      <wps:cNvPr id="228" name="Rectangle 228"/>
                                      <wps:cNvSpPr/>
                                      <wps:spPr>
                                        <a:xfrm rot="2700000">
                                          <a:off x="3978235" y="-448738"/>
                                          <a:ext cx="1220400" cy="211787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9" name="Image 229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4081" r="18650"/>
                                        <a:stretch/>
                                      </pic:blipFill>
                                      <pic:spPr bwMode="auto">
                                        <a:xfrm>
                                          <a:off x="3783614" y="334291"/>
                                          <a:ext cx="965156" cy="11895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2" name="Groupe 222"/>
                                    <wpg:cNvGrpSpPr/>
                                    <wpg:grpSpPr>
                                      <a:xfrm>
                                        <a:off x="1799717" y="2157045"/>
                                        <a:ext cx="1219835" cy="1247498"/>
                                        <a:chOff x="1799717" y="2157045"/>
                                        <a:chExt cx="1220400" cy="1248076"/>
                                      </a:xfrm>
                                    </wpg:grpSpPr>
                                    <wps:wsp>
                                      <wps:cNvPr id="226" name="Rectangle 226"/>
                                      <wps:cNvSpPr/>
                                      <wps:spPr>
                                        <a:xfrm rot="2700000">
                                          <a:off x="1799717" y="2157045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7" name="Image 2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1658" t="-28" r="25581" b="166"/>
                                        <a:stretch/>
                                      </pic:blipFill>
                                      <pic:spPr bwMode="auto">
                                        <a:xfrm>
                                          <a:off x="1933580" y="2395146"/>
                                          <a:ext cx="945637" cy="1009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3" name="Groupe 223"/>
                                    <wpg:cNvGrpSpPr/>
                                    <wpg:grpSpPr>
                                      <a:xfrm>
                                        <a:off x="0" y="3112159"/>
                                        <a:ext cx="2232106" cy="1559127"/>
                                        <a:chOff x="0" y="3112159"/>
                                        <a:chExt cx="2232106" cy="1559127"/>
                                      </a:xfrm>
                                    </wpg:grpSpPr>
                                    <wps:wsp>
                                      <wps:cNvPr id="224" name="Rectangle 224"/>
                                      <wps:cNvSpPr/>
                                      <wps:spPr>
                                        <a:xfrm rot="2700000">
                                          <a:off x="505853" y="2945033"/>
                                          <a:ext cx="1220400" cy="223210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5" name="Image 22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6104" t="-9" r="22989" b="96"/>
                                        <a:stretch/>
                                      </pic:blipFill>
                                      <pic:spPr bwMode="auto">
                                        <a:xfrm>
                                          <a:off x="937634" y="3112159"/>
                                          <a:ext cx="938554" cy="11497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</wpg:grpSp>
                                <wps:wsp>
                                  <wps:cNvPr id="219" name="Rectangle 219"/>
                                  <wps:cNvSpPr/>
                                  <wps:spPr>
                                    <a:xfrm rot="2700000">
                                      <a:off x="2967677" y="1215063"/>
                                      <a:ext cx="2516648" cy="4991604"/>
                                    </a:xfrm>
                                    <a:prstGeom prst="rect">
                                      <a:avLst/>
                                    </a:prstGeom>
                                    <a:pattFill prst="lgConfetti">
                                      <a:fgClr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fgClr>
                                      <a:bgClr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" name="Triangle rectangle 2"/>
                                <wps:cNvSpPr/>
                                <wps:spPr>
                                  <a:xfrm flipV="1">
                                    <a:off x="0" y="0"/>
                                    <a:ext cx="5762625" cy="6191250"/>
                                  </a:xfrm>
                                  <a:prstGeom prst="rtTriangle">
                                    <a:avLst/>
                                  </a:prstGeom>
                                  <a:pattFill prst="lgConfetti">
                                    <a:fgClr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fgClr>
                                    <a:bgClr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 xmlns:a14="http://schemas.microsoft.com/office/drawing/2010/main" xmlns:pic="http://schemas.openxmlformats.org/drawingml/2006/picture" xmlns:a="http://schemas.openxmlformats.org/drawingml/2006/main">
                    <w:pict xmlns:w="http://schemas.openxmlformats.org/wordprocessingml/2006/main" w14:anchorId="21BAA875">
                      <v:group xmlns:w14="http://schemas.microsoft.com/office/word/2010/wordml" xmlns:o="urn:schemas-microsoft-com:office:office" xmlns:v="urn:schemas-microsoft-com:vml" id="Groupe 17" style="position:absolute;margin-left:-30.6pt;margin-top:-11.9pt;width:740.8pt;height:890.75pt;z-index:-251645952" coordsize="94081,113125" o:spid="_x0000_s1026" w14:anchorId="7357C72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">
                        <v:group id="Groupe 618" style="position:absolute;left:26860;top:63436;width:67221;height:49689" coordsize="67218,4969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<v:group id="Groupe 218" style="position:absolute;width:56469;height:46712" coordsize="56473,4671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group id="Groupe 220" style="position:absolute;left:27250;top:12317;width:12204;height:12204" coordsize="12204,12204" coordorigin="27250,1231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<v:rect id="Rectangle 230" style="position:absolute;left:27250;top:12317;width:12204;height:12204;rotation:45;visibility:visible;mso-wrap-style:square;v-text-anchor:middle" o:spid="_x0000_s1030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">
                                <v:fill xmlns:r="http://schemas.openxmlformats.org/officeDocument/2006/relationships" type="pattern" color2="#404040 [2429]" o:title="" r:id="rId15"/>
                              </v:rect>
                              <v:shapetype id="_x0000_t75" coordsize="21600,21600" filled="f" stroked="f" o:spt="75" o:preferrelative="t" path="m@4@5l@4@11@9@11@9@5xe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gradientshapeok="t" o:connecttype="rect" o:extrusionok="f"/>
                                <o:lock v:ext="edit" aspectratio="t"/>
                              </v:shapetype>
                              <v:shape id="Image 231" style="position:absolute;left:28488;top:13746;width:9652;height:8941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">
                                <v:imagedata xmlns:r="http://schemas.openxmlformats.org/officeDocument/2006/relationships" cropleft="29373f" cropright="19092f" cropbottom="11913f" o:title="" r:id="rId16"/>
                              </v:shape>
                            </v:group>
                            <v:group id="Groupe 221" style="position:absolute;left:35294;width:21179;height:15238" coordsize="21178,15238" coordorigin="35294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<v:rect id="Rectangle 228" style="position:absolute;left:39782;top:-4488;width:12204;height:21179;rotation:45;visibility:visible;mso-wrap-style:square;v-text-anchor:middle" o:spid="_x0000_s1033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">
                                <v:fill xmlns:r="http://schemas.openxmlformats.org/officeDocument/2006/relationships" type="pattern" color2="#404040 [2429]" o:title="" r:id="rId15"/>
                              </v:rect>
                              <v:shape id="Image 229" style="position:absolute;left:37836;top:3342;width:9651;height:11896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">
                                <v:imagedata xmlns:r="http://schemas.openxmlformats.org/officeDocument/2006/relationships" cropleft="41996f" cropright="12222f" o:title="" r:id="rId17"/>
                              </v:shape>
                            </v:group>
                            <v:group id="Groupe 222" style="position:absolute;left:17997;top:21570;width:12198;height:12475" coordsize="12204,12480" coordorigin="17997,21570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rect id="Rectangle 226" style="position:absolute;left:17997;top:21570;width:12204;height:12204;rotation:45;visibility:visible;mso-wrap-style:square;v-text-anchor:middle" o:spid="_x0000_s1036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">
                                <v:fill xmlns:r="http://schemas.openxmlformats.org/officeDocument/2006/relationships" type="pattern" color2="#404040 [2429]" o:title="" r:id="rId15"/>
                              </v:rect>
                              <v:shape id="Image 227" style="position:absolute;left:19335;top:23951;width:9457;height:10100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">
                                <v:imagedata xmlns:r="http://schemas.openxmlformats.org/officeDocument/2006/relationships" cropleft="33855f" croptop="-18f" cropright="16765f" cropbottom="109f" o:title="" r:id="rId18"/>
                              </v:shape>
                            </v:group>
                            <v:group id="Groupe 223" style="position:absolute;top:31121;width:22321;height:15591" coordsize="22321,15591" coordorigin=",31121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rect id="Rectangle 224" style="position:absolute;left:5059;top:29449;width:12204;height:22321;rotation:45;visibility:visible;mso-wrap-style:square;v-text-anchor:middle" o:spid="_x0000_s1039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">
                                <v:fill xmlns:r="http://schemas.openxmlformats.org/officeDocument/2006/relationships" type="pattern" color2="#404040 [2429]" o:title="" r:id="rId15"/>
                              </v:rect>
                              <v:shape id="Image 225" style="position:absolute;left:9376;top:31121;width:9385;height:11497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">
                                <v:imagedata xmlns:r="http://schemas.openxmlformats.org/officeDocument/2006/relationships" cropleft="36768f" croptop="-6f" cropright="15066f" cropbottom="63f" o:title="" r:id="rId19"/>
                              </v:shape>
                            </v:group>
                          </v:group>
                          <v:rect id="Rectangle 219" style="position:absolute;left:29677;top:12149;width:25166;height:49917;rotation:45;visibility:visible;mso-wrap-style:square;v-text-anchor:middle" o:spid="_x0000_s1041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">
                            <v:fill xmlns:r="http://schemas.openxmlformats.org/officeDocument/2006/relationships" type="pattern" color2="#404040 [2429]" o:title="" r:id="rId15"/>
                          </v:rect>
                        </v:group>
                        <v:shapetype id="_x0000_t6" coordsize="21600,21600" o:spt="6" path="m,l,21600r21600,xe">
                          <v:stroke joinstyle="miter"/>
                          <v:path textboxrect="1800,12600,12600,19800" gradientshapeok="t" o:connecttype="custom" o:connectlocs="0,0;0,10800;0,21600;10800,21600;21600,21600;10800,10800"/>
                        </v:shapetype>
                        <v:shape id="Triangle rectangle 2" style="position:absolute;width:57626;height:61912;flip:y;visibility:visible;mso-wrap-style:square;v-text-anchor:middle" o:spid="_x0000_s1042" fillcolor="#5a5a5a [2109]" stroked="f" strokeweight="1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">
                          <v:fill xmlns:r="http://schemas.openxmlformats.org/officeDocument/2006/relationships" type="pattern" color2="#404040 [2429]" o:title="" r:id="rId15"/>
                        </v:shape>
                      </v:group>
                    </w:pict>
                  </mc:Fallback>
                </mc:AlternateContent>
              </w:r>
            </w:p>
            <w:tbl>
              <w:tblPr>
                <w:tblStyle w:val="Grilledutableau"/>
                <w:tblW w:w="0" w:type="auto"/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ook w:val="04A0" w:firstRow="1" w:lastRow="0" w:firstColumn="1" w:lastColumn="0" w:noHBand="0" w:noVBand="1"/>
              </w:tblPr>
              <w:tblGrid>
                <w:gridCol w:w="821"/>
                <w:gridCol w:w="6350"/>
                <w:gridCol w:w="3285"/>
                <w:gridCol w:w="10"/>
              </w:tblGrid>
              <w:tr w:rsidRPr="000C62A8" w:rsidR="00643EEF" w:rsidTr="2CC705E7" w14:paraId="3CE40388" w14:textId="77777777">
                <w:trPr>
                  <w:gridAfter w:val="1"/>
                  <w:wAfter w:w="10" w:type="dxa"/>
                  <w:trHeight w:val="3521"/>
                </w:trPr>
                <w:tc>
                  <w:tcPr>
                    <w:tcW w:w="10762" w:type="dxa"/>
                    <w:gridSpan w:val="3"/>
                    <w:tcMar/>
                    <w:vAlign w:val="center"/>
                  </w:tcPr>
                  <w:p w:rsidRPr="000C62A8" w:rsidR="00643EEF" w:rsidP="00BD2BD7" w:rsidRDefault="00643EEF" w14:paraId="6D17960B" w14:textId="77777777">
                    <w:pPr>
                      <w:jc w:val="center"/>
                    </w:pPr>
                    <w:r w:rsidRPr="000C62A8">
                      <w:rPr>
                        <w:noProof/>
                      </w:rPr>
                      <mc:AlternateContent>
                        <mc:Choice Requires="wpg">
                          <w:drawing>
                            <wp:inline distT="0" distB="0" distL="0" distR="0" wp14:anchorId="5CE7913F" wp14:editId="3ABC17F2">
                              <wp:extent cx="4861560" cy="1617345"/>
                              <wp:effectExtent l="38100" t="38100" r="91440" b="20955"/>
                              <wp:docPr id="1" name="Groupe 1"/>
                              <wp:cNvGraphicFramePr/>
                              <a:graphic xmlns:a="http://schemas.openxmlformats.org/drawingml/2006/main">
                                <a:graphicData uri="http://schemas.microsoft.com/office/word/2010/wordprocessingGroup">
                                  <wpg:wgp>
                                    <wpg:cNvGrpSpPr/>
                                    <wpg:grpSpPr>
                                      <a:xfrm>
                                        <a:off x="0" y="0"/>
                                        <a:ext cx="4861560" cy="1617345"/>
                                        <a:chOff x="0" y="0"/>
                                        <a:chExt cx="4861560" cy="161734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552" name="Image 55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61560" cy="154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ffectLst>
                                          <a:outerShdw blurRad="50800" dist="38100" dir="2700000" algn="tl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</pic:spPr>
                                    </pic:pic>
                                    <wps:wsp>
                                      <wps:cNvPr id="619" name="Rectangle 619"/>
                                      <wps:cNvSpPr/>
                                      <wps:spPr>
                                        <a:xfrm>
                                          <a:off x="533400" y="1295400"/>
                                          <a:ext cx="3364230" cy="32194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txbx>
                                        <w:txbxContent>
                                          <w:p w:rsidRPr="003B5993" w:rsidR="00643EEF" w:rsidP="009F5DA5" w:rsidRDefault="003B5993" w14:paraId="088EDE5E" w14:textId="77777777">
                                            <w:pPr>
                                              <w:rPr>
                                                <w:i/>
                                                <w:iCs/>
                                                <w:spacing w:val="1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FFFFFF" w:themeColor="background1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>Le futur se dessine</w:t>
                                            </w: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625E5B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 xml:space="preserve"> aujourd’hui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spAutoFit/>
                                      </wps:bodyPr>
                                    </wps:wsp>
                                  </wpg:wgp>
                                </a:graphicData>
                              </a:graphic>
                            </wp:inline>
                          </w:drawing>
                        </mc:Choice>
                        <mc:Fallback xmlns:a14="http://schemas.microsoft.com/office/drawing/2010/main" xmlns:pic="http://schemas.openxmlformats.org/drawingml/2006/picture" xmlns:a="http://schemas.openxmlformats.org/drawingml/2006/main">
                          <w:pict w14:anchorId="4561E8EB">
                            <v:group id="Groupe 1" style="width:382.8pt;height:127.35pt;mso-position-horizontal-relative:char;mso-position-vertical-relative:line" coordsize="48615,16173" o:spid="_x0000_s1026" w14:anchorId="5CE791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">
                              <v:shapetype id="_x0000_t75" coordsize="21600,21600" filled="f" stroked="f" o:spt="75" o:preferrelative="t" path="m@4@5l@4@11@9@11@9@5xe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gradientshapeok="t" o:connecttype="rect" o:extrusionok="f"/>
                                <o:lock v:ext="edit" aspectratio="t"/>
                              </v:shapetype>
                              <v:shape id="Image 552" style="position:absolute;width:48615;height:1544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">
                                <v:imagedata o:title="" r:id="rId21"/>
                                <v:shadow on="t" color="black" opacity="26214f" offset=".74836mm,.74836mm" origin="-.5,-.5"/>
                              </v:shape>
                              <v:rect id="Rectangle 619" style="position:absolute;left:5334;top:12954;width:33642;height:321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">
                                <v:textbox style="mso-fit-shape-to-text:t">
                                  <w:txbxContent>
                                    <w:p w:rsidRPr="003B5993" w:rsidR="00643EEF" w:rsidP="009F5DA5" w:rsidRDefault="003B5993" w14:paraId="437C52F0" w14:textId="77777777">
                                      <w:pPr>
                                        <w:rPr>
                                          <w:i/>
                                          <w:iCs/>
                                          <w:spacing w:val="1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FFFFFF" w:themeColor="background1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Le futur se dessine</w:t>
                                      </w: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625E5B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 aujourd’hui</w:t>
                                      </w:r>
                                    </w:p>
                                  </w:txbxContent>
                                </v:textbox>
                              </v:rect>
                              <w10:anchorlock/>
                            </v:group>
                          </w:pict>
                        </mc:Fallback>
                      </mc:AlternateContent>
                    </w:r>
                  </w:p>
                </w:tc>
              </w:tr>
              <w:tr w:rsidRPr="000C62A8" w:rsidR="00643EEF" w:rsidTr="2CC705E7" w14:paraId="171200CB" w14:textId="77777777">
                <w:trPr>
                  <w:gridAfter w:val="1"/>
                  <w:wAfter w:w="10" w:type="dxa"/>
                  <w:trHeight w:val="4963"/>
                </w:trPr>
                <w:tc>
                  <w:tcPr>
                    <w:tcW w:w="10762" w:type="dxa"/>
                    <w:gridSpan w:val="3"/>
                    <w:tcMar/>
                    <w:vAlign w:val="center"/>
                  </w:tcPr>
                  <w:p w:rsidR="790867D7" w:rsidP="790867D7" w:rsidRDefault="790867D7" w14:paraId="59FCA4F1" w14:textId="6884DDC1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</w:p>
                  <w:p w:rsidR="790867D7" w:rsidP="790867D7" w:rsidRDefault="790867D7" w14:paraId="7088C7A9" w14:textId="64EBF34E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</w:p>
                  <w:p w:rsidR="790867D7" w:rsidP="790867D7" w:rsidRDefault="790867D7" w14:paraId="34ABB147" w14:textId="60AF11F7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</w:p>
                  <w:p w:rsidRPr="000E2957" w:rsidR="00123756" w:rsidP="00BD2BD7" w:rsidRDefault="004D12C4" w14:paraId="757CD5E0" w14:textId="46A222F9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  <w:r w:rsidRPr="2CC705E7" w:rsidR="4D72B558">
                      <w:rPr>
                        <w:sz w:val="72"/>
                        <w:szCs w:val="72"/>
                      </w:rPr>
                      <w:t>Mo</w:t>
                    </w:r>
                    <w:r w:rsidRPr="2CC705E7" w:rsidR="4D72B558">
                      <w:rPr>
                        <w:sz w:val="72"/>
                        <w:szCs w:val="72"/>
                      </w:rPr>
                      <w:t>dèle</w:t>
                    </w:r>
                    <w:r w:rsidRPr="2CC705E7" w:rsidR="004D12C4">
                      <w:rPr>
                        <w:sz w:val="72"/>
                        <w:szCs w:val="72"/>
                      </w:rPr>
                      <w:t xml:space="preserve"> d</w:t>
                    </w:r>
                    <w:r w:rsidRPr="2CC705E7" w:rsidR="004D12C4">
                      <w:rPr>
                        <w:sz w:val="72"/>
                        <w:szCs w:val="72"/>
                      </w:rPr>
                      <w:t xml:space="preserve">e </w:t>
                    </w:r>
                    <w:r w:rsidRPr="2CC705E7" w:rsidR="00123756">
                      <w:rPr>
                        <w:sz w:val="72"/>
                        <w:szCs w:val="72"/>
                      </w:rPr>
                      <w:t xml:space="preserve">Cahier </w:t>
                    </w:r>
                  </w:p>
                  <w:p w:rsidRPr="000E2957" w:rsidR="00123756" w:rsidP="00BD2BD7" w:rsidRDefault="00123756" w14:paraId="36343C65" w14:textId="20506BCD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  <w:r w:rsidRPr="2CC705E7" w:rsidR="5D1DBE9A">
                      <w:rPr>
                        <w:sz w:val="72"/>
                        <w:szCs w:val="72"/>
                      </w:rPr>
                      <w:t>De</w:t>
                    </w:r>
                    <w:r w:rsidRPr="2CC705E7" w:rsidR="5D1DBE9A">
                      <w:rPr>
                        <w:sz w:val="72"/>
                        <w:szCs w:val="72"/>
                      </w:rPr>
                      <w:t>s</w:t>
                    </w:r>
                    <w:r w:rsidRPr="2CC705E7" w:rsidR="00123756">
                      <w:rPr>
                        <w:sz w:val="72"/>
                        <w:szCs w:val="72"/>
                      </w:rPr>
                      <w:t xml:space="preserve"> C</w:t>
                    </w:r>
                    <w:r w:rsidRPr="2CC705E7" w:rsidR="00123756">
                      <w:rPr>
                        <w:sz w:val="72"/>
                        <w:szCs w:val="72"/>
                      </w:rPr>
                      <w:t xml:space="preserve">harges </w:t>
                    </w:r>
                  </w:p>
                  <w:p w:rsidRPr="000C62A8" w:rsidR="00AF0FCD" w:rsidP="00BD2BD7" w:rsidRDefault="003B2B54" w14:paraId="0D47D062" w14:textId="04966E56">
                    <w:pPr>
                      <w:pStyle w:val="UPageGarde-Titre"/>
                    </w:pPr>
                    <w:r>
                      <w:rPr>
                        <w:sz w:val="72"/>
                        <w:szCs w:val="40"/>
                      </w:rPr>
                      <w:t>Technique</w:t>
                    </w:r>
                  </w:p>
                </w:tc>
              </w:tr>
              <w:tr w:rsidRPr="000C62A8" w:rsidR="00643EEF" w:rsidTr="2CC705E7" w14:paraId="3842C28E" w14:textId="77777777">
                <w:trPr>
                  <w:gridAfter w:val="1"/>
                  <w:wAfter w:w="10" w:type="dxa"/>
                  <w:trHeight w:val="6432"/>
                </w:trPr>
                <w:tc>
                  <w:tcPr>
                    <w:tcW w:w="10762" w:type="dxa"/>
                    <w:gridSpan w:val="3"/>
                    <w:tcMar/>
                  </w:tcPr>
                  <w:p w:rsidRPr="000C62A8" w:rsidR="00643EEF" w:rsidP="00BD2BD7" w:rsidRDefault="00643EEF" w14:paraId="28B52046" w14:textId="77777777">
                    <w:pPr>
                      <w:pStyle w:val="UPageGarde-Version"/>
                    </w:pPr>
                    <w:r w:rsidRPr="000C62A8">
                      <w:t xml:space="preserve">Version </w:t>
                    </w:r>
                    <w:r w:rsidRPr="000C62A8" w:rsidR="000913D2">
                      <w:t>V01</w:t>
                    </w:r>
                  </w:p>
                  <w:p w:rsidRPr="000C62A8" w:rsidR="00643EEF" w:rsidP="00BD2BD7" w:rsidRDefault="00643EEF" w14:paraId="47A3DD91" w14:textId="77777777">
                    <w:pPr>
                      <w:pStyle w:val="UPageGarde-Version"/>
                    </w:pPr>
                    <w:r w:rsidRPr="000C62A8">
                      <w:t>Direction Technique</w:t>
                    </w:r>
                  </w:p>
                  <w:p w:rsidRPr="000C62A8" w:rsidR="00643EEF" w:rsidP="00BD2BD7" w:rsidRDefault="51106AA9" w14:paraId="4EB29AA9" w14:textId="683CFAAE">
                    <w:pPr>
                      <w:pStyle w:val="UPageGarde-Version"/>
                    </w:pPr>
                    <w:r>
                      <w:t>Buildingmap</w:t>
                    </w:r>
                  </w:p>
                  <w:p w:rsidRPr="000C62A8" w:rsidR="00643EEF" w:rsidP="790867D7" w:rsidRDefault="00643EEF" w14:paraId="1A49CB7C" w14:textId="1CF8CD85"/>
                  <w:p w:rsidRPr="000C62A8" w:rsidR="00643EEF" w:rsidP="790867D7" w:rsidRDefault="00643EEF" w14:paraId="77D42B65" w14:textId="40CFF5FF"/>
                  <w:p w:rsidRPr="000C62A8" w:rsidR="00643EEF" w:rsidP="790867D7" w:rsidRDefault="00643EEF" w14:paraId="31AF0900" w14:textId="20E7C0AD"/>
                  <w:p w:rsidRPr="000C62A8" w:rsidR="00643EEF" w:rsidP="790867D7" w:rsidRDefault="00643EEF" w14:paraId="1E913237" w14:textId="171E726D"/>
                  <w:p w:rsidRPr="000C62A8" w:rsidR="00643EEF" w:rsidP="790867D7" w:rsidRDefault="00643EEF" w14:paraId="092ACDFA" w14:textId="4D64BBE9"/>
                  <w:p w:rsidRPr="000C62A8" w:rsidR="00643EEF" w:rsidP="790867D7" w:rsidRDefault="00643EEF" w14:paraId="5F9AD28A" w14:textId="3288B958"/>
                  <w:p w:rsidRPr="000C62A8" w:rsidR="00643EEF" w:rsidP="790867D7" w:rsidRDefault="00643EEF" w14:paraId="11BFF135" w14:textId="045E4041"/>
                  <w:p w:rsidRPr="000C62A8" w:rsidR="00643EEF" w:rsidP="790867D7" w:rsidRDefault="00643EEF" w14:paraId="312A0DB4" w14:textId="52395810"/>
                  <w:p w:rsidRPr="000C62A8" w:rsidR="00643EEF" w:rsidP="790867D7" w:rsidRDefault="00643EEF" w14:paraId="16D6648F" w14:textId="23142081"/>
                  <w:p w:rsidRPr="000C62A8" w:rsidR="00643EEF" w:rsidP="790867D7" w:rsidRDefault="00643EEF" w14:paraId="2247B8FE" w14:textId="395E2F9F"/>
                  <w:p w:rsidRPr="000C62A8" w:rsidR="00643EEF" w:rsidP="790867D7" w:rsidRDefault="00643EEF" w14:paraId="561DA733" w14:textId="10ACC886"/>
                  <w:p w:rsidRPr="000C62A8" w:rsidR="00643EEF" w:rsidP="790867D7" w:rsidRDefault="00643EEF" w14:paraId="6D86E2E4" w14:textId="318CF538"/>
                  <w:p w:rsidRPr="000C62A8" w:rsidR="00643EEF" w:rsidP="790867D7" w:rsidRDefault="00643EEF" w14:paraId="484D7C70" w14:textId="423F1ED5"/>
                  <w:p w:rsidRPr="000C62A8" w:rsidR="00643EEF" w:rsidP="790867D7" w:rsidRDefault="00643EEF" w14:paraId="410EAB56" w14:textId="4236AA9C"/>
                  <w:p w:rsidRPr="000C62A8" w:rsidR="00643EEF" w:rsidP="790867D7" w:rsidRDefault="00643EEF" w14:paraId="2E39669B" w14:textId="675846D2"/>
                  <w:p w:rsidRPr="000C62A8" w:rsidR="00643EEF" w:rsidP="790867D7" w:rsidRDefault="00643EEF" w14:paraId="4F5C9BF9" w14:textId="72E3050E"/>
                  <w:p w:rsidRPr="000C62A8" w:rsidR="00643EEF" w:rsidP="790867D7" w:rsidRDefault="00643EEF" w14:paraId="5FBBC900" w14:textId="1EF2CF67"/>
                  <w:p w:rsidRPr="000C62A8" w:rsidR="00643EEF" w:rsidP="790867D7" w:rsidRDefault="00643EEF" w14:paraId="08CFFD08" w14:textId="303F04A5"/>
                  <w:p w:rsidRPr="000C62A8" w:rsidR="00643EEF" w:rsidP="790867D7" w:rsidRDefault="00643EEF" w14:paraId="2F2C61E3" w14:textId="4F506307"/>
                  <w:p w:rsidRPr="000C62A8" w:rsidR="00643EEF" w:rsidP="790867D7" w:rsidRDefault="00643EEF" w14:paraId="7477F018" w14:textId="63E83C70"/>
                </w:tc>
              </w:tr>
              <w:tr w:rsidRPr="000C62A8" w:rsidR="00C247C6" w:rsidTr="2CC705E7" w14:paraId="5AFF92F6" w14:textId="77777777">
                <w:tc>
                  <w:tcPr>
                    <w:tcW w:w="821" w:type="dxa"/>
                    <w:tcMar/>
                    <w:vAlign w:val="center"/>
                  </w:tcPr>
                  <w:p w:rsidRPr="000C62A8" w:rsidR="00C247C6" w:rsidP="00BD2BD7" w:rsidRDefault="00C247C6" w14:paraId="742E828C" w14:textId="77777777">
                    <w:r w:rsidRPr="000C62A8">
                      <w:rPr>
                        <w:noProof/>
                      </w:rPr>
                      <w:drawing>
                        <wp:inline distT="0" distB="0" distL="0" distR="0" wp14:anchorId="5CEF74A1" wp14:editId="695A3CE5">
                          <wp:extent cx="276968" cy="232372"/>
                          <wp:effectExtent l="38100" t="38100" r="27940" b="34925"/>
                          <wp:docPr id="237" name="Picture 2" descr="Résultat de recherche d'images pour &quot;icon orange mail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7" name="Picture 2" descr="Résultat de recherche d'images pour &quot;icon orange mail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78161">
                                    <a:off x="0" y="0"/>
                                    <a:ext cx="276968" cy="232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tcMar/>
                    <w:vAlign w:val="center"/>
                  </w:tcPr>
                  <w:p w:rsidRPr="000C62A8" w:rsidR="00C247C6" w:rsidP="00BD2BD7" w:rsidRDefault="00C247C6" w14:paraId="37532135" w14:textId="77777777">
                    <w:r w:rsidRPr="000C62A8">
                      <w:t>contact@futurmap.com</w:t>
                    </w:r>
                  </w:p>
                </w:tc>
                <w:tc>
                  <w:tcPr>
                    <w:tcW w:w="3587" w:type="dxa"/>
                    <w:gridSpan w:val="2"/>
                    <w:vMerge w:val="restart"/>
                    <w:tcMar/>
                    <w:vAlign w:val="center"/>
                  </w:tcPr>
                  <w:p w:rsidRPr="000C62A8" w:rsidR="00C247C6" w:rsidP="00BD2BD7" w:rsidRDefault="00C247C6" w14:paraId="0B2DBAE9" w14:textId="77777777">
                    <w:pPr>
                      <w:pStyle w:val="UPageGarde-Date"/>
                    </w:pPr>
                    <w:r w:rsidRPr="000C62A8">
                      <w:t>Date d’édition :</w:t>
                    </w:r>
                  </w:p>
                  <w:p w:rsidRPr="000C62A8" w:rsidR="00C247C6" w:rsidP="00BD2BD7" w:rsidRDefault="00D75B4F" w14:paraId="74682926" w14:textId="3439EE2D">
                    <w:pPr>
                      <w:pStyle w:val="UPageGarde-Date"/>
                      <w:rPr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SAVEDATE  \@ "dddd d MMMM yyyy" </w:instrText>
                    </w:r>
                    <w:r>
                      <w:fldChar w:fldCharType="separate"/>
                    </w:r>
                    <w:r w:rsidR="004D12C4">
                      <w:rPr>
                        <w:noProof/>
                      </w:rPr>
                      <w:t>mercredi 3 septembre 2025</w:t>
                    </w:r>
                    <w:r>
                      <w:fldChar w:fldCharType="end"/>
                    </w:r>
                  </w:p>
                </w:tc>
              </w:tr>
              <w:tr w:rsidRPr="000C62A8" w:rsidR="00C247C6" w:rsidTr="2CC705E7" w14:paraId="6F5F47AE" w14:textId="77777777">
                <w:tc>
                  <w:tcPr>
                    <w:tcW w:w="821" w:type="dxa"/>
                    <w:tcMar/>
                    <w:vAlign w:val="center"/>
                  </w:tcPr>
                  <w:p w:rsidRPr="000C62A8" w:rsidR="00C247C6" w:rsidP="00BD2BD7" w:rsidRDefault="00C247C6" w14:paraId="19B5C076" w14:textId="77777777">
                    <w:r w:rsidRPr="000C62A8">
                      <w:rPr>
                        <w:noProof/>
                      </w:rPr>
                      <w:drawing>
                        <wp:inline distT="0" distB="0" distL="0" distR="0" wp14:anchorId="45DF196C" wp14:editId="1ADF2438">
                          <wp:extent cx="260433" cy="218499"/>
                          <wp:effectExtent l="38100" t="38100" r="25400" b="29210"/>
                          <wp:docPr id="238" name="Picture 4" descr="Résultat de recherche d'images pour &quot;icon orange website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8" name="Picture 4" descr="Résultat de recherche d'images pour &quot;icon orange website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05656">
                                    <a:off x="0" y="0"/>
                                    <a:ext cx="260433" cy="218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tcMar/>
                    <w:vAlign w:val="center"/>
                  </w:tcPr>
                  <w:p w:rsidRPr="000C62A8" w:rsidR="00C247C6" w:rsidP="00BD2BD7" w:rsidRDefault="00C247C6" w14:paraId="6CA52137" w14:textId="77777777">
                    <w:r w:rsidRPr="000C62A8">
                      <w:t>www.futurmap.com</w:t>
                    </w:r>
                  </w:p>
                </w:tc>
                <w:tc>
                  <w:tcPr>
                    <w:tcW w:w="3587" w:type="dxa"/>
                    <w:gridSpan w:val="2"/>
                    <w:vMerge/>
                    <w:tcMar/>
                    <w:vAlign w:val="center"/>
                  </w:tcPr>
                  <w:p w:rsidRPr="000C62A8" w:rsidR="00C247C6" w:rsidP="00BD2BD7" w:rsidRDefault="00C247C6" w14:paraId="15F83D95" w14:textId="77777777"/>
                </w:tc>
              </w:tr>
            </w:tbl>
            <w:p w:rsidR="00123756" w:rsidP="00123756" w:rsidRDefault="00073EAE" w14:paraId="77DB7F91" w14:textId="77777777">
              <w:pPr>
                <w:pStyle w:val="Normal2"/>
                <w:ind w:firstLine="0"/>
              </w:pPr>
            </w:p>
          </w:sdtContent>
        </w:sdt>
      </w:sdtContent>
    </w:sdt>
    <w:p w:rsidR="790867D7" w:rsidRDefault="790867D7" w14:paraId="3272C0EC" w14:textId="5BA98942"/>
    <w:p w:rsidRPr="00123756" w:rsidR="00123756" w:rsidP="00267B7F" w:rsidRDefault="00123756" w14:paraId="6A29B783" w14:textId="531FD3F2">
      <w:pPr>
        <w:pStyle w:val="Titre1"/>
        <w:spacing w:line="360" w:lineRule="auto"/>
      </w:pPr>
      <w:r w:rsidRPr="00123756">
        <w:rPr>
          <w:rStyle w:val="Titre1Car"/>
          <w:b/>
          <w:bCs/>
          <w:caps/>
        </w:rPr>
        <w:t>Information Générales</w:t>
      </w:r>
    </w:p>
    <w:p w:rsidRPr="00123756" w:rsidR="00123756" w:rsidP="00267B7F" w:rsidRDefault="00123756" w14:paraId="5D7206B0" w14:textId="446456AB">
      <w:pPr>
        <w:pStyle w:val="Normal2"/>
        <w:spacing w:line="360" w:lineRule="auto"/>
        <w:ind w:left="709" w:firstLine="0"/>
      </w:pPr>
      <w:r w:rsidRPr="00123756">
        <w:rPr>
          <w:b/>
          <w:bCs/>
        </w:rPr>
        <w:t>Titre du projet :</w:t>
      </w:r>
      <w:r w:rsidR="00EE4EAA">
        <w:rPr>
          <w:b/>
          <w:bCs/>
        </w:rPr>
        <w:t xml:space="preserve"> </w:t>
      </w:r>
    </w:p>
    <w:p w:rsidRPr="00123756" w:rsidR="00123756" w:rsidP="00267B7F" w:rsidRDefault="00123756" w14:paraId="7A777B08" w14:textId="77777777">
      <w:pPr>
        <w:pStyle w:val="Normal2"/>
        <w:spacing w:line="360" w:lineRule="auto"/>
        <w:ind w:left="709" w:firstLine="0"/>
      </w:pPr>
      <w:r w:rsidRPr="00123756">
        <w:rPr>
          <w:b/>
          <w:bCs/>
        </w:rPr>
        <w:t>Demandeur(s) :</w:t>
      </w:r>
    </w:p>
    <w:p w:rsidRPr="00123756" w:rsidR="00123756" w:rsidP="00267B7F" w:rsidRDefault="00123756" w14:paraId="54B7CDBA" w14:textId="77777777">
      <w:pPr>
        <w:pStyle w:val="Normal2"/>
        <w:spacing w:line="360" w:lineRule="auto"/>
        <w:ind w:left="709" w:firstLine="0"/>
      </w:pPr>
      <w:r w:rsidRPr="00123756">
        <w:rPr>
          <w:b/>
          <w:bCs/>
        </w:rPr>
        <w:t>Date de la demande :</w:t>
      </w:r>
    </w:p>
    <w:p w:rsidRPr="00123756" w:rsidR="00123756" w:rsidP="00267B7F" w:rsidRDefault="00123756" w14:paraId="2A5C4119" w14:textId="77777777">
      <w:pPr>
        <w:pStyle w:val="Normal2"/>
        <w:spacing w:line="360" w:lineRule="auto"/>
        <w:ind w:left="709" w:firstLine="0"/>
      </w:pPr>
      <w:r w:rsidRPr="00123756">
        <w:rPr>
          <w:b/>
          <w:bCs/>
        </w:rPr>
        <w:t>Date limite souhaitée :</w:t>
      </w:r>
    </w:p>
    <w:p w:rsidRPr="00123756" w:rsidR="00123756" w:rsidP="00267B7F" w:rsidRDefault="00123756" w14:paraId="303A1E78" w14:textId="375F6501">
      <w:pPr>
        <w:pStyle w:val="Normal2"/>
        <w:spacing w:line="360" w:lineRule="auto"/>
        <w:ind w:left="709" w:firstLine="0"/>
      </w:pPr>
      <w:r w:rsidRPr="00123756">
        <w:rPr>
          <w:b/>
          <w:bCs/>
        </w:rPr>
        <w:t>Version du document :</w:t>
      </w:r>
      <w:r w:rsidR="00EE4EAA">
        <w:rPr>
          <w:b/>
          <w:bCs/>
        </w:rPr>
        <w:t xml:space="preserve"> 1.0</w:t>
      </w:r>
    </w:p>
    <w:p w:rsidRPr="00267B7F" w:rsidR="00267B7F" w:rsidP="00267B7F" w:rsidRDefault="00123756" w14:paraId="56547A4F" w14:textId="713E4F4E">
      <w:pPr>
        <w:pStyle w:val="Titre1"/>
        <w:spacing w:line="360" w:lineRule="auto"/>
        <w:rPr>
          <w:bCs/>
        </w:rPr>
      </w:pPr>
      <w:r w:rsidRPr="00123756">
        <w:t xml:space="preserve"> </w:t>
      </w:r>
      <w:r w:rsidRPr="00267B7F" w:rsidR="00267B7F">
        <w:rPr>
          <w:bCs/>
        </w:rPr>
        <w:t>Objet et portée</w:t>
      </w:r>
    </w:p>
    <w:p w:rsidR="004D12C4" w:rsidP="004D12C4" w:rsidRDefault="004D12C4" w14:paraId="0A50A8FA" w14:textId="75F6529E">
      <w:pPr>
        <w:pStyle w:val="Paragraphedeliste"/>
        <w:numPr>
          <w:ilvl w:val="0"/>
          <w:numId w:val="51"/>
        </w:numPr>
        <w:spacing w:line="360" w:lineRule="auto"/>
      </w:pPr>
      <w:r w:rsidRPr="004D12C4">
        <w:rPr>
          <w:b/>
          <w:bCs/>
        </w:rPr>
        <w:t>Objet</w:t>
      </w:r>
      <w:r>
        <w:t> : Présenter l’objet du document</w:t>
      </w:r>
    </w:p>
    <w:p w:rsidR="004D12C4" w:rsidP="004D12C4" w:rsidRDefault="004D12C4" w14:paraId="4A31520E" w14:textId="77777777">
      <w:pPr>
        <w:pStyle w:val="Paragraphedeliste"/>
        <w:spacing w:line="360" w:lineRule="auto"/>
        <w:rPr>
          <w:b/>
          <w:bCs/>
        </w:rPr>
      </w:pPr>
      <w:r>
        <w:t xml:space="preserve">Exemple : </w:t>
      </w:r>
      <w:r w:rsidRPr="00267B7F">
        <w:t>Ce document spécifie l’architecture, les exigences techniques, l’implémentation et les critères d’acceptation pour l’outil d’</w:t>
      </w:r>
      <w:r w:rsidRPr="00267B7F">
        <w:rPr>
          <w:b/>
          <w:bCs/>
        </w:rPr>
        <w:t>automatisation de la dé-densification de nuages de points</w:t>
      </w:r>
      <w:r>
        <w:rPr>
          <w:b/>
          <w:bCs/>
        </w:rPr>
        <w:t>.</w:t>
      </w:r>
    </w:p>
    <w:p w:rsidR="004D12C4" w:rsidP="004D12C4" w:rsidRDefault="004D12C4" w14:paraId="01F2A913" w14:textId="77777777">
      <w:pPr>
        <w:pStyle w:val="Paragraphedeliste"/>
        <w:spacing w:line="360" w:lineRule="auto"/>
        <w:rPr>
          <w:b/>
          <w:bCs/>
        </w:rPr>
      </w:pPr>
    </w:p>
    <w:p w:rsidRPr="004D12C4" w:rsidR="004D12C4" w:rsidP="004D12C4" w:rsidRDefault="004D12C4" w14:paraId="536F2F13" w14:textId="6125CB3C">
      <w:pPr>
        <w:pStyle w:val="Paragraphedeliste"/>
        <w:numPr>
          <w:ilvl w:val="0"/>
          <w:numId w:val="51"/>
        </w:numPr>
        <w:spacing w:line="360" w:lineRule="auto"/>
        <w:rPr>
          <w:b/>
          <w:bCs/>
        </w:rPr>
      </w:pPr>
      <w:r w:rsidRPr="004D12C4">
        <w:rPr>
          <w:b/>
          <w:bCs/>
        </w:rPr>
        <w:t xml:space="preserve">Périmètre fonctionnel : </w:t>
      </w:r>
      <w:r>
        <w:t>rappelle des principales fonctionnalités dans le CDCF</w:t>
      </w:r>
    </w:p>
    <w:p w:rsidR="004D12C4" w:rsidP="004D12C4" w:rsidRDefault="004D12C4" w14:paraId="4D771E84" w14:textId="179BC7A3">
      <w:pPr>
        <w:pStyle w:val="Normal2"/>
        <w:spacing w:line="360" w:lineRule="auto"/>
        <w:ind w:left="720" w:firstLine="0"/>
      </w:pPr>
      <w:r>
        <w:t xml:space="preserve">Exemple : </w:t>
      </w:r>
      <w:r>
        <w:br/>
      </w:r>
      <w:r>
        <w:t>- Interface graphique pour sélectionner type d’entrée (fichier/dossier) et sélectionner les fichiers/dossiers.</w:t>
      </w:r>
      <w:r>
        <w:br/>
      </w:r>
      <w:r>
        <w:t>- Paramétrage des options DeCap</w:t>
      </w:r>
    </w:p>
    <w:p w:rsidRPr="00267B7F" w:rsidR="00267B7F" w:rsidP="00267B7F" w:rsidRDefault="00267B7F" w14:paraId="0197A7A5" w14:textId="77777777">
      <w:pPr>
        <w:pStyle w:val="Normal2"/>
        <w:numPr>
          <w:ilvl w:val="0"/>
          <w:numId w:val="2"/>
        </w:numPr>
        <w:spacing w:line="360" w:lineRule="auto"/>
        <w:rPr>
          <w:rFonts w:eastAsia="Times New Roman"/>
          <w:b/>
          <w:bCs/>
          <w:caps/>
          <w:color w:val="FFC000"/>
          <w:sz w:val="48"/>
          <w:szCs w:val="48"/>
          <w14:reflection w14:blurRad="6350" w14:stA="21000" w14:stPos="0" w14:endA="0" w14:endPos="58000" w14:dist="0" w14:dir="5400000" w14:fadeDir="5400000" w14:sx="100000" w14:sy="-100000" w14:kx="0" w14:ky="0" w14:algn="bl"/>
        </w:rPr>
      </w:pPr>
      <w:r w:rsidRPr="00267B7F">
        <w:rPr>
          <w:rFonts w:eastAsia="Times New Roman"/>
          <w:b/>
          <w:bCs/>
          <w:caps/>
          <w:color w:val="FFC000"/>
          <w:sz w:val="48"/>
          <w:szCs w:val="48"/>
          <w14:reflection w14:blurRad="6350" w14:stA="21000" w14:stPos="0" w14:endA="0" w14:endPos="58000" w14:dist="0" w14:dir="5400000" w14:fadeDir="5400000" w14:sx="100000" w14:sy="-100000" w14:kx="0" w14:ky="0" w14:algn="bl"/>
        </w:rPr>
        <w:t>Hypothèses et contraintes</w:t>
      </w:r>
    </w:p>
    <w:p w:rsidR="004D12C4" w:rsidP="004D12C4" w:rsidRDefault="004D12C4" w14:paraId="43018765" w14:textId="77777777">
      <w:pPr>
        <w:pStyle w:val="Normal2"/>
        <w:spacing w:line="360" w:lineRule="auto"/>
        <w:ind w:left="720" w:firstLine="0"/>
      </w:pPr>
      <w:r>
        <w:t>Enoncer les conditions de fonctionnement du projet et les limites imposé (système d’exploitation, licence, plateforme, compétences de l’utilisateur…)</w:t>
      </w:r>
    </w:p>
    <w:p w:rsidR="004D12C4" w:rsidP="004D12C4" w:rsidRDefault="004D12C4" w14:paraId="2CB41206" w14:textId="77777777">
      <w:pPr>
        <w:pStyle w:val="Normal2"/>
        <w:spacing w:line="360" w:lineRule="auto"/>
        <w:ind w:left="720" w:firstLine="0"/>
      </w:pPr>
      <w:r>
        <w:t>Exemple : L’outil s’exécute sous Windows avec DeCap.exe disponible sur la machine.</w:t>
      </w:r>
    </w:p>
    <w:p w:rsidRPr="00123756" w:rsidR="00EA1752" w:rsidP="00267B7F" w:rsidRDefault="00EA1752" w14:paraId="4E6DD589" w14:textId="77777777">
      <w:pPr>
        <w:pStyle w:val="Normal2"/>
        <w:spacing w:line="360" w:lineRule="auto"/>
        <w:ind w:left="360" w:firstLine="349"/>
      </w:pPr>
    </w:p>
    <w:p w:rsidR="2CC705E7" w:rsidRDefault="2CC705E7" w14:paraId="7FACF35E" w14:textId="4857DC46">
      <w:r>
        <w:br w:type="page"/>
      </w:r>
    </w:p>
    <w:p w:rsidRPr="00267B7F" w:rsidR="00267B7F" w:rsidP="00267B7F" w:rsidRDefault="00267B7F" w14:paraId="5DAD494A" w14:textId="0B967E02">
      <w:pPr>
        <w:pStyle w:val="Titre1"/>
        <w:spacing w:line="360" w:lineRule="auto"/>
        <w:rPr>
          <w:bCs/>
        </w:rPr>
      </w:pPr>
      <w:r w:rsidRPr="00267B7F">
        <w:rPr>
          <w:bCs/>
        </w:rPr>
        <w:t>Exigences techniques</w:t>
      </w:r>
    </w:p>
    <w:p w:rsidRPr="00267B7F" w:rsidR="00123756" w:rsidP="00267B7F" w:rsidRDefault="00267B7F" w14:paraId="503962C6" w14:textId="29404239">
      <w:pPr>
        <w:pStyle w:val="Titre2"/>
        <w:spacing w:line="360" w:lineRule="auto"/>
        <w:rPr>
          <w:bCs/>
        </w:rPr>
      </w:pPr>
      <w:r w:rsidRPr="00267B7F">
        <w:rPr>
          <w:bCs/>
        </w:rPr>
        <w:t>Exigences fonctionnelles détaillées (TR)</w:t>
      </w:r>
    </w:p>
    <w:p w:rsidR="004D12C4" w:rsidP="004D12C4" w:rsidRDefault="004D12C4" w14:paraId="7B8CCE47" w14:textId="77777777">
      <w:pPr>
        <w:pStyle w:val="Normal2"/>
        <w:spacing w:line="360" w:lineRule="auto"/>
        <w:ind w:left="360" w:firstLine="0"/>
      </w:pPr>
      <w:r>
        <w:t>Lister ce que le système doit faire</w:t>
      </w:r>
    </w:p>
    <w:p w:rsidR="004D12C4" w:rsidP="004D12C4" w:rsidRDefault="004D12C4" w14:paraId="63D27C9E" w14:textId="77777777">
      <w:pPr>
        <w:pStyle w:val="Normal2"/>
        <w:spacing w:line="360" w:lineRule="auto"/>
        <w:ind w:left="360" w:firstLine="0"/>
      </w:pPr>
      <w:r>
        <w:t>Exemple : RF-01 : Parcourir et valider récursivement les dossiers pour détecter les fichiers d’entrée valides)</w:t>
      </w:r>
    </w:p>
    <w:p w:rsidRPr="00944B3E" w:rsidR="00944B3E" w:rsidP="00944B3E" w:rsidRDefault="00944B3E" w14:paraId="70F5FE37" w14:textId="77777777">
      <w:pPr>
        <w:pStyle w:val="Titre2"/>
      </w:pPr>
      <w:r w:rsidRPr="00944B3E">
        <w:t>Exigences non fonctionnelles (NFR)</w:t>
      </w:r>
    </w:p>
    <w:p w:rsidR="004D12C4" w:rsidP="004D12C4" w:rsidRDefault="004D12C4" w14:paraId="1120AD51" w14:textId="77777777">
      <w:pPr>
        <w:pStyle w:val="Normal2"/>
        <w:spacing w:line="360" w:lineRule="auto"/>
        <w:ind w:left="360" w:firstLine="0"/>
      </w:pPr>
      <w:r>
        <w:t>Lister les caractéristiques du système (Robustesse, sécurité, interpolabilité…)</w:t>
      </w:r>
    </w:p>
    <w:p w:rsidR="004D12C4" w:rsidP="004D12C4" w:rsidRDefault="004D12C4" w14:paraId="2DA5C748" w14:textId="77777777">
      <w:pPr>
        <w:pStyle w:val="Normal2"/>
        <w:spacing w:line="360" w:lineRule="auto"/>
        <w:ind w:left="360" w:firstLine="0"/>
      </w:pPr>
      <w:r>
        <w:t>Exemple : RNF-01 : Performance – capacité à traiter par lots de 50 fichiers.</w:t>
      </w:r>
    </w:p>
    <w:p w:rsidRPr="00267B7F" w:rsidR="00944B3E" w:rsidP="00944B3E" w:rsidRDefault="00944B3E" w14:paraId="3DA8C5F2" w14:textId="77777777">
      <w:pPr>
        <w:spacing w:before="60" w:after="100" w:afterAutospacing="1" w:line="360" w:lineRule="auto"/>
        <w:jc w:val="left"/>
        <w:rPr>
          <w:rFonts w:ascii="Segoe UI" w:hAnsi="Segoe UI" w:eastAsia="Times New Roman" w:cs="Segoe UI"/>
          <w:color w:val="1F2328"/>
          <w:lang w:eastAsia="fr-FR"/>
        </w:rPr>
      </w:pPr>
    </w:p>
    <w:p w:rsidR="00944B3E" w:rsidP="00944B3E" w:rsidRDefault="00944B3E" w14:paraId="4629F5D9" w14:textId="77777777">
      <w:pPr>
        <w:pStyle w:val="Titre1"/>
      </w:pPr>
      <w:r>
        <w:t>Architecture et composants</w:t>
      </w:r>
    </w:p>
    <w:p w:rsidR="00123756" w:rsidP="00944B3E" w:rsidRDefault="00944B3E" w14:paraId="300A99B6" w14:textId="33BC35D9">
      <w:pPr>
        <w:pStyle w:val="Titre2"/>
        <w:spacing w:line="360" w:lineRule="auto"/>
        <w:rPr>
          <w:bCs/>
        </w:rPr>
      </w:pPr>
      <w:r w:rsidRPr="00944B3E">
        <w:rPr>
          <w:bCs/>
        </w:rPr>
        <w:t>Choix technologiques recommandés</w:t>
      </w:r>
    </w:p>
    <w:p w:rsidR="004D12C4" w:rsidP="004D12C4" w:rsidRDefault="004D12C4" w14:paraId="7BF4B2DB" w14:textId="77777777">
      <w:pPr>
        <w:pStyle w:val="Normal2"/>
        <w:spacing w:line="360" w:lineRule="auto"/>
        <w:ind w:left="720" w:firstLine="0"/>
      </w:pPr>
      <w:r>
        <w:t>P</w:t>
      </w:r>
      <w:r w:rsidRPr="00DF3999">
        <w:t>réciser le ou les technologies retenues (langage, framework UI, gestion des processus, stockage, logging, packaging) et la raison du choix (interop Windows, performance, maintenance). Indiquer aussi une alternative si nécessaire</w:t>
      </w:r>
      <w:r>
        <w:t>.</w:t>
      </w:r>
    </w:p>
    <w:p w:rsidRPr="004D12C4" w:rsidR="004D12C4" w:rsidP="004D12C4" w:rsidRDefault="004D12C4" w14:paraId="028679A0" w14:textId="0BADDF31">
      <w:pPr>
        <w:pStyle w:val="Normal2"/>
        <w:spacing w:line="360" w:lineRule="auto"/>
        <w:ind w:left="720" w:firstLine="0"/>
      </w:pPr>
      <w:r>
        <w:t>Exemples :</w:t>
      </w:r>
    </w:p>
    <w:p w:rsidR="004D12C4" w:rsidP="004D12C4" w:rsidRDefault="004D12C4" w14:paraId="6BE8E44B" w14:textId="77777777">
      <w:pPr>
        <w:pStyle w:val="Normal2"/>
        <w:spacing w:line="360" w:lineRule="auto"/>
        <w:ind w:left="720" w:firstLine="0"/>
      </w:pPr>
      <w:r>
        <w:t>- Langage / Framework principal : C# / Python</w:t>
      </w:r>
    </w:p>
    <w:p w:rsidR="004D12C4" w:rsidP="004D12C4" w:rsidRDefault="004D12C4" w14:paraId="608AF892" w14:textId="77777777">
      <w:pPr>
        <w:pStyle w:val="Normal2"/>
        <w:spacing w:line="360" w:lineRule="auto"/>
        <w:ind w:left="720" w:firstLine="0"/>
      </w:pPr>
      <w:r>
        <w:t>- Stockage et configuration : fichier JSON et profils enrégistrés dans AppData</w:t>
      </w:r>
    </w:p>
    <w:p w:rsidR="00123756" w:rsidP="00944B3E" w:rsidRDefault="00944B3E" w14:paraId="373C9653" w14:textId="05A0747C">
      <w:pPr>
        <w:pStyle w:val="Titre2"/>
        <w:spacing w:line="360" w:lineRule="auto"/>
        <w:rPr>
          <w:bCs/>
        </w:rPr>
      </w:pPr>
      <w:r w:rsidRPr="00944B3E">
        <w:rPr>
          <w:bCs/>
        </w:rPr>
        <w:t>Schéma d’architecture (composants)</w:t>
      </w:r>
    </w:p>
    <w:p w:rsidR="006541D2" w:rsidP="006541D2" w:rsidRDefault="006541D2" w14:paraId="72FD6833" w14:textId="261A33E4">
      <w:pPr>
        <w:pStyle w:val="Normal2"/>
        <w:spacing w:line="360" w:lineRule="auto"/>
        <w:ind w:left="720" w:firstLine="0"/>
      </w:pPr>
      <w:r w:rsidR="006541D2">
        <w:rPr/>
        <w:t>P</w:t>
      </w:r>
      <w:r w:rsidR="006541D2">
        <w:rPr/>
        <w:t>résenter</w:t>
      </w:r>
      <w:r w:rsidR="006541D2">
        <w:rPr/>
        <w:t xml:space="preserve"> </w:t>
      </w:r>
      <w:r w:rsidR="006541D2">
        <w:rPr/>
        <w:t xml:space="preserve">les grands blocs logiciels de l’application, leurs rôles et leurs interactions. </w:t>
      </w:r>
      <w:r w:rsidR="23915CCF">
        <w:rPr/>
        <w:t>Un</w:t>
      </w:r>
      <w:r w:rsidR="006541D2">
        <w:rPr/>
        <w:t xml:space="preserve"> schéma </w:t>
      </w:r>
      <w:r w:rsidR="41E638F7">
        <w:rPr/>
        <w:t>permettant</w:t>
      </w:r>
      <w:r w:rsidR="006541D2">
        <w:rPr/>
        <w:t xml:space="preserve"> de visualiser la séparation UI / moteur / exécution / stockage</w:t>
      </w:r>
      <w:r w:rsidR="006541D2">
        <w:rPr/>
        <w:t>.</w:t>
      </w:r>
    </w:p>
    <w:p w:rsidRPr="006541D2" w:rsidR="006541D2" w:rsidP="006541D2" w:rsidRDefault="006541D2" w14:paraId="3D165DEC" w14:textId="0F5BA4B9">
      <w:pPr>
        <w:pStyle w:val="Normal2"/>
        <w:spacing w:line="360" w:lineRule="auto"/>
        <w:ind w:left="720" w:firstLine="0"/>
      </w:pPr>
      <w:r>
        <w:t>Exemple :</w:t>
      </w:r>
    </w:p>
    <w:p w:rsidRPr="00944B3E" w:rsidR="00944B3E" w:rsidP="00944B3E" w:rsidRDefault="00944B3E" w14:paraId="4C764984" w14:textId="19970B83">
      <w:pPr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color w:val="1F2328"/>
          <w:lang w:eastAsia="fr-FR"/>
        </w:rPr>
      </w:pPr>
      <w:r w:rsidRPr="00944B3E">
        <w:rPr>
          <w:rFonts w:eastAsia="Times New Roman" w:cstheme="minorHAnsi"/>
          <w:b/>
          <w:bCs/>
          <w:color w:val="1F2328"/>
          <w:lang w:eastAsia="fr-FR"/>
        </w:rPr>
        <w:t>UI (WPF)</w:t>
      </w:r>
      <w:r w:rsidRPr="00944B3E">
        <w:rPr>
          <w:rFonts w:eastAsia="Times New Roman" w:cstheme="minorHAnsi"/>
          <w:color w:val="1F2328"/>
          <w:lang w:eastAsia="fr-FR"/>
        </w:rPr>
        <w:t> : gestion des profils, sélection des fichiers/dossiers, monitoring d’exécution, affichage des logs, tableau d’état par fichier.</w:t>
      </w:r>
    </w:p>
    <w:p w:rsidRPr="00123756" w:rsidR="00B378BF" w:rsidP="002300D8" w:rsidRDefault="00944B3E" w14:paraId="50BF3AD4" w14:textId="46329F33">
      <w:pPr>
        <w:numPr>
          <w:ilvl w:val="0"/>
          <w:numId w:val="41"/>
        </w:numPr>
        <w:spacing w:before="60" w:after="100" w:afterAutospacing="1" w:line="360" w:lineRule="auto"/>
        <w:jc w:val="left"/>
      </w:pPr>
      <w:r w:rsidRPr="006541D2">
        <w:rPr>
          <w:rFonts w:eastAsia="Times New Roman" w:cstheme="minorHAnsi"/>
          <w:b/>
          <w:bCs/>
          <w:color w:val="1F2328"/>
          <w:lang w:eastAsia="fr-FR"/>
        </w:rPr>
        <w:t>Core Engine</w:t>
      </w:r>
      <w:r w:rsidRPr="006541D2">
        <w:rPr>
          <w:rFonts w:eastAsia="Times New Roman" w:cstheme="minorHAnsi"/>
          <w:color w:val="1F2328"/>
          <w:lang w:eastAsia="fr-FR"/>
        </w:rPr>
        <w:t> : orchestration des traitements, validation d’entrée, génération de commandes DeCap, gestion des threads/queue.</w:t>
      </w:r>
    </w:p>
    <w:p w:rsidR="00944B3E" w:rsidP="00944B3E" w:rsidRDefault="00944B3E" w14:paraId="6A266D30" w14:textId="5E8E3AF5">
      <w:pPr>
        <w:pStyle w:val="Titre1"/>
      </w:pPr>
      <w:r>
        <w:t xml:space="preserve">Description </w:t>
      </w:r>
      <w:r w:rsidR="006541D2">
        <w:t>DU MODULE UI</w:t>
      </w:r>
    </w:p>
    <w:p w:rsidR="006541D2" w:rsidP="006541D2" w:rsidRDefault="006541D2" w14:paraId="4F82B79F" w14:textId="77777777">
      <w:pPr>
        <w:pStyle w:val="Normal2"/>
        <w:spacing w:line="360" w:lineRule="auto"/>
        <w:ind w:left="720" w:firstLine="0"/>
      </w:pPr>
      <w:r>
        <w:t>Présenter la structure de l’interface graphique, les composants et les wireframes s’il y en a.</w:t>
      </w:r>
    </w:p>
    <w:p w:rsidR="006541D2" w:rsidP="006541D2" w:rsidRDefault="006541D2" w14:paraId="64CB1F9C" w14:textId="77777777">
      <w:pPr>
        <w:pStyle w:val="Normal2"/>
        <w:spacing w:line="360" w:lineRule="auto"/>
        <w:ind w:left="720" w:firstLine="0"/>
      </w:pPr>
      <w:r>
        <w:t>Exemple :</w:t>
      </w:r>
    </w:p>
    <w:p w:rsidRPr="00944B3E" w:rsidR="00944B3E" w:rsidP="00944B3E" w:rsidRDefault="00944B3E" w14:paraId="21B518D0" w14:textId="77777777">
      <w:pPr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color w:val="1F2328"/>
          <w:lang w:eastAsia="fr-FR"/>
        </w:rPr>
      </w:pPr>
      <w:r w:rsidRPr="00944B3E">
        <w:rPr>
          <w:rFonts w:eastAsia="Times New Roman" w:cstheme="minorHAnsi"/>
          <w:color w:val="1F2328"/>
          <w:lang w:eastAsia="fr-FR"/>
        </w:rPr>
        <w:t>Écran principal : sélection type d’entrée, zone de dépôt (drag &amp; drop), liste des fichiers détectés.</w:t>
      </w:r>
    </w:p>
    <w:p w:rsidRPr="00944B3E" w:rsidR="00944B3E" w:rsidP="00944B3E" w:rsidRDefault="00944B3E" w14:paraId="3B85965D" w14:textId="77777777">
      <w:pPr>
        <w:numPr>
          <w:ilvl w:val="0"/>
          <w:numId w:val="42"/>
        </w:numPr>
        <w:spacing w:before="60" w:after="100" w:afterAutospacing="1" w:line="360" w:lineRule="auto"/>
        <w:jc w:val="left"/>
        <w:rPr>
          <w:rFonts w:eastAsia="Times New Roman" w:cstheme="minorHAnsi"/>
          <w:color w:val="1F2328"/>
          <w:lang w:eastAsia="fr-FR"/>
        </w:rPr>
      </w:pPr>
      <w:r w:rsidRPr="00944B3E">
        <w:rPr>
          <w:rFonts w:eastAsia="Times New Roman" w:cstheme="minorHAnsi"/>
          <w:color w:val="1F2328"/>
          <w:lang w:eastAsia="fr-FR"/>
        </w:rPr>
        <w:t>Pane paramètres : champs pour chaque option DeCap (champ numérique, dropdown pour unités/systèmes de coordonnées, checkbox pour booléens).</w:t>
      </w:r>
    </w:p>
    <w:p w:rsidRPr="00944B3E" w:rsidR="00944B3E" w:rsidP="00944B3E" w:rsidRDefault="00944B3E" w14:paraId="0EE64D79" w14:textId="77777777">
      <w:pPr>
        <w:numPr>
          <w:ilvl w:val="0"/>
          <w:numId w:val="42"/>
        </w:numPr>
        <w:spacing w:before="60" w:after="100" w:afterAutospacing="1" w:line="360" w:lineRule="auto"/>
        <w:jc w:val="left"/>
        <w:rPr>
          <w:rFonts w:eastAsia="Times New Roman" w:cstheme="minorHAnsi"/>
          <w:color w:val="1F2328"/>
          <w:lang w:eastAsia="fr-FR"/>
        </w:rPr>
      </w:pPr>
      <w:r w:rsidRPr="00944B3E">
        <w:rPr>
          <w:rFonts w:eastAsia="Times New Roman" w:cstheme="minorHAnsi"/>
          <w:color w:val="1F2328"/>
          <w:lang w:eastAsia="fr-FR"/>
        </w:rPr>
        <w:t>Profil management : créer/enregistrer/supprimer/import/export profil.</w:t>
      </w:r>
    </w:p>
    <w:p w:rsidRPr="00944B3E" w:rsidR="00513539" w:rsidP="00944B3E" w:rsidRDefault="00944B3E" w14:paraId="18894BAD" w14:textId="32AAF94C">
      <w:pPr>
        <w:numPr>
          <w:ilvl w:val="0"/>
          <w:numId w:val="42"/>
        </w:numPr>
        <w:spacing w:before="60" w:after="100" w:afterAutospacing="1" w:line="360" w:lineRule="auto"/>
        <w:jc w:val="left"/>
      </w:pPr>
      <w:r w:rsidRPr="00944B3E">
        <w:rPr>
          <w:rFonts w:eastAsia="Times New Roman" w:cstheme="minorHAnsi"/>
          <w:color w:val="1F2328"/>
          <w:lang w:eastAsia="fr-FR"/>
        </w:rPr>
        <w:t>Console log temps réel + niveau de détail (info/debug/error).</w:t>
      </w:r>
    </w:p>
    <w:p w:rsidRPr="00B378BF" w:rsidR="00B378BF" w:rsidP="00B378BF" w:rsidRDefault="00B378BF" w14:paraId="7B893725" w14:textId="385C7F82">
      <w:pPr>
        <w:pStyle w:val="Titre1"/>
      </w:pPr>
      <w:r w:rsidRPr="00B378BF">
        <w:t>Tests et validation</w:t>
      </w:r>
    </w:p>
    <w:p w:rsidRPr="00B378BF" w:rsidR="00B378BF" w:rsidP="00B378BF" w:rsidRDefault="00B378BF" w14:paraId="5A1573FC" w14:textId="0F79C2D0">
      <w:pPr>
        <w:pStyle w:val="Titre2"/>
      </w:pPr>
      <w:r w:rsidRPr="00B378BF">
        <w:t>Tests unitaires</w:t>
      </w:r>
    </w:p>
    <w:p w:rsidR="006541D2" w:rsidP="006541D2" w:rsidRDefault="006541D2" w14:paraId="232856AF" w14:textId="77777777">
      <w:pPr>
        <w:pStyle w:val="Normal2"/>
        <w:spacing w:line="360" w:lineRule="auto"/>
        <w:ind w:left="720" w:firstLine="0"/>
      </w:pPr>
      <w:r w:rsidRPr="00E84956">
        <w:t>Vérifier le bon fonctionnement isolé des modules et fonctions (sans dépendances externes)</w:t>
      </w:r>
      <w:r>
        <w:t>.</w:t>
      </w:r>
    </w:p>
    <w:p w:rsidR="006541D2" w:rsidP="006541D2" w:rsidRDefault="006541D2" w14:paraId="2C827474" w14:textId="7EE764FB">
      <w:pPr>
        <w:pStyle w:val="Normal2"/>
        <w:spacing w:line="360" w:lineRule="auto"/>
        <w:ind w:left="720" w:firstLine="0"/>
      </w:pPr>
      <w:r w:rsidRPr="00E84956">
        <w:rPr>
          <w:i/>
          <w:iCs/>
        </w:rPr>
        <w:t>Exemple</w:t>
      </w:r>
      <w:r w:rsidRPr="00E84956">
        <w:t xml:space="preserve"> : tester le builder de commande DeCap (chaîne générée correcte), parser JSON des profils, parseur de sortie stdout simulée.</w:t>
      </w:r>
    </w:p>
    <w:p w:rsidRPr="00B378BF" w:rsidR="00B378BF" w:rsidP="006541D2" w:rsidRDefault="00B378BF" w14:paraId="471B961D" w14:textId="0E19FF1A">
      <w:pPr>
        <w:pStyle w:val="Titre2"/>
      </w:pPr>
      <w:r w:rsidRPr="00B378BF">
        <w:t>Tests d’intégration</w:t>
      </w:r>
    </w:p>
    <w:p w:rsidR="006541D2" w:rsidP="006541D2" w:rsidRDefault="006541D2" w14:paraId="31F7736C" w14:textId="77777777">
      <w:pPr>
        <w:pStyle w:val="Normal2"/>
        <w:spacing w:line="360" w:lineRule="auto"/>
        <w:ind w:left="720" w:firstLine="0"/>
      </w:pPr>
      <w:r w:rsidRPr="00E84956">
        <w:t>Vérifier que les modules fonctionnent ensemble, en interaction réelle avec DeCap.exe et fichiers.</w:t>
      </w:r>
    </w:p>
    <w:p w:rsidR="006541D2" w:rsidP="006541D2" w:rsidRDefault="006541D2" w14:paraId="7D13CA86" w14:textId="77777777">
      <w:pPr>
        <w:pStyle w:val="Normal2"/>
        <w:spacing w:line="360" w:lineRule="auto"/>
        <w:ind w:left="720" w:firstLine="0"/>
      </w:pPr>
      <w:r w:rsidRPr="00E84956">
        <w:rPr>
          <w:i/>
          <w:iCs/>
        </w:rPr>
        <w:t>Exemple</w:t>
      </w:r>
      <w:r w:rsidRPr="00E84956">
        <w:t xml:space="preserve"> : lancer un traitement sur un dossier avec 3 fichiers .e57 → vérifier que 3 sorties RCP sont générées et importables.</w:t>
      </w:r>
    </w:p>
    <w:p w:rsidRPr="00B378BF" w:rsidR="00B378BF" w:rsidP="00B378BF" w:rsidRDefault="00B378BF" w14:paraId="15AB7266" w14:textId="5DA2F303">
      <w:pPr>
        <w:pStyle w:val="Titre2"/>
      </w:pPr>
      <w:r w:rsidRPr="00B378BF">
        <w:t>Tests de validation utilisateur (UAT)</w:t>
      </w:r>
    </w:p>
    <w:p w:rsidR="006541D2" w:rsidP="006541D2" w:rsidRDefault="006541D2" w14:paraId="2302E939" w14:textId="77777777">
      <w:pPr>
        <w:pStyle w:val="Normal2"/>
        <w:spacing w:line="360" w:lineRule="auto"/>
        <w:ind w:left="720" w:firstLine="0"/>
      </w:pPr>
      <w:r w:rsidRPr="00E84956">
        <w:t>Vérifier en conditions réelles que le logiciel répond bien au besoin utilisateur final</w:t>
      </w:r>
      <w:r>
        <w:t>.</w:t>
      </w:r>
    </w:p>
    <w:p w:rsidR="006541D2" w:rsidP="006541D2" w:rsidRDefault="006541D2" w14:paraId="41B9EB6D" w14:textId="77777777">
      <w:pPr>
        <w:pStyle w:val="Normal2"/>
        <w:spacing w:line="360" w:lineRule="auto"/>
        <w:ind w:left="720" w:firstLine="0"/>
      </w:pPr>
      <w:r w:rsidRPr="00E84956">
        <w:rPr>
          <w:i/>
          <w:iCs/>
        </w:rPr>
        <w:t>Exemple</w:t>
      </w:r>
      <w:r w:rsidRPr="00E84956">
        <w:t xml:space="preserve"> : un préparateur exécute un profil complet, obtient un RCP, l’importe dans Revit 2025 sans erreur</w:t>
      </w:r>
      <w:r>
        <w:t>.</w:t>
      </w:r>
    </w:p>
    <w:p w:rsidRPr="00B378BF" w:rsidR="00B378BF" w:rsidP="00B378BF" w:rsidRDefault="00B378BF" w14:paraId="1CCC7215" w14:textId="1BEC5A1E">
      <w:pPr>
        <w:pStyle w:val="Titre1"/>
      </w:pPr>
      <w:r w:rsidRPr="00B378BF">
        <w:t>Critères d’acceptation (AC)</w:t>
      </w:r>
    </w:p>
    <w:p w:rsidR="005F7652" w:rsidP="005F7652" w:rsidRDefault="005F7652" w14:paraId="0A7D4EC7" w14:textId="77777777">
      <w:pPr>
        <w:pStyle w:val="Normal2"/>
        <w:spacing w:line="360" w:lineRule="auto"/>
        <w:ind w:left="720" w:firstLine="0"/>
      </w:pPr>
      <w:r w:rsidRPr="00E84956">
        <w:t>Conditions qui valident officiellement que le projet est réussi. Elles traduisent les besoins en résultats concrets et observables.</w:t>
      </w:r>
    </w:p>
    <w:p w:rsidR="005F7652" w:rsidP="005F7652" w:rsidRDefault="005F7652" w14:paraId="0443CDE9" w14:textId="77777777">
      <w:pPr>
        <w:pStyle w:val="Normal2"/>
        <w:spacing w:line="360" w:lineRule="auto"/>
        <w:ind w:left="720" w:firstLine="0"/>
      </w:pPr>
      <w:r>
        <w:t xml:space="preserve">Exemple : </w:t>
      </w:r>
    </w:p>
    <w:p w:rsidRPr="00B378BF" w:rsidR="005F7652" w:rsidP="005F7652" w:rsidRDefault="005F7652" w14:paraId="383F1E2A" w14:textId="77777777">
      <w:pPr>
        <w:numPr>
          <w:ilvl w:val="0"/>
          <w:numId w:val="49"/>
        </w:numPr>
        <w:spacing w:before="60" w:after="100" w:afterAutospacing="1" w:line="360" w:lineRule="auto"/>
        <w:jc w:val="left"/>
      </w:pPr>
      <w:r w:rsidRPr="00B378BF">
        <w:t>AC-01 : L’application démarre et affiche l’UI sans erreur.</w:t>
      </w:r>
    </w:p>
    <w:p w:rsidR="005F7652" w:rsidP="005F7652" w:rsidRDefault="005F7652" w14:paraId="687505C6" w14:textId="77777777">
      <w:pPr>
        <w:numPr>
          <w:ilvl w:val="0"/>
          <w:numId w:val="49"/>
        </w:numPr>
        <w:spacing w:before="60" w:after="100" w:afterAutospacing="1" w:line="360" w:lineRule="auto"/>
        <w:jc w:val="left"/>
      </w:pPr>
      <w:r w:rsidRPr="00B378BF">
        <w:t>AC-02 : Un profil peut être créé, sauvegardé et rechargé correctement.</w:t>
      </w:r>
    </w:p>
    <w:p w:rsidR="00B378BF" w:rsidP="00B378BF" w:rsidRDefault="00B378BF" w14:paraId="471CD0C3" w14:textId="264AA872">
      <w:pPr>
        <w:pStyle w:val="Titre1"/>
      </w:pPr>
      <w:r>
        <w:t>Annexes</w:t>
      </w:r>
    </w:p>
    <w:p w:rsidR="005F7652" w:rsidP="005F7652" w:rsidRDefault="005F7652" w14:paraId="7827C344" w14:textId="77777777">
      <w:pPr>
        <w:pStyle w:val="Paragraphedeliste"/>
      </w:pPr>
      <w:r>
        <w:t>Lien de documentation</w:t>
      </w:r>
    </w:p>
    <w:p w:rsidR="005F7652" w:rsidP="005F7652" w:rsidRDefault="005F7652" w14:paraId="287B0EE0" w14:textId="77777777">
      <w:pPr>
        <w:pStyle w:val="Paragraphedeliste"/>
      </w:pPr>
      <w:r>
        <w:t>Méthodes et fonctions réutilisables</w:t>
      </w:r>
    </w:p>
    <w:p w:rsidR="005F7652" w:rsidP="005F7652" w:rsidRDefault="005F7652" w14:paraId="13F674EE" w14:textId="77777777">
      <w:pPr>
        <w:pStyle w:val="Paragraphedeliste"/>
      </w:pPr>
      <w:r>
        <w:t>Algorithmes</w:t>
      </w:r>
    </w:p>
    <w:p w:rsidRPr="007E63FB" w:rsidR="005F7652" w:rsidP="005F7652" w:rsidRDefault="005F7652" w14:paraId="70F081DC" w14:textId="77777777">
      <w:pPr>
        <w:pStyle w:val="Paragraphedeliste"/>
      </w:pPr>
      <w:r>
        <w:t>…</w:t>
      </w:r>
    </w:p>
    <w:p w:rsidRPr="005F7652" w:rsidR="005F7652" w:rsidP="005F7652" w:rsidRDefault="005F7652" w14:paraId="690B78D7" w14:textId="64544208">
      <w:pPr>
        <w:pStyle w:val="Normal2"/>
      </w:pPr>
      <w:r>
        <w:br/>
      </w:r>
      <w:r>
        <w:t>Exemples :</w:t>
      </w:r>
    </w:p>
    <w:p w:rsidR="00B378BF" w:rsidP="00B378BF" w:rsidRDefault="00B378BF" w14:paraId="378192B8" w14:textId="722641FB">
      <w:pPr>
        <w:pStyle w:val="Titre2"/>
      </w:pPr>
      <w:r>
        <w:t>Exemple de profil JSON (schématique)</w:t>
      </w:r>
    </w:p>
    <w:p w:rsidR="00B378BF" w:rsidP="00B378BF" w:rsidRDefault="00B378BF" w14:paraId="00E67A6F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>{</w:t>
      </w:r>
    </w:p>
    <w:p w:rsidR="00B378BF" w:rsidP="00B378BF" w:rsidRDefault="00B378BF" w14:paraId="24F3A2C8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"profileName": "Profil_ProjetA",</w:t>
      </w:r>
    </w:p>
    <w:p w:rsidR="00B378BF" w:rsidP="00B378BF" w:rsidRDefault="00B378BF" w14:paraId="31B89DD0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"inputType": "folder",</w:t>
      </w:r>
    </w:p>
    <w:p w:rsidR="00B378BF" w:rsidP="00B378BF" w:rsidRDefault="00B378BF" w14:paraId="128AFAA9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"inputPaths": ["C:\\scans\\projetA"],</w:t>
      </w:r>
    </w:p>
    <w:p w:rsidR="00B378BF" w:rsidP="00B378BF" w:rsidRDefault="00B378BF" w14:paraId="78BEE92A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"minRange": 0.5,</w:t>
      </w:r>
    </w:p>
    <w:p w:rsidR="00B378BF" w:rsidP="00B378BF" w:rsidRDefault="00B378BF" w14:paraId="4F03E88E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"maxRange": 50,</w:t>
      </w:r>
    </w:p>
    <w:p w:rsidR="00B378BF" w:rsidP="00B378BF" w:rsidRDefault="00B378BF" w14:paraId="63FD6E38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"decimation": 5,</w:t>
      </w:r>
    </w:p>
    <w:p w:rsidR="00B378BF" w:rsidP="00B378BF" w:rsidRDefault="00B378BF" w14:paraId="0C7A43FF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"unify": false,</w:t>
      </w:r>
    </w:p>
    <w:p w:rsidR="00B378BF" w:rsidP="00B378BF" w:rsidRDefault="00B378BF" w14:paraId="498F4575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"normaliseIntensity": true,</w:t>
      </w:r>
    </w:p>
    <w:p w:rsidR="00B378BF" w:rsidP="00B378BF" w:rsidRDefault="00B378BF" w14:paraId="18687FB5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"currentCoordinateSystem": "EPSG:4326",</w:t>
      </w:r>
    </w:p>
    <w:p w:rsidR="00B378BF" w:rsidP="00B378BF" w:rsidRDefault="00B378BF" w14:paraId="7BF8134C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"targetCoordinateSystem": "EPSG:2154",</w:t>
      </w:r>
    </w:p>
    <w:p w:rsidR="00B378BF" w:rsidP="00B378BF" w:rsidRDefault="00B378BF" w14:paraId="770954ED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"inputUnitType": "mm",</w:t>
      </w:r>
    </w:p>
    <w:p w:rsidR="00B378BF" w:rsidP="00B378BF" w:rsidRDefault="00B378BF" w14:paraId="3C0BEDED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"e57EnableImageImport": true,</w:t>
      </w:r>
    </w:p>
    <w:p w:rsidR="00B378BF" w:rsidP="00B378BF" w:rsidRDefault="00B378BF" w14:paraId="30B3713E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"e57CreateScanPerImage": false,</w:t>
      </w:r>
    </w:p>
    <w:p w:rsidR="00B378BF" w:rsidP="00B378BF" w:rsidRDefault="00B378BF" w14:paraId="6F0C30B0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"parallelJobs": 2,</w:t>
      </w:r>
    </w:p>
    <w:p w:rsidR="00B378BF" w:rsidP="00B378BF" w:rsidRDefault="00B378BF" w14:paraId="41B4AF9F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"retryOnFail": 2,</w:t>
      </w:r>
    </w:p>
    <w:p w:rsidR="00B378BF" w:rsidP="00B378BF" w:rsidRDefault="00B378BF" w14:paraId="4BC23EF4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 xml:space="preserve">  "timeoutPerJobSeconds": 7200</w:t>
      </w:r>
    </w:p>
    <w:p w:rsidR="00B378BF" w:rsidP="00B378BF" w:rsidRDefault="00B378BF" w14:paraId="75F5E876" w14:textId="77777777">
      <w:pPr>
        <w:pStyle w:val="PrformatHTML"/>
        <w:shd w:val="clear" w:color="auto" w:fill="F6F8FA"/>
        <w:rPr>
          <w:rStyle w:val="CodeHTML"/>
          <w:rFonts w:ascii="Consolas" w:hAnsi="Consolas"/>
          <w:color w:val="1F2328"/>
          <w:bdr w:val="none" w:color="auto" w:sz="0" w:space="0" w:frame="1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>}</w:t>
      </w:r>
    </w:p>
    <w:p w:rsidR="00B378BF" w:rsidP="00B378BF" w:rsidRDefault="00B378BF" w14:paraId="75E3DE31" w14:textId="05AFB40D">
      <w:pPr>
        <w:pStyle w:val="Titre2"/>
      </w:pPr>
      <w:r>
        <w:t>Exemple de ligne de commande (schématique)</w:t>
      </w:r>
    </w:p>
    <w:p w:rsidR="00B378BF" w:rsidP="00B378BF" w:rsidRDefault="00B378BF" w14:paraId="41CFEA39" w14:textId="77777777">
      <w:pPr>
        <w:pStyle w:val="PrformatHTML"/>
        <w:shd w:val="clear" w:color="auto" w:fill="F6F8FA"/>
        <w:rPr>
          <w:rFonts w:ascii="Consolas" w:hAnsi="Consolas"/>
          <w:color w:val="1F2328"/>
        </w:rPr>
      </w:pPr>
      <w:r>
        <w:rPr>
          <w:rStyle w:val="CodeHTML"/>
          <w:rFonts w:ascii="Consolas" w:hAnsi="Consolas"/>
          <w:color w:val="1F2328"/>
          <w:bdr w:val="none" w:color="auto" w:sz="0" w:space="0" w:frame="1"/>
        </w:rPr>
        <w:t>DeCap.exe -i "C:\\scans\\projetA\\scan1.e57" -o "C:\\output\\projetA_scan1.rdp" --decimation 5 --minRange 0.5 --maxRan</w:t>
      </w:r>
    </w:p>
    <w:p w:rsidR="00944B3E" w:rsidP="00944B3E" w:rsidRDefault="00944B3E" w14:paraId="520A5A1C" w14:textId="77777777">
      <w:pPr>
        <w:spacing w:before="60" w:after="100" w:afterAutospacing="1" w:line="360" w:lineRule="auto"/>
        <w:jc w:val="left"/>
      </w:pPr>
    </w:p>
    <w:sectPr w:rsidR="00944B3E" w:rsidSect="001A69CF">
      <w:pgSz w:w="11906" w:h="16838" w:orient="portrait" w:code="9"/>
      <w:pgMar w:top="720" w:right="720" w:bottom="720" w:left="720" w:header="142" w:footer="14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00571" w:rsidP="009F5DA5" w:rsidRDefault="00700571" w14:paraId="4479B668" w14:textId="77777777">
      <w:r>
        <w:separator/>
      </w:r>
    </w:p>
  </w:endnote>
  <w:endnote w:type="continuationSeparator" w:id="0">
    <w:p w:rsidR="00700571" w:rsidP="009F5DA5" w:rsidRDefault="00700571" w14:paraId="18959F45" w14:textId="77777777">
      <w:r>
        <w:continuationSeparator/>
      </w:r>
    </w:p>
  </w:endnote>
  <w:endnote w:type="continuationNotice" w:id="1">
    <w:p w:rsidR="00700571" w:rsidP="009F5DA5" w:rsidRDefault="00700571" w14:paraId="436BB89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badi">
    <w:panose1 w:val="020B0604020104020204"/>
    <w:charset w:val="00"/>
    <w:family w:val="swiss"/>
    <w:pitch w:val="variable"/>
    <w:sig w:usb0="8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DIN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00571" w:rsidP="009F5DA5" w:rsidRDefault="00700571" w14:paraId="72E57256" w14:textId="77777777">
      <w:r>
        <w:separator/>
      </w:r>
    </w:p>
  </w:footnote>
  <w:footnote w:type="continuationSeparator" w:id="0">
    <w:p w:rsidR="00700571" w:rsidP="009F5DA5" w:rsidRDefault="00700571" w14:paraId="749BFF54" w14:textId="77777777">
      <w:r>
        <w:continuationSeparator/>
      </w:r>
    </w:p>
  </w:footnote>
  <w:footnote w:type="continuationNotice" w:id="1">
    <w:p w:rsidR="00700571" w:rsidP="009F5DA5" w:rsidRDefault="00700571" w14:paraId="3828D42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5EB2C1B"/>
    <w:multiLevelType w:val="multilevel"/>
    <w:tmpl w:val="7158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8035A5"/>
    <w:multiLevelType w:val="multilevel"/>
    <w:tmpl w:val="53C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97866A1"/>
    <w:multiLevelType w:val="multilevel"/>
    <w:tmpl w:val="E692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97C7FE1"/>
    <w:multiLevelType w:val="multilevel"/>
    <w:tmpl w:val="5922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A201218"/>
    <w:multiLevelType w:val="hybridMultilevel"/>
    <w:tmpl w:val="BBB8FE78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46FA5"/>
    <w:multiLevelType w:val="multilevel"/>
    <w:tmpl w:val="B1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DFD4B56"/>
    <w:multiLevelType w:val="hybridMultilevel"/>
    <w:tmpl w:val="B5701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1E0859"/>
    <w:multiLevelType w:val="hybridMultilevel"/>
    <w:tmpl w:val="B822A9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8373A6"/>
    <w:multiLevelType w:val="hybridMultilevel"/>
    <w:tmpl w:val="295408B0"/>
    <w:lvl w:ilvl="0" w:tplc="F3386C3E">
      <w:numFmt w:val="bullet"/>
      <w:lvlText w:val="•"/>
      <w:lvlJc w:val="left"/>
      <w:pPr>
        <w:ind w:left="1417" w:hanging="708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0" w15:restartNumberingAfterBreak="0">
    <w:nsid w:val="164F7D65"/>
    <w:multiLevelType w:val="multilevel"/>
    <w:tmpl w:val="9AB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76B0D6C"/>
    <w:multiLevelType w:val="hybridMultilevel"/>
    <w:tmpl w:val="F16AF39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9">
      <w:start w:val="1"/>
      <w:numFmt w:val="bullet"/>
      <w:lvlText w:val=""/>
      <w:lvlJc w:val="left"/>
      <w:pPr>
        <w:ind w:left="3600" w:hanging="360"/>
      </w:pPr>
      <w:rPr>
        <w:rFonts w:hint="default" w:ascii="Wingdings" w:hAnsi="Wingdings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763C16"/>
    <w:multiLevelType w:val="hybridMultilevel"/>
    <w:tmpl w:val="D8F61844"/>
    <w:lvl w:ilvl="0" w:tplc="0AD4D4A2">
      <w:numFmt w:val="bullet"/>
      <w:lvlText w:val="-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4F43F1"/>
    <w:multiLevelType w:val="hybridMultilevel"/>
    <w:tmpl w:val="68C009A4"/>
    <w:lvl w:ilvl="0" w:tplc="040C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1DD225D0"/>
    <w:multiLevelType w:val="hybridMultilevel"/>
    <w:tmpl w:val="3E54A79A"/>
    <w:lvl w:ilvl="0" w:tplc="2850038A">
      <w:numFmt w:val="bullet"/>
      <w:lvlText w:val="-"/>
      <w:lvlJc w:val="left"/>
      <w:pPr>
        <w:ind w:left="1068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23CB4CF3"/>
    <w:multiLevelType w:val="multilevel"/>
    <w:tmpl w:val="98E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77C7AB0"/>
    <w:multiLevelType w:val="hybridMultilevel"/>
    <w:tmpl w:val="750CC04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C72A94"/>
    <w:multiLevelType w:val="hybridMultilevel"/>
    <w:tmpl w:val="45F650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D936C5"/>
    <w:multiLevelType w:val="hybridMultilevel"/>
    <w:tmpl w:val="B90C7A8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A814643"/>
    <w:multiLevelType w:val="multilevel"/>
    <w:tmpl w:val="87E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CEA3E18"/>
    <w:multiLevelType w:val="hybridMultilevel"/>
    <w:tmpl w:val="D440558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D8B5A0D"/>
    <w:multiLevelType w:val="hybridMultilevel"/>
    <w:tmpl w:val="C622867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DD3438D"/>
    <w:multiLevelType w:val="hybridMultilevel"/>
    <w:tmpl w:val="7304C768"/>
    <w:lvl w:ilvl="0" w:tplc="F3386C3E">
      <w:numFmt w:val="bullet"/>
      <w:lvlText w:val="•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62B3F42"/>
    <w:multiLevelType w:val="hybridMultilevel"/>
    <w:tmpl w:val="37483BBC"/>
    <w:lvl w:ilvl="0" w:tplc="C3C273C2">
      <w:start w:val="7"/>
      <w:numFmt w:val="bullet"/>
      <w:lvlText w:val=""/>
      <w:lvlJc w:val="left"/>
      <w:pPr>
        <w:ind w:left="1080" w:hanging="360"/>
      </w:pPr>
      <w:rPr>
        <w:rFonts w:hint="default" w:ascii="Symbol" w:hAnsi="Symbol" w:eastAsia="Corbel" w:cs="Times New Roman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7044ADA"/>
    <w:multiLevelType w:val="multilevel"/>
    <w:tmpl w:val="756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Corbel" w:cs="Calibr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B2A789F"/>
    <w:multiLevelType w:val="hybridMultilevel"/>
    <w:tmpl w:val="5630F0E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CB51CA1"/>
    <w:multiLevelType w:val="multilevel"/>
    <w:tmpl w:val="FEC6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0222C86"/>
    <w:multiLevelType w:val="hybridMultilevel"/>
    <w:tmpl w:val="B1DE3A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2294E65"/>
    <w:multiLevelType w:val="multilevel"/>
    <w:tmpl w:val="672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5B1628B"/>
    <w:multiLevelType w:val="multilevel"/>
    <w:tmpl w:val="D948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hint="default" w:ascii="Calibri" w:hAnsi="Calibri" w:eastAsia="Corbel" w:cs="Calibr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49B43078"/>
    <w:multiLevelType w:val="hybridMultilevel"/>
    <w:tmpl w:val="2CF6314A"/>
    <w:lvl w:ilvl="0" w:tplc="3806C1BE">
      <w:numFmt w:val="bullet"/>
      <w:lvlText w:val="-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AF02521"/>
    <w:multiLevelType w:val="hybridMultilevel"/>
    <w:tmpl w:val="438814A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BC04A98"/>
    <w:multiLevelType w:val="multilevel"/>
    <w:tmpl w:val="EFA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E084117"/>
    <w:multiLevelType w:val="hybridMultilevel"/>
    <w:tmpl w:val="7D0EFA1E"/>
    <w:lvl w:ilvl="0" w:tplc="0AD4D4A2">
      <w:numFmt w:val="bullet"/>
      <w:lvlText w:val="-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0E777D0"/>
    <w:multiLevelType w:val="multilevel"/>
    <w:tmpl w:val="8C9E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5A5E065A"/>
    <w:multiLevelType w:val="hybridMultilevel"/>
    <w:tmpl w:val="16B0B4A2"/>
    <w:lvl w:ilvl="0" w:tplc="FDC89FEE">
      <w:start w:val="2"/>
      <w:numFmt w:val="bullet"/>
      <w:lvlText w:val=""/>
      <w:lvlJc w:val="left"/>
      <w:pPr>
        <w:ind w:left="1080" w:hanging="360"/>
      </w:pPr>
      <w:rPr>
        <w:rFonts w:hint="default" w:ascii="Symbol" w:hAnsi="Symbol" w:eastAsia="Corbel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5B080DDA"/>
    <w:multiLevelType w:val="hybridMultilevel"/>
    <w:tmpl w:val="845413A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CE51186"/>
    <w:multiLevelType w:val="hybridMultilevel"/>
    <w:tmpl w:val="72B2AFBA"/>
    <w:lvl w:ilvl="0" w:tplc="FA788658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FF337B4"/>
    <w:multiLevelType w:val="multilevel"/>
    <w:tmpl w:val="404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617B69FC"/>
    <w:multiLevelType w:val="multilevel"/>
    <w:tmpl w:val="C55612DC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 w:ascii="Calibri" w:hAnsi="Calibri"/>
        <w:b/>
        <w:i w:val="0"/>
        <w:color w:val="A6A6A6" w:themeColor="background1" w:themeShade="A6"/>
        <w:sz w:val="72"/>
      </w:rPr>
    </w:lvl>
    <w:lvl w:ilvl="1">
      <w:start w:val="1"/>
      <w:numFmt w:val="decimal"/>
      <w:pStyle w:val="Titre2"/>
      <w:suff w:val="space"/>
      <w:lvlText w:val="%1.%2"/>
      <w:lvlJc w:val="left"/>
      <w:pPr>
        <w:ind w:left="284" w:hanging="284"/>
      </w:pPr>
      <w:rPr>
        <w:rFonts w:hint="default" w:ascii="Calibri" w:hAnsi="Calibri"/>
        <w:b/>
        <w:i w:val="0"/>
        <w:color w:val="A6A6A6" w:themeColor="background1" w:themeShade="A6"/>
        <w:sz w:val="56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 w:ascii="Calibri" w:hAnsi="Calibri"/>
        <w:b/>
        <w:i w:val="0"/>
        <w:color w:val="A6A6A6" w:themeColor="background1" w:themeShade="A6"/>
        <w:sz w:val="28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 w:ascii="Calibri" w:hAnsi="Calibri"/>
        <w:b/>
        <w:i w:val="0"/>
        <w:color w:val="A6A6A6" w:themeColor="background1" w:themeShade="A6"/>
        <w:sz w:val="24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61F5519F"/>
    <w:multiLevelType w:val="multilevel"/>
    <w:tmpl w:val="0B9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627729E4"/>
    <w:multiLevelType w:val="multilevel"/>
    <w:tmpl w:val="88D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68F1245F"/>
    <w:multiLevelType w:val="multilevel"/>
    <w:tmpl w:val="FF6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6AF50962"/>
    <w:multiLevelType w:val="multilevel"/>
    <w:tmpl w:val="351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6BD22DCC"/>
    <w:multiLevelType w:val="multilevel"/>
    <w:tmpl w:val="4FB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6E5B6C1B"/>
    <w:multiLevelType w:val="multilevel"/>
    <w:tmpl w:val="15A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73025CF4"/>
    <w:multiLevelType w:val="hybridMultilevel"/>
    <w:tmpl w:val="6A7C76C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4B05A39"/>
    <w:multiLevelType w:val="hybridMultilevel"/>
    <w:tmpl w:val="2E0E408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70F4E4A"/>
    <w:multiLevelType w:val="hybridMultilevel"/>
    <w:tmpl w:val="9662C8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8437ACB"/>
    <w:multiLevelType w:val="hybridMultilevel"/>
    <w:tmpl w:val="1E6EBED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D8357F6"/>
    <w:multiLevelType w:val="hybridMultilevel"/>
    <w:tmpl w:val="97729E0E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9788868">
    <w:abstractNumId w:val="0"/>
  </w:num>
  <w:num w:numId="2" w16cid:durableId="2110539555">
    <w:abstractNumId w:val="39"/>
  </w:num>
  <w:num w:numId="3" w16cid:durableId="35587209">
    <w:abstractNumId w:val="18"/>
  </w:num>
  <w:num w:numId="4" w16cid:durableId="313533693">
    <w:abstractNumId w:val="17"/>
  </w:num>
  <w:num w:numId="5" w16cid:durableId="506481559">
    <w:abstractNumId w:val="14"/>
  </w:num>
  <w:num w:numId="6" w16cid:durableId="1037581455">
    <w:abstractNumId w:val="12"/>
  </w:num>
  <w:num w:numId="7" w16cid:durableId="569466118">
    <w:abstractNumId w:val="33"/>
  </w:num>
  <w:num w:numId="8" w16cid:durableId="1226257997">
    <w:abstractNumId w:val="36"/>
  </w:num>
  <w:num w:numId="9" w16cid:durableId="1067997867">
    <w:abstractNumId w:val="46"/>
  </w:num>
  <w:num w:numId="10" w16cid:durableId="404693280">
    <w:abstractNumId w:val="49"/>
  </w:num>
  <w:num w:numId="11" w16cid:durableId="1247182416">
    <w:abstractNumId w:val="48"/>
  </w:num>
  <w:num w:numId="12" w16cid:durableId="1050879623">
    <w:abstractNumId w:val="16"/>
  </w:num>
  <w:num w:numId="13" w16cid:durableId="971835123">
    <w:abstractNumId w:val="8"/>
  </w:num>
  <w:num w:numId="14" w16cid:durableId="1533225842">
    <w:abstractNumId w:val="7"/>
  </w:num>
  <w:num w:numId="15" w16cid:durableId="1984117605">
    <w:abstractNumId w:val="11"/>
  </w:num>
  <w:num w:numId="16" w16cid:durableId="1062680165">
    <w:abstractNumId w:val="37"/>
  </w:num>
  <w:num w:numId="17" w16cid:durableId="1611933727">
    <w:abstractNumId w:val="21"/>
  </w:num>
  <w:num w:numId="18" w16cid:durableId="1190416025">
    <w:abstractNumId w:val="47"/>
  </w:num>
  <w:num w:numId="19" w16cid:durableId="1339967784">
    <w:abstractNumId w:val="27"/>
  </w:num>
  <w:num w:numId="20" w16cid:durableId="216018946">
    <w:abstractNumId w:val="50"/>
  </w:num>
  <w:num w:numId="21" w16cid:durableId="1379360918">
    <w:abstractNumId w:val="5"/>
  </w:num>
  <w:num w:numId="22" w16cid:durableId="656497548">
    <w:abstractNumId w:val="20"/>
  </w:num>
  <w:num w:numId="23" w16cid:durableId="2077193954">
    <w:abstractNumId w:val="31"/>
  </w:num>
  <w:num w:numId="24" w16cid:durableId="1765607942">
    <w:abstractNumId w:val="2"/>
  </w:num>
  <w:num w:numId="25" w16cid:durableId="1451120260">
    <w:abstractNumId w:val="24"/>
  </w:num>
  <w:num w:numId="26" w16cid:durableId="821897617">
    <w:abstractNumId w:val="29"/>
  </w:num>
  <w:num w:numId="27" w16cid:durableId="365642457">
    <w:abstractNumId w:val="44"/>
  </w:num>
  <w:num w:numId="28" w16cid:durableId="1167744178">
    <w:abstractNumId w:val="28"/>
  </w:num>
  <w:num w:numId="29" w16cid:durableId="1660232894">
    <w:abstractNumId w:val="38"/>
  </w:num>
  <w:num w:numId="30" w16cid:durableId="988555904">
    <w:abstractNumId w:val="13"/>
  </w:num>
  <w:num w:numId="31" w16cid:durableId="150827794">
    <w:abstractNumId w:val="25"/>
  </w:num>
  <w:num w:numId="32" w16cid:durableId="688946507">
    <w:abstractNumId w:val="9"/>
  </w:num>
  <w:num w:numId="33" w16cid:durableId="1058213592">
    <w:abstractNumId w:val="30"/>
  </w:num>
  <w:num w:numId="34" w16cid:durableId="1244340574">
    <w:abstractNumId w:val="22"/>
  </w:num>
  <w:num w:numId="35" w16cid:durableId="518399587">
    <w:abstractNumId w:val="19"/>
  </w:num>
  <w:num w:numId="36" w16cid:durableId="996884082">
    <w:abstractNumId w:val="32"/>
  </w:num>
  <w:num w:numId="37" w16cid:durableId="1622373544">
    <w:abstractNumId w:val="10"/>
  </w:num>
  <w:num w:numId="38" w16cid:durableId="1551189400">
    <w:abstractNumId w:val="6"/>
  </w:num>
  <w:num w:numId="39" w16cid:durableId="358773788">
    <w:abstractNumId w:val="3"/>
  </w:num>
  <w:num w:numId="40" w16cid:durableId="405688519">
    <w:abstractNumId w:val="40"/>
  </w:num>
  <w:num w:numId="41" w16cid:durableId="665742914">
    <w:abstractNumId w:val="34"/>
  </w:num>
  <w:num w:numId="42" w16cid:durableId="1616985521">
    <w:abstractNumId w:val="26"/>
  </w:num>
  <w:num w:numId="43" w16cid:durableId="213351120">
    <w:abstractNumId w:val="45"/>
  </w:num>
  <w:num w:numId="44" w16cid:durableId="538129751">
    <w:abstractNumId w:val="41"/>
  </w:num>
  <w:num w:numId="45" w16cid:durableId="950939620">
    <w:abstractNumId w:val="1"/>
  </w:num>
  <w:num w:numId="46" w16cid:durableId="649601896">
    <w:abstractNumId w:val="42"/>
  </w:num>
  <w:num w:numId="47" w16cid:durableId="1213423019">
    <w:abstractNumId w:val="4"/>
  </w:num>
  <w:num w:numId="48" w16cid:durableId="1698699451">
    <w:abstractNumId w:val="15"/>
  </w:num>
  <w:num w:numId="49" w16cid:durableId="1981030200">
    <w:abstractNumId w:val="43"/>
  </w:num>
  <w:num w:numId="50" w16cid:durableId="1341614977">
    <w:abstractNumId w:val="35"/>
  </w:num>
  <w:num w:numId="51" w16cid:durableId="349337737">
    <w:abstractNumId w:val="23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56"/>
    <w:rsid w:val="000011CD"/>
    <w:rsid w:val="00002FE2"/>
    <w:rsid w:val="00005A26"/>
    <w:rsid w:val="00005CF4"/>
    <w:rsid w:val="00006B99"/>
    <w:rsid w:val="00007037"/>
    <w:rsid w:val="000071D0"/>
    <w:rsid w:val="000077E7"/>
    <w:rsid w:val="000106AC"/>
    <w:rsid w:val="0001193C"/>
    <w:rsid w:val="00011F53"/>
    <w:rsid w:val="00012A0E"/>
    <w:rsid w:val="00013EBE"/>
    <w:rsid w:val="000142E3"/>
    <w:rsid w:val="00014BF1"/>
    <w:rsid w:val="00014BF8"/>
    <w:rsid w:val="00016D84"/>
    <w:rsid w:val="0002165A"/>
    <w:rsid w:val="000216F3"/>
    <w:rsid w:val="00021B70"/>
    <w:rsid w:val="00025CFE"/>
    <w:rsid w:val="00026D27"/>
    <w:rsid w:val="00032805"/>
    <w:rsid w:val="00035DEE"/>
    <w:rsid w:val="000372D9"/>
    <w:rsid w:val="00040E75"/>
    <w:rsid w:val="0004553C"/>
    <w:rsid w:val="00050142"/>
    <w:rsid w:val="00051B24"/>
    <w:rsid w:val="0005264F"/>
    <w:rsid w:val="000530DE"/>
    <w:rsid w:val="00053BF6"/>
    <w:rsid w:val="00054320"/>
    <w:rsid w:val="0005666B"/>
    <w:rsid w:val="00060954"/>
    <w:rsid w:val="00062B4A"/>
    <w:rsid w:val="000633DE"/>
    <w:rsid w:val="000659BA"/>
    <w:rsid w:val="00071A35"/>
    <w:rsid w:val="00073290"/>
    <w:rsid w:val="00073B22"/>
    <w:rsid w:val="00073EAE"/>
    <w:rsid w:val="00080674"/>
    <w:rsid w:val="0008119A"/>
    <w:rsid w:val="000818E0"/>
    <w:rsid w:val="0008258E"/>
    <w:rsid w:val="000828BD"/>
    <w:rsid w:val="0008636E"/>
    <w:rsid w:val="000909BF"/>
    <w:rsid w:val="000913D2"/>
    <w:rsid w:val="00091920"/>
    <w:rsid w:val="000919E5"/>
    <w:rsid w:val="00091E60"/>
    <w:rsid w:val="00092359"/>
    <w:rsid w:val="00092A41"/>
    <w:rsid w:val="00093260"/>
    <w:rsid w:val="00093A39"/>
    <w:rsid w:val="000940B7"/>
    <w:rsid w:val="0009447D"/>
    <w:rsid w:val="00094D7A"/>
    <w:rsid w:val="00095236"/>
    <w:rsid w:val="0009671A"/>
    <w:rsid w:val="000A1983"/>
    <w:rsid w:val="000A1DFB"/>
    <w:rsid w:val="000A4C92"/>
    <w:rsid w:val="000A6155"/>
    <w:rsid w:val="000B0618"/>
    <w:rsid w:val="000B14F5"/>
    <w:rsid w:val="000B258D"/>
    <w:rsid w:val="000B4426"/>
    <w:rsid w:val="000C10AB"/>
    <w:rsid w:val="000C5F0D"/>
    <w:rsid w:val="000C62A8"/>
    <w:rsid w:val="000C7AAD"/>
    <w:rsid w:val="000D0DA4"/>
    <w:rsid w:val="000D46CE"/>
    <w:rsid w:val="000D635A"/>
    <w:rsid w:val="000D6555"/>
    <w:rsid w:val="000E1356"/>
    <w:rsid w:val="000E2957"/>
    <w:rsid w:val="000E7A79"/>
    <w:rsid w:val="000E7E14"/>
    <w:rsid w:val="000E7EEA"/>
    <w:rsid w:val="000F0EB2"/>
    <w:rsid w:val="000F2B7A"/>
    <w:rsid w:val="000F36D5"/>
    <w:rsid w:val="000F400B"/>
    <w:rsid w:val="000F457F"/>
    <w:rsid w:val="000F68BF"/>
    <w:rsid w:val="001002BC"/>
    <w:rsid w:val="001005BF"/>
    <w:rsid w:val="00101762"/>
    <w:rsid w:val="001053F6"/>
    <w:rsid w:val="00106019"/>
    <w:rsid w:val="00110678"/>
    <w:rsid w:val="001122E9"/>
    <w:rsid w:val="001130EF"/>
    <w:rsid w:val="0011310E"/>
    <w:rsid w:val="001138F7"/>
    <w:rsid w:val="00115582"/>
    <w:rsid w:val="001156AF"/>
    <w:rsid w:val="001212B2"/>
    <w:rsid w:val="00123173"/>
    <w:rsid w:val="001232FB"/>
    <w:rsid w:val="00123756"/>
    <w:rsid w:val="0012498E"/>
    <w:rsid w:val="00126FC2"/>
    <w:rsid w:val="00133FCC"/>
    <w:rsid w:val="0013462C"/>
    <w:rsid w:val="00135D1C"/>
    <w:rsid w:val="001426CF"/>
    <w:rsid w:val="00143208"/>
    <w:rsid w:val="00144203"/>
    <w:rsid w:val="00145581"/>
    <w:rsid w:val="00145E78"/>
    <w:rsid w:val="00147151"/>
    <w:rsid w:val="00147F31"/>
    <w:rsid w:val="00152BC6"/>
    <w:rsid w:val="0015518C"/>
    <w:rsid w:val="00155995"/>
    <w:rsid w:val="00155BE4"/>
    <w:rsid w:val="0016073F"/>
    <w:rsid w:val="00162350"/>
    <w:rsid w:val="001644CE"/>
    <w:rsid w:val="00167224"/>
    <w:rsid w:val="00170200"/>
    <w:rsid w:val="00170528"/>
    <w:rsid w:val="001714AD"/>
    <w:rsid w:val="0017376F"/>
    <w:rsid w:val="001746B5"/>
    <w:rsid w:val="001769D7"/>
    <w:rsid w:val="00182552"/>
    <w:rsid w:val="001869BC"/>
    <w:rsid w:val="00187100"/>
    <w:rsid w:val="001922FE"/>
    <w:rsid w:val="00195521"/>
    <w:rsid w:val="00195BE6"/>
    <w:rsid w:val="001971DC"/>
    <w:rsid w:val="001A045F"/>
    <w:rsid w:val="001A2745"/>
    <w:rsid w:val="001A3420"/>
    <w:rsid w:val="001A6552"/>
    <w:rsid w:val="001A69CF"/>
    <w:rsid w:val="001B0411"/>
    <w:rsid w:val="001B14A6"/>
    <w:rsid w:val="001B238C"/>
    <w:rsid w:val="001B2CB8"/>
    <w:rsid w:val="001B2D82"/>
    <w:rsid w:val="001C2E9B"/>
    <w:rsid w:val="001C36E9"/>
    <w:rsid w:val="001C3A66"/>
    <w:rsid w:val="001D2AC3"/>
    <w:rsid w:val="001D3F78"/>
    <w:rsid w:val="001D5A3D"/>
    <w:rsid w:val="001D7E3F"/>
    <w:rsid w:val="001E1D8D"/>
    <w:rsid w:val="001E237B"/>
    <w:rsid w:val="001E30D6"/>
    <w:rsid w:val="001E37CF"/>
    <w:rsid w:val="001E3CC2"/>
    <w:rsid w:val="001F444B"/>
    <w:rsid w:val="002011E1"/>
    <w:rsid w:val="0020157C"/>
    <w:rsid w:val="00205F4F"/>
    <w:rsid w:val="00205F9C"/>
    <w:rsid w:val="002067F5"/>
    <w:rsid w:val="00206987"/>
    <w:rsid w:val="002125D1"/>
    <w:rsid w:val="00213741"/>
    <w:rsid w:val="00214514"/>
    <w:rsid w:val="00214894"/>
    <w:rsid w:val="002160B1"/>
    <w:rsid w:val="00216201"/>
    <w:rsid w:val="002163B3"/>
    <w:rsid w:val="002172F0"/>
    <w:rsid w:val="00222666"/>
    <w:rsid w:val="00222BD3"/>
    <w:rsid w:val="00223280"/>
    <w:rsid w:val="00230C76"/>
    <w:rsid w:val="00231060"/>
    <w:rsid w:val="00232C4A"/>
    <w:rsid w:val="0023367A"/>
    <w:rsid w:val="00233FF2"/>
    <w:rsid w:val="00234392"/>
    <w:rsid w:val="002359B1"/>
    <w:rsid w:val="00236F37"/>
    <w:rsid w:val="00237792"/>
    <w:rsid w:val="002425E4"/>
    <w:rsid w:val="00244566"/>
    <w:rsid w:val="002451AE"/>
    <w:rsid w:val="00247CDA"/>
    <w:rsid w:val="00252888"/>
    <w:rsid w:val="0025320A"/>
    <w:rsid w:val="002549E0"/>
    <w:rsid w:val="00255DCD"/>
    <w:rsid w:val="00256AD6"/>
    <w:rsid w:val="00260436"/>
    <w:rsid w:val="0026132A"/>
    <w:rsid w:val="00261B4A"/>
    <w:rsid w:val="00261EE8"/>
    <w:rsid w:val="00263315"/>
    <w:rsid w:val="00265FD4"/>
    <w:rsid w:val="00266A9A"/>
    <w:rsid w:val="00267255"/>
    <w:rsid w:val="00267770"/>
    <w:rsid w:val="00267B7F"/>
    <w:rsid w:val="00270CF1"/>
    <w:rsid w:val="00273825"/>
    <w:rsid w:val="002761CB"/>
    <w:rsid w:val="0028200C"/>
    <w:rsid w:val="00285B74"/>
    <w:rsid w:val="002874E3"/>
    <w:rsid w:val="002877DA"/>
    <w:rsid w:val="00290728"/>
    <w:rsid w:val="00292183"/>
    <w:rsid w:val="002942A6"/>
    <w:rsid w:val="002947DF"/>
    <w:rsid w:val="00294A2B"/>
    <w:rsid w:val="002965E0"/>
    <w:rsid w:val="00296F35"/>
    <w:rsid w:val="002A2CE5"/>
    <w:rsid w:val="002A3E11"/>
    <w:rsid w:val="002A4951"/>
    <w:rsid w:val="002A4AE1"/>
    <w:rsid w:val="002A63A8"/>
    <w:rsid w:val="002A6DFA"/>
    <w:rsid w:val="002A7449"/>
    <w:rsid w:val="002B20CE"/>
    <w:rsid w:val="002B368A"/>
    <w:rsid w:val="002B3F8B"/>
    <w:rsid w:val="002B63EF"/>
    <w:rsid w:val="002B7505"/>
    <w:rsid w:val="002B7D03"/>
    <w:rsid w:val="002C03E8"/>
    <w:rsid w:val="002C25DA"/>
    <w:rsid w:val="002D34D9"/>
    <w:rsid w:val="002D36B6"/>
    <w:rsid w:val="002D6914"/>
    <w:rsid w:val="002E1083"/>
    <w:rsid w:val="002E21DC"/>
    <w:rsid w:val="002E422E"/>
    <w:rsid w:val="002F17E1"/>
    <w:rsid w:val="002F1CDD"/>
    <w:rsid w:val="002F2276"/>
    <w:rsid w:val="002F22B6"/>
    <w:rsid w:val="002F2FA9"/>
    <w:rsid w:val="002F457C"/>
    <w:rsid w:val="002F4F40"/>
    <w:rsid w:val="002F56BC"/>
    <w:rsid w:val="002F733E"/>
    <w:rsid w:val="00302C47"/>
    <w:rsid w:val="00304F1C"/>
    <w:rsid w:val="00305CA4"/>
    <w:rsid w:val="003072E0"/>
    <w:rsid w:val="00310A85"/>
    <w:rsid w:val="00310EDD"/>
    <w:rsid w:val="00312BA7"/>
    <w:rsid w:val="003149D1"/>
    <w:rsid w:val="003202CB"/>
    <w:rsid w:val="00321171"/>
    <w:rsid w:val="0032433C"/>
    <w:rsid w:val="00325EE5"/>
    <w:rsid w:val="003314AC"/>
    <w:rsid w:val="003314E4"/>
    <w:rsid w:val="0033185F"/>
    <w:rsid w:val="00333524"/>
    <w:rsid w:val="00334EA0"/>
    <w:rsid w:val="0033545C"/>
    <w:rsid w:val="00335F00"/>
    <w:rsid w:val="00336482"/>
    <w:rsid w:val="0034377E"/>
    <w:rsid w:val="00343C88"/>
    <w:rsid w:val="00345144"/>
    <w:rsid w:val="00351FEB"/>
    <w:rsid w:val="00354379"/>
    <w:rsid w:val="003568D1"/>
    <w:rsid w:val="00356DDC"/>
    <w:rsid w:val="003578F4"/>
    <w:rsid w:val="00361226"/>
    <w:rsid w:val="00371573"/>
    <w:rsid w:val="00372A0F"/>
    <w:rsid w:val="00377C21"/>
    <w:rsid w:val="00383DDB"/>
    <w:rsid w:val="00384359"/>
    <w:rsid w:val="00386640"/>
    <w:rsid w:val="00387787"/>
    <w:rsid w:val="003924B4"/>
    <w:rsid w:val="0039260F"/>
    <w:rsid w:val="00395E64"/>
    <w:rsid w:val="003A00F6"/>
    <w:rsid w:val="003A0DA9"/>
    <w:rsid w:val="003A1388"/>
    <w:rsid w:val="003A13B1"/>
    <w:rsid w:val="003A28B1"/>
    <w:rsid w:val="003A2B40"/>
    <w:rsid w:val="003A340D"/>
    <w:rsid w:val="003A3463"/>
    <w:rsid w:val="003B2B54"/>
    <w:rsid w:val="003B387E"/>
    <w:rsid w:val="003B42C3"/>
    <w:rsid w:val="003B5993"/>
    <w:rsid w:val="003B7500"/>
    <w:rsid w:val="003B7F76"/>
    <w:rsid w:val="003C0923"/>
    <w:rsid w:val="003C1B5D"/>
    <w:rsid w:val="003C1C91"/>
    <w:rsid w:val="003C3BB7"/>
    <w:rsid w:val="003C4165"/>
    <w:rsid w:val="003C45CC"/>
    <w:rsid w:val="003C49B8"/>
    <w:rsid w:val="003C5300"/>
    <w:rsid w:val="003D1964"/>
    <w:rsid w:val="003D5220"/>
    <w:rsid w:val="003E11D1"/>
    <w:rsid w:val="003E2D7E"/>
    <w:rsid w:val="003E36B2"/>
    <w:rsid w:val="003E6C82"/>
    <w:rsid w:val="003F454E"/>
    <w:rsid w:val="003F470D"/>
    <w:rsid w:val="003F5C10"/>
    <w:rsid w:val="003F63E8"/>
    <w:rsid w:val="004047E0"/>
    <w:rsid w:val="0040658C"/>
    <w:rsid w:val="004071B4"/>
    <w:rsid w:val="00410F2F"/>
    <w:rsid w:val="00411A4A"/>
    <w:rsid w:val="004159D8"/>
    <w:rsid w:val="00424F06"/>
    <w:rsid w:val="0043540B"/>
    <w:rsid w:val="00441D52"/>
    <w:rsid w:val="00443C95"/>
    <w:rsid w:val="00446114"/>
    <w:rsid w:val="00446314"/>
    <w:rsid w:val="0044737A"/>
    <w:rsid w:val="00450DD5"/>
    <w:rsid w:val="00451114"/>
    <w:rsid w:val="0045455F"/>
    <w:rsid w:val="00454CFB"/>
    <w:rsid w:val="00454D5B"/>
    <w:rsid w:val="0045553E"/>
    <w:rsid w:val="0045577C"/>
    <w:rsid w:val="00456D2B"/>
    <w:rsid w:val="004611ED"/>
    <w:rsid w:val="00465952"/>
    <w:rsid w:val="00471403"/>
    <w:rsid w:val="00472D8D"/>
    <w:rsid w:val="004738AD"/>
    <w:rsid w:val="00477967"/>
    <w:rsid w:val="00482A6A"/>
    <w:rsid w:val="004843CB"/>
    <w:rsid w:val="00490001"/>
    <w:rsid w:val="00491588"/>
    <w:rsid w:val="00491869"/>
    <w:rsid w:val="00493B0C"/>
    <w:rsid w:val="0049433C"/>
    <w:rsid w:val="004948EC"/>
    <w:rsid w:val="00494DF4"/>
    <w:rsid w:val="00494E06"/>
    <w:rsid w:val="004962C9"/>
    <w:rsid w:val="00496FE8"/>
    <w:rsid w:val="004A6B22"/>
    <w:rsid w:val="004A6F4B"/>
    <w:rsid w:val="004A7295"/>
    <w:rsid w:val="004B1E8F"/>
    <w:rsid w:val="004B43EC"/>
    <w:rsid w:val="004B6585"/>
    <w:rsid w:val="004B7F35"/>
    <w:rsid w:val="004C1309"/>
    <w:rsid w:val="004C6706"/>
    <w:rsid w:val="004D12C4"/>
    <w:rsid w:val="004D303C"/>
    <w:rsid w:val="004D3E39"/>
    <w:rsid w:val="004D6B95"/>
    <w:rsid w:val="004E0A54"/>
    <w:rsid w:val="004E0B12"/>
    <w:rsid w:val="004E13FB"/>
    <w:rsid w:val="004E1C2B"/>
    <w:rsid w:val="004E4D23"/>
    <w:rsid w:val="004E4F63"/>
    <w:rsid w:val="004E549F"/>
    <w:rsid w:val="004E5888"/>
    <w:rsid w:val="004E6334"/>
    <w:rsid w:val="004E71FF"/>
    <w:rsid w:val="004F0157"/>
    <w:rsid w:val="004F23A7"/>
    <w:rsid w:val="004F5B5A"/>
    <w:rsid w:val="0050133A"/>
    <w:rsid w:val="00505707"/>
    <w:rsid w:val="00506844"/>
    <w:rsid w:val="005072C2"/>
    <w:rsid w:val="005107C0"/>
    <w:rsid w:val="00511CD1"/>
    <w:rsid w:val="005124A1"/>
    <w:rsid w:val="00513539"/>
    <w:rsid w:val="005140A8"/>
    <w:rsid w:val="0051450C"/>
    <w:rsid w:val="005163E3"/>
    <w:rsid w:val="005167DB"/>
    <w:rsid w:val="0051753C"/>
    <w:rsid w:val="00520A81"/>
    <w:rsid w:val="00521ECC"/>
    <w:rsid w:val="0052486A"/>
    <w:rsid w:val="00526BAD"/>
    <w:rsid w:val="00532669"/>
    <w:rsid w:val="005326DC"/>
    <w:rsid w:val="00533ECA"/>
    <w:rsid w:val="005344F1"/>
    <w:rsid w:val="00535859"/>
    <w:rsid w:val="00535A5D"/>
    <w:rsid w:val="00540F44"/>
    <w:rsid w:val="005422C9"/>
    <w:rsid w:val="00542B6D"/>
    <w:rsid w:val="005430B3"/>
    <w:rsid w:val="0055540A"/>
    <w:rsid w:val="0055689B"/>
    <w:rsid w:val="00556B4E"/>
    <w:rsid w:val="00557B41"/>
    <w:rsid w:val="00557F7F"/>
    <w:rsid w:val="0056185F"/>
    <w:rsid w:val="005619AA"/>
    <w:rsid w:val="00562314"/>
    <w:rsid w:val="0056335A"/>
    <w:rsid w:val="0056390B"/>
    <w:rsid w:val="00566CF2"/>
    <w:rsid w:val="00570188"/>
    <w:rsid w:val="005718BC"/>
    <w:rsid w:val="005726CF"/>
    <w:rsid w:val="00574497"/>
    <w:rsid w:val="005749A6"/>
    <w:rsid w:val="00574E0F"/>
    <w:rsid w:val="005766AC"/>
    <w:rsid w:val="005819AE"/>
    <w:rsid w:val="00581CAC"/>
    <w:rsid w:val="005843DF"/>
    <w:rsid w:val="00584E91"/>
    <w:rsid w:val="005854A3"/>
    <w:rsid w:val="00587406"/>
    <w:rsid w:val="00587A0B"/>
    <w:rsid w:val="0059529A"/>
    <w:rsid w:val="00596502"/>
    <w:rsid w:val="00596A1C"/>
    <w:rsid w:val="00596CAE"/>
    <w:rsid w:val="00597A2E"/>
    <w:rsid w:val="005A05F8"/>
    <w:rsid w:val="005A2440"/>
    <w:rsid w:val="005A66E4"/>
    <w:rsid w:val="005B0352"/>
    <w:rsid w:val="005B19D2"/>
    <w:rsid w:val="005B287F"/>
    <w:rsid w:val="005B28E4"/>
    <w:rsid w:val="005B2B49"/>
    <w:rsid w:val="005B4688"/>
    <w:rsid w:val="005B47B3"/>
    <w:rsid w:val="005B6554"/>
    <w:rsid w:val="005C33E9"/>
    <w:rsid w:val="005C37C4"/>
    <w:rsid w:val="005C3B82"/>
    <w:rsid w:val="005C3C73"/>
    <w:rsid w:val="005C4242"/>
    <w:rsid w:val="005C4E3E"/>
    <w:rsid w:val="005C6806"/>
    <w:rsid w:val="005C68CE"/>
    <w:rsid w:val="005D066A"/>
    <w:rsid w:val="005D34A8"/>
    <w:rsid w:val="005D6AB6"/>
    <w:rsid w:val="005E07C2"/>
    <w:rsid w:val="005E11D2"/>
    <w:rsid w:val="005E172A"/>
    <w:rsid w:val="005E2A86"/>
    <w:rsid w:val="005E3349"/>
    <w:rsid w:val="005E3B67"/>
    <w:rsid w:val="005E588F"/>
    <w:rsid w:val="005F0744"/>
    <w:rsid w:val="005F2980"/>
    <w:rsid w:val="005F49E5"/>
    <w:rsid w:val="005F5418"/>
    <w:rsid w:val="005F6BDB"/>
    <w:rsid w:val="005F7652"/>
    <w:rsid w:val="00602B94"/>
    <w:rsid w:val="006035E4"/>
    <w:rsid w:val="006054F5"/>
    <w:rsid w:val="00607438"/>
    <w:rsid w:val="00607D66"/>
    <w:rsid w:val="0061101E"/>
    <w:rsid w:val="00612CF0"/>
    <w:rsid w:val="00616148"/>
    <w:rsid w:val="0061694C"/>
    <w:rsid w:val="00616C03"/>
    <w:rsid w:val="00620CE3"/>
    <w:rsid w:val="00621F0E"/>
    <w:rsid w:val="006254D3"/>
    <w:rsid w:val="006261C8"/>
    <w:rsid w:val="00626925"/>
    <w:rsid w:val="006270F5"/>
    <w:rsid w:val="00632BFF"/>
    <w:rsid w:val="00632EFB"/>
    <w:rsid w:val="00633503"/>
    <w:rsid w:val="00635468"/>
    <w:rsid w:val="0063646F"/>
    <w:rsid w:val="0063768E"/>
    <w:rsid w:val="00640104"/>
    <w:rsid w:val="00640B28"/>
    <w:rsid w:val="006416D7"/>
    <w:rsid w:val="00641C96"/>
    <w:rsid w:val="00643EEF"/>
    <w:rsid w:val="0064555C"/>
    <w:rsid w:val="006466CF"/>
    <w:rsid w:val="0065008F"/>
    <w:rsid w:val="00650A6D"/>
    <w:rsid w:val="00651944"/>
    <w:rsid w:val="00651DCF"/>
    <w:rsid w:val="006520EB"/>
    <w:rsid w:val="006541D2"/>
    <w:rsid w:val="00654CA5"/>
    <w:rsid w:val="00656AF2"/>
    <w:rsid w:val="00657891"/>
    <w:rsid w:val="006610B6"/>
    <w:rsid w:val="00661661"/>
    <w:rsid w:val="0066236E"/>
    <w:rsid w:val="00670C66"/>
    <w:rsid w:val="00674595"/>
    <w:rsid w:val="00675DC5"/>
    <w:rsid w:val="00676BE6"/>
    <w:rsid w:val="00676F88"/>
    <w:rsid w:val="0067752B"/>
    <w:rsid w:val="00677DF2"/>
    <w:rsid w:val="00680916"/>
    <w:rsid w:val="00681D7D"/>
    <w:rsid w:val="006824D8"/>
    <w:rsid w:val="00682A26"/>
    <w:rsid w:val="0068339E"/>
    <w:rsid w:val="00685D9C"/>
    <w:rsid w:val="00691EFB"/>
    <w:rsid w:val="00696F44"/>
    <w:rsid w:val="00697A88"/>
    <w:rsid w:val="006A0741"/>
    <w:rsid w:val="006A356E"/>
    <w:rsid w:val="006A3CC0"/>
    <w:rsid w:val="006A748D"/>
    <w:rsid w:val="006B1846"/>
    <w:rsid w:val="006B1BB5"/>
    <w:rsid w:val="006B328A"/>
    <w:rsid w:val="006B5AEB"/>
    <w:rsid w:val="006B7F9B"/>
    <w:rsid w:val="006C0450"/>
    <w:rsid w:val="006C16D2"/>
    <w:rsid w:val="006C2485"/>
    <w:rsid w:val="006C328B"/>
    <w:rsid w:val="006C50FD"/>
    <w:rsid w:val="006C5189"/>
    <w:rsid w:val="006C6AC2"/>
    <w:rsid w:val="006C72B0"/>
    <w:rsid w:val="006D1E93"/>
    <w:rsid w:val="006D1F1F"/>
    <w:rsid w:val="006D21DC"/>
    <w:rsid w:val="006D3448"/>
    <w:rsid w:val="006D3804"/>
    <w:rsid w:val="006D3C54"/>
    <w:rsid w:val="006D4F5A"/>
    <w:rsid w:val="006D67FE"/>
    <w:rsid w:val="006D69AD"/>
    <w:rsid w:val="006E06C7"/>
    <w:rsid w:val="006E6A04"/>
    <w:rsid w:val="006E7847"/>
    <w:rsid w:val="006F37A3"/>
    <w:rsid w:val="006F4A7B"/>
    <w:rsid w:val="006F72A8"/>
    <w:rsid w:val="006F77CF"/>
    <w:rsid w:val="00700571"/>
    <w:rsid w:val="0070338D"/>
    <w:rsid w:val="00705A9C"/>
    <w:rsid w:val="00705CDC"/>
    <w:rsid w:val="0071075C"/>
    <w:rsid w:val="007125EA"/>
    <w:rsid w:val="007136AE"/>
    <w:rsid w:val="007136C1"/>
    <w:rsid w:val="00713730"/>
    <w:rsid w:val="0071377D"/>
    <w:rsid w:val="00713865"/>
    <w:rsid w:val="0071486C"/>
    <w:rsid w:val="00714B04"/>
    <w:rsid w:val="007154AC"/>
    <w:rsid w:val="0071778D"/>
    <w:rsid w:val="0072210D"/>
    <w:rsid w:val="0072309F"/>
    <w:rsid w:val="007245FA"/>
    <w:rsid w:val="00725733"/>
    <w:rsid w:val="00725D92"/>
    <w:rsid w:val="00725EE7"/>
    <w:rsid w:val="00727EA6"/>
    <w:rsid w:val="007307B8"/>
    <w:rsid w:val="00732DC7"/>
    <w:rsid w:val="00735017"/>
    <w:rsid w:val="007416EB"/>
    <w:rsid w:val="00742A37"/>
    <w:rsid w:val="00745FAA"/>
    <w:rsid w:val="00747428"/>
    <w:rsid w:val="00754248"/>
    <w:rsid w:val="00755705"/>
    <w:rsid w:val="00756195"/>
    <w:rsid w:val="00756F66"/>
    <w:rsid w:val="007579F2"/>
    <w:rsid w:val="0076066A"/>
    <w:rsid w:val="0076583C"/>
    <w:rsid w:val="007675D1"/>
    <w:rsid w:val="007740EB"/>
    <w:rsid w:val="00774AD4"/>
    <w:rsid w:val="00774E34"/>
    <w:rsid w:val="00777DB0"/>
    <w:rsid w:val="00780FBE"/>
    <w:rsid w:val="00781C99"/>
    <w:rsid w:val="00782E88"/>
    <w:rsid w:val="00783CC1"/>
    <w:rsid w:val="00785B91"/>
    <w:rsid w:val="00786422"/>
    <w:rsid w:val="007873EC"/>
    <w:rsid w:val="00792BB5"/>
    <w:rsid w:val="00793CAF"/>
    <w:rsid w:val="00793F9D"/>
    <w:rsid w:val="00794EB5"/>
    <w:rsid w:val="007A0C25"/>
    <w:rsid w:val="007A1DED"/>
    <w:rsid w:val="007A3884"/>
    <w:rsid w:val="007A536A"/>
    <w:rsid w:val="007A6CF0"/>
    <w:rsid w:val="007A6D43"/>
    <w:rsid w:val="007A7097"/>
    <w:rsid w:val="007A7960"/>
    <w:rsid w:val="007B0F24"/>
    <w:rsid w:val="007B3221"/>
    <w:rsid w:val="007B4BA1"/>
    <w:rsid w:val="007B552E"/>
    <w:rsid w:val="007B5C98"/>
    <w:rsid w:val="007B65D2"/>
    <w:rsid w:val="007C04D6"/>
    <w:rsid w:val="007C19E0"/>
    <w:rsid w:val="007C2C99"/>
    <w:rsid w:val="007C666B"/>
    <w:rsid w:val="007C6DD6"/>
    <w:rsid w:val="007D0BFF"/>
    <w:rsid w:val="007D147B"/>
    <w:rsid w:val="007D22B1"/>
    <w:rsid w:val="007D29D9"/>
    <w:rsid w:val="007D5A65"/>
    <w:rsid w:val="007D7A72"/>
    <w:rsid w:val="007E1B71"/>
    <w:rsid w:val="007E218D"/>
    <w:rsid w:val="007E5F52"/>
    <w:rsid w:val="007F11F6"/>
    <w:rsid w:val="007F429B"/>
    <w:rsid w:val="007F4A41"/>
    <w:rsid w:val="007F4E81"/>
    <w:rsid w:val="00800F2B"/>
    <w:rsid w:val="008016E9"/>
    <w:rsid w:val="00804A40"/>
    <w:rsid w:val="0080724A"/>
    <w:rsid w:val="00810E30"/>
    <w:rsid w:val="00813D25"/>
    <w:rsid w:val="0081556C"/>
    <w:rsid w:val="00816374"/>
    <w:rsid w:val="00816E46"/>
    <w:rsid w:val="00817146"/>
    <w:rsid w:val="00817D06"/>
    <w:rsid w:val="008211DD"/>
    <w:rsid w:val="0082130E"/>
    <w:rsid w:val="00821AAF"/>
    <w:rsid w:val="00822BF8"/>
    <w:rsid w:val="00823D43"/>
    <w:rsid w:val="008248FD"/>
    <w:rsid w:val="00824B70"/>
    <w:rsid w:val="00825192"/>
    <w:rsid w:val="00825567"/>
    <w:rsid w:val="00826E7B"/>
    <w:rsid w:val="00830014"/>
    <w:rsid w:val="00831368"/>
    <w:rsid w:val="00831623"/>
    <w:rsid w:val="008345F2"/>
    <w:rsid w:val="008358BA"/>
    <w:rsid w:val="008369E7"/>
    <w:rsid w:val="00837013"/>
    <w:rsid w:val="00837961"/>
    <w:rsid w:val="00837AD0"/>
    <w:rsid w:val="008408AB"/>
    <w:rsid w:val="00840B27"/>
    <w:rsid w:val="00841E31"/>
    <w:rsid w:val="00842D72"/>
    <w:rsid w:val="0084367C"/>
    <w:rsid w:val="00846E91"/>
    <w:rsid w:val="00853CCA"/>
    <w:rsid w:val="0085483C"/>
    <w:rsid w:val="00857874"/>
    <w:rsid w:val="00864FE9"/>
    <w:rsid w:val="00866229"/>
    <w:rsid w:val="00871894"/>
    <w:rsid w:val="00873ACA"/>
    <w:rsid w:val="00873CAD"/>
    <w:rsid w:val="008743C3"/>
    <w:rsid w:val="00880A24"/>
    <w:rsid w:val="00881585"/>
    <w:rsid w:val="00884077"/>
    <w:rsid w:val="008850B1"/>
    <w:rsid w:val="008851CA"/>
    <w:rsid w:val="008910DA"/>
    <w:rsid w:val="0089397B"/>
    <w:rsid w:val="00894286"/>
    <w:rsid w:val="008A01D4"/>
    <w:rsid w:val="008A0E36"/>
    <w:rsid w:val="008A3B99"/>
    <w:rsid w:val="008A3FC2"/>
    <w:rsid w:val="008A7D94"/>
    <w:rsid w:val="008B0283"/>
    <w:rsid w:val="008B0326"/>
    <w:rsid w:val="008B05FB"/>
    <w:rsid w:val="008B4FAD"/>
    <w:rsid w:val="008B55A5"/>
    <w:rsid w:val="008B6C5C"/>
    <w:rsid w:val="008B7067"/>
    <w:rsid w:val="008C5C6A"/>
    <w:rsid w:val="008C5D65"/>
    <w:rsid w:val="008D1121"/>
    <w:rsid w:val="008D11CA"/>
    <w:rsid w:val="008D1225"/>
    <w:rsid w:val="008D28A0"/>
    <w:rsid w:val="008D3C62"/>
    <w:rsid w:val="008D598B"/>
    <w:rsid w:val="008E041D"/>
    <w:rsid w:val="008E05A8"/>
    <w:rsid w:val="008E4786"/>
    <w:rsid w:val="008E7233"/>
    <w:rsid w:val="008E7A6E"/>
    <w:rsid w:val="008F0235"/>
    <w:rsid w:val="008F0352"/>
    <w:rsid w:val="008F046A"/>
    <w:rsid w:val="008F0542"/>
    <w:rsid w:val="008F1172"/>
    <w:rsid w:val="008F3C74"/>
    <w:rsid w:val="008F46CF"/>
    <w:rsid w:val="008F72E5"/>
    <w:rsid w:val="008F7A37"/>
    <w:rsid w:val="0090036B"/>
    <w:rsid w:val="00901421"/>
    <w:rsid w:val="00903F44"/>
    <w:rsid w:val="00905801"/>
    <w:rsid w:val="00906D6B"/>
    <w:rsid w:val="0090787C"/>
    <w:rsid w:val="00911D1B"/>
    <w:rsid w:val="009123EE"/>
    <w:rsid w:val="009125EA"/>
    <w:rsid w:val="00912D56"/>
    <w:rsid w:val="00912EC6"/>
    <w:rsid w:val="00913187"/>
    <w:rsid w:val="00914D84"/>
    <w:rsid w:val="00914FAB"/>
    <w:rsid w:val="00915322"/>
    <w:rsid w:val="00916403"/>
    <w:rsid w:val="00920439"/>
    <w:rsid w:val="00920BFE"/>
    <w:rsid w:val="00920CF6"/>
    <w:rsid w:val="009210C5"/>
    <w:rsid w:val="009212F7"/>
    <w:rsid w:val="009213E6"/>
    <w:rsid w:val="00927F94"/>
    <w:rsid w:val="00930C46"/>
    <w:rsid w:val="00933B27"/>
    <w:rsid w:val="00934C46"/>
    <w:rsid w:val="009370AC"/>
    <w:rsid w:val="00940DD7"/>
    <w:rsid w:val="009417F9"/>
    <w:rsid w:val="009423A4"/>
    <w:rsid w:val="00944B3E"/>
    <w:rsid w:val="009451A1"/>
    <w:rsid w:val="00945D40"/>
    <w:rsid w:val="0094773D"/>
    <w:rsid w:val="00950F63"/>
    <w:rsid w:val="0095162C"/>
    <w:rsid w:val="00951ACF"/>
    <w:rsid w:val="00953B62"/>
    <w:rsid w:val="00955180"/>
    <w:rsid w:val="00955393"/>
    <w:rsid w:val="00955512"/>
    <w:rsid w:val="009568E1"/>
    <w:rsid w:val="00957067"/>
    <w:rsid w:val="009576F3"/>
    <w:rsid w:val="00957878"/>
    <w:rsid w:val="009615FB"/>
    <w:rsid w:val="00961967"/>
    <w:rsid w:val="00961EBC"/>
    <w:rsid w:val="00963BFE"/>
    <w:rsid w:val="00966EDF"/>
    <w:rsid w:val="00970389"/>
    <w:rsid w:val="00976A6D"/>
    <w:rsid w:val="009829ED"/>
    <w:rsid w:val="009835D2"/>
    <w:rsid w:val="00984D46"/>
    <w:rsid w:val="00985508"/>
    <w:rsid w:val="00985853"/>
    <w:rsid w:val="0098745E"/>
    <w:rsid w:val="00987517"/>
    <w:rsid w:val="00990FBD"/>
    <w:rsid w:val="009923AA"/>
    <w:rsid w:val="009979DA"/>
    <w:rsid w:val="00997CC7"/>
    <w:rsid w:val="009A4CEA"/>
    <w:rsid w:val="009A5986"/>
    <w:rsid w:val="009A5C49"/>
    <w:rsid w:val="009A7677"/>
    <w:rsid w:val="009B0A87"/>
    <w:rsid w:val="009B20F3"/>
    <w:rsid w:val="009B61C5"/>
    <w:rsid w:val="009B753F"/>
    <w:rsid w:val="009C0443"/>
    <w:rsid w:val="009C33F3"/>
    <w:rsid w:val="009C6E08"/>
    <w:rsid w:val="009D5007"/>
    <w:rsid w:val="009E35AD"/>
    <w:rsid w:val="009E3794"/>
    <w:rsid w:val="009E3917"/>
    <w:rsid w:val="009E427F"/>
    <w:rsid w:val="009E588F"/>
    <w:rsid w:val="009F054B"/>
    <w:rsid w:val="009F378C"/>
    <w:rsid w:val="009F5DA5"/>
    <w:rsid w:val="009F762F"/>
    <w:rsid w:val="00A00438"/>
    <w:rsid w:val="00A01166"/>
    <w:rsid w:val="00A02C4C"/>
    <w:rsid w:val="00A03DD4"/>
    <w:rsid w:val="00A05E38"/>
    <w:rsid w:val="00A136A8"/>
    <w:rsid w:val="00A142A3"/>
    <w:rsid w:val="00A14417"/>
    <w:rsid w:val="00A20C98"/>
    <w:rsid w:val="00A22924"/>
    <w:rsid w:val="00A23341"/>
    <w:rsid w:val="00A24E4B"/>
    <w:rsid w:val="00A258B7"/>
    <w:rsid w:val="00A26458"/>
    <w:rsid w:val="00A27761"/>
    <w:rsid w:val="00A34EC2"/>
    <w:rsid w:val="00A36F8B"/>
    <w:rsid w:val="00A37728"/>
    <w:rsid w:val="00A37CDA"/>
    <w:rsid w:val="00A41E14"/>
    <w:rsid w:val="00A4212F"/>
    <w:rsid w:val="00A42EA9"/>
    <w:rsid w:val="00A44CC9"/>
    <w:rsid w:val="00A450E7"/>
    <w:rsid w:val="00A46501"/>
    <w:rsid w:val="00A4694B"/>
    <w:rsid w:val="00A5382E"/>
    <w:rsid w:val="00A56886"/>
    <w:rsid w:val="00A603A4"/>
    <w:rsid w:val="00A6162B"/>
    <w:rsid w:val="00A61900"/>
    <w:rsid w:val="00A63281"/>
    <w:rsid w:val="00A659DE"/>
    <w:rsid w:val="00A6713C"/>
    <w:rsid w:val="00A67E56"/>
    <w:rsid w:val="00A70DD2"/>
    <w:rsid w:val="00A71A28"/>
    <w:rsid w:val="00A7439E"/>
    <w:rsid w:val="00A75985"/>
    <w:rsid w:val="00A75D4A"/>
    <w:rsid w:val="00A77C4A"/>
    <w:rsid w:val="00A82D54"/>
    <w:rsid w:val="00A8302C"/>
    <w:rsid w:val="00A83805"/>
    <w:rsid w:val="00A848C4"/>
    <w:rsid w:val="00A8502D"/>
    <w:rsid w:val="00A85269"/>
    <w:rsid w:val="00A853DA"/>
    <w:rsid w:val="00A86F26"/>
    <w:rsid w:val="00A87A05"/>
    <w:rsid w:val="00A87B07"/>
    <w:rsid w:val="00A91A1B"/>
    <w:rsid w:val="00A91DE4"/>
    <w:rsid w:val="00A95E3F"/>
    <w:rsid w:val="00A97BAF"/>
    <w:rsid w:val="00AA0819"/>
    <w:rsid w:val="00AA353A"/>
    <w:rsid w:val="00AA48DD"/>
    <w:rsid w:val="00AA6B92"/>
    <w:rsid w:val="00AB0318"/>
    <w:rsid w:val="00AB0D5C"/>
    <w:rsid w:val="00AB34F9"/>
    <w:rsid w:val="00AB4653"/>
    <w:rsid w:val="00AB7386"/>
    <w:rsid w:val="00AC0541"/>
    <w:rsid w:val="00AC42EE"/>
    <w:rsid w:val="00AC487F"/>
    <w:rsid w:val="00AD362C"/>
    <w:rsid w:val="00AD5073"/>
    <w:rsid w:val="00AD7951"/>
    <w:rsid w:val="00AE020E"/>
    <w:rsid w:val="00AE1310"/>
    <w:rsid w:val="00AE1FBB"/>
    <w:rsid w:val="00AE61EF"/>
    <w:rsid w:val="00AF08C8"/>
    <w:rsid w:val="00AF0FCD"/>
    <w:rsid w:val="00AF1482"/>
    <w:rsid w:val="00AF1C58"/>
    <w:rsid w:val="00AF5C6F"/>
    <w:rsid w:val="00AF5F2C"/>
    <w:rsid w:val="00AF77EA"/>
    <w:rsid w:val="00B01ACA"/>
    <w:rsid w:val="00B02249"/>
    <w:rsid w:val="00B025BF"/>
    <w:rsid w:val="00B02956"/>
    <w:rsid w:val="00B03DAD"/>
    <w:rsid w:val="00B04327"/>
    <w:rsid w:val="00B04A35"/>
    <w:rsid w:val="00B04AE8"/>
    <w:rsid w:val="00B04DA1"/>
    <w:rsid w:val="00B05000"/>
    <w:rsid w:val="00B065AB"/>
    <w:rsid w:val="00B0701B"/>
    <w:rsid w:val="00B10B73"/>
    <w:rsid w:val="00B11E55"/>
    <w:rsid w:val="00B148DA"/>
    <w:rsid w:val="00B149DC"/>
    <w:rsid w:val="00B166B8"/>
    <w:rsid w:val="00B16E3A"/>
    <w:rsid w:val="00B16F1B"/>
    <w:rsid w:val="00B208D9"/>
    <w:rsid w:val="00B22327"/>
    <w:rsid w:val="00B267A7"/>
    <w:rsid w:val="00B278BE"/>
    <w:rsid w:val="00B335B3"/>
    <w:rsid w:val="00B34D26"/>
    <w:rsid w:val="00B35C2A"/>
    <w:rsid w:val="00B37049"/>
    <w:rsid w:val="00B373F5"/>
    <w:rsid w:val="00B3740E"/>
    <w:rsid w:val="00B378BF"/>
    <w:rsid w:val="00B41813"/>
    <w:rsid w:val="00B42860"/>
    <w:rsid w:val="00B472B0"/>
    <w:rsid w:val="00B50236"/>
    <w:rsid w:val="00B526A9"/>
    <w:rsid w:val="00B53F96"/>
    <w:rsid w:val="00B54454"/>
    <w:rsid w:val="00B548FE"/>
    <w:rsid w:val="00B557EE"/>
    <w:rsid w:val="00B56FA3"/>
    <w:rsid w:val="00B606E2"/>
    <w:rsid w:val="00B61411"/>
    <w:rsid w:val="00B615D2"/>
    <w:rsid w:val="00B61EEF"/>
    <w:rsid w:val="00B61EFE"/>
    <w:rsid w:val="00B63CD4"/>
    <w:rsid w:val="00B641BA"/>
    <w:rsid w:val="00B661A7"/>
    <w:rsid w:val="00B66ED7"/>
    <w:rsid w:val="00B7053C"/>
    <w:rsid w:val="00B71599"/>
    <w:rsid w:val="00B73DD2"/>
    <w:rsid w:val="00B73EF2"/>
    <w:rsid w:val="00B74372"/>
    <w:rsid w:val="00B74FC3"/>
    <w:rsid w:val="00B76940"/>
    <w:rsid w:val="00B80C37"/>
    <w:rsid w:val="00B82C2F"/>
    <w:rsid w:val="00B8348A"/>
    <w:rsid w:val="00B872B1"/>
    <w:rsid w:val="00B87669"/>
    <w:rsid w:val="00B9095C"/>
    <w:rsid w:val="00B93727"/>
    <w:rsid w:val="00B939B6"/>
    <w:rsid w:val="00B9460A"/>
    <w:rsid w:val="00B952F0"/>
    <w:rsid w:val="00BA3A4C"/>
    <w:rsid w:val="00BA70DA"/>
    <w:rsid w:val="00BB1949"/>
    <w:rsid w:val="00BB38E8"/>
    <w:rsid w:val="00BB69D0"/>
    <w:rsid w:val="00BB6CC4"/>
    <w:rsid w:val="00BB703A"/>
    <w:rsid w:val="00BB79D6"/>
    <w:rsid w:val="00BC06F6"/>
    <w:rsid w:val="00BC0E50"/>
    <w:rsid w:val="00BC32F4"/>
    <w:rsid w:val="00BC4A9C"/>
    <w:rsid w:val="00BC4FBF"/>
    <w:rsid w:val="00BD1937"/>
    <w:rsid w:val="00BD214F"/>
    <w:rsid w:val="00BD2160"/>
    <w:rsid w:val="00BD2BD7"/>
    <w:rsid w:val="00BD44BA"/>
    <w:rsid w:val="00BD683E"/>
    <w:rsid w:val="00BE093A"/>
    <w:rsid w:val="00BE1191"/>
    <w:rsid w:val="00BE1BAA"/>
    <w:rsid w:val="00BE2AC4"/>
    <w:rsid w:val="00BE35CB"/>
    <w:rsid w:val="00BE4DF0"/>
    <w:rsid w:val="00BE4F9F"/>
    <w:rsid w:val="00BE62AA"/>
    <w:rsid w:val="00BE64D9"/>
    <w:rsid w:val="00BE72C3"/>
    <w:rsid w:val="00BE73E4"/>
    <w:rsid w:val="00BE7B3E"/>
    <w:rsid w:val="00BF07FA"/>
    <w:rsid w:val="00BF1B69"/>
    <w:rsid w:val="00BF3B2D"/>
    <w:rsid w:val="00BF5AA6"/>
    <w:rsid w:val="00C007F6"/>
    <w:rsid w:val="00C0280A"/>
    <w:rsid w:val="00C02F5D"/>
    <w:rsid w:val="00C106E8"/>
    <w:rsid w:val="00C115FF"/>
    <w:rsid w:val="00C118F4"/>
    <w:rsid w:val="00C12D10"/>
    <w:rsid w:val="00C177E3"/>
    <w:rsid w:val="00C20D76"/>
    <w:rsid w:val="00C21A87"/>
    <w:rsid w:val="00C22230"/>
    <w:rsid w:val="00C22DC9"/>
    <w:rsid w:val="00C247C6"/>
    <w:rsid w:val="00C26D50"/>
    <w:rsid w:val="00C27A8E"/>
    <w:rsid w:val="00C27D94"/>
    <w:rsid w:val="00C344A0"/>
    <w:rsid w:val="00C34EB8"/>
    <w:rsid w:val="00C35088"/>
    <w:rsid w:val="00C350F1"/>
    <w:rsid w:val="00C3538B"/>
    <w:rsid w:val="00C35572"/>
    <w:rsid w:val="00C35936"/>
    <w:rsid w:val="00C41D8A"/>
    <w:rsid w:val="00C4255F"/>
    <w:rsid w:val="00C42B61"/>
    <w:rsid w:val="00C45902"/>
    <w:rsid w:val="00C462F2"/>
    <w:rsid w:val="00C5497D"/>
    <w:rsid w:val="00C560A2"/>
    <w:rsid w:val="00C56F87"/>
    <w:rsid w:val="00C630D6"/>
    <w:rsid w:val="00C64D4C"/>
    <w:rsid w:val="00C66581"/>
    <w:rsid w:val="00C70F9B"/>
    <w:rsid w:val="00C747A2"/>
    <w:rsid w:val="00C76CEC"/>
    <w:rsid w:val="00C77DCC"/>
    <w:rsid w:val="00C80911"/>
    <w:rsid w:val="00C80DFC"/>
    <w:rsid w:val="00C82297"/>
    <w:rsid w:val="00C84FF2"/>
    <w:rsid w:val="00C85644"/>
    <w:rsid w:val="00C870CD"/>
    <w:rsid w:val="00C87335"/>
    <w:rsid w:val="00C87386"/>
    <w:rsid w:val="00C87C71"/>
    <w:rsid w:val="00C9266C"/>
    <w:rsid w:val="00C96333"/>
    <w:rsid w:val="00C9636D"/>
    <w:rsid w:val="00CA206A"/>
    <w:rsid w:val="00CA40A0"/>
    <w:rsid w:val="00CA4304"/>
    <w:rsid w:val="00CA566D"/>
    <w:rsid w:val="00CA5D42"/>
    <w:rsid w:val="00CB0E95"/>
    <w:rsid w:val="00CB16A7"/>
    <w:rsid w:val="00CB207E"/>
    <w:rsid w:val="00CB4D08"/>
    <w:rsid w:val="00CB5C08"/>
    <w:rsid w:val="00CC2033"/>
    <w:rsid w:val="00CC30AF"/>
    <w:rsid w:val="00CC7030"/>
    <w:rsid w:val="00CD058E"/>
    <w:rsid w:val="00CD1F8B"/>
    <w:rsid w:val="00CD2F72"/>
    <w:rsid w:val="00CD5638"/>
    <w:rsid w:val="00CD5E07"/>
    <w:rsid w:val="00CD5F7B"/>
    <w:rsid w:val="00CD6D38"/>
    <w:rsid w:val="00CD77EB"/>
    <w:rsid w:val="00CE09EE"/>
    <w:rsid w:val="00CE45EB"/>
    <w:rsid w:val="00CE7FB3"/>
    <w:rsid w:val="00CF0674"/>
    <w:rsid w:val="00CF0E30"/>
    <w:rsid w:val="00CF1340"/>
    <w:rsid w:val="00CF1825"/>
    <w:rsid w:val="00D00B30"/>
    <w:rsid w:val="00D04110"/>
    <w:rsid w:val="00D04C25"/>
    <w:rsid w:val="00D13704"/>
    <w:rsid w:val="00D14D8E"/>
    <w:rsid w:val="00D17131"/>
    <w:rsid w:val="00D2700E"/>
    <w:rsid w:val="00D30E1F"/>
    <w:rsid w:val="00D329B1"/>
    <w:rsid w:val="00D34644"/>
    <w:rsid w:val="00D36B9D"/>
    <w:rsid w:val="00D36E08"/>
    <w:rsid w:val="00D374A4"/>
    <w:rsid w:val="00D379CE"/>
    <w:rsid w:val="00D40649"/>
    <w:rsid w:val="00D41F7D"/>
    <w:rsid w:val="00D42433"/>
    <w:rsid w:val="00D4566C"/>
    <w:rsid w:val="00D5124D"/>
    <w:rsid w:val="00D5414B"/>
    <w:rsid w:val="00D552CA"/>
    <w:rsid w:val="00D55CF2"/>
    <w:rsid w:val="00D56A37"/>
    <w:rsid w:val="00D56F3E"/>
    <w:rsid w:val="00D6018B"/>
    <w:rsid w:val="00D62C14"/>
    <w:rsid w:val="00D6424A"/>
    <w:rsid w:val="00D65D1B"/>
    <w:rsid w:val="00D667AB"/>
    <w:rsid w:val="00D675A0"/>
    <w:rsid w:val="00D700B6"/>
    <w:rsid w:val="00D73CDA"/>
    <w:rsid w:val="00D75B4F"/>
    <w:rsid w:val="00D8047E"/>
    <w:rsid w:val="00D82791"/>
    <w:rsid w:val="00D872BD"/>
    <w:rsid w:val="00D91170"/>
    <w:rsid w:val="00D93588"/>
    <w:rsid w:val="00D94214"/>
    <w:rsid w:val="00D97353"/>
    <w:rsid w:val="00D97DD3"/>
    <w:rsid w:val="00DA2489"/>
    <w:rsid w:val="00DA2B2D"/>
    <w:rsid w:val="00DA3839"/>
    <w:rsid w:val="00DA4DE9"/>
    <w:rsid w:val="00DA6655"/>
    <w:rsid w:val="00DA74BE"/>
    <w:rsid w:val="00DB1AD4"/>
    <w:rsid w:val="00DB3417"/>
    <w:rsid w:val="00DB4026"/>
    <w:rsid w:val="00DB4495"/>
    <w:rsid w:val="00DB4E6A"/>
    <w:rsid w:val="00DB75B2"/>
    <w:rsid w:val="00DB78BD"/>
    <w:rsid w:val="00DC3431"/>
    <w:rsid w:val="00DC4B55"/>
    <w:rsid w:val="00DC7ADF"/>
    <w:rsid w:val="00DD0C0A"/>
    <w:rsid w:val="00DD1E58"/>
    <w:rsid w:val="00DD44CA"/>
    <w:rsid w:val="00DD4D03"/>
    <w:rsid w:val="00DE1427"/>
    <w:rsid w:val="00DE19C4"/>
    <w:rsid w:val="00DE2125"/>
    <w:rsid w:val="00DE454A"/>
    <w:rsid w:val="00DF00D0"/>
    <w:rsid w:val="00DF26E7"/>
    <w:rsid w:val="00DF3C4B"/>
    <w:rsid w:val="00E075C4"/>
    <w:rsid w:val="00E079A0"/>
    <w:rsid w:val="00E10C5B"/>
    <w:rsid w:val="00E1199D"/>
    <w:rsid w:val="00E12D71"/>
    <w:rsid w:val="00E239CE"/>
    <w:rsid w:val="00E245CD"/>
    <w:rsid w:val="00E25E07"/>
    <w:rsid w:val="00E26B1F"/>
    <w:rsid w:val="00E317E3"/>
    <w:rsid w:val="00E31A6E"/>
    <w:rsid w:val="00E32CF0"/>
    <w:rsid w:val="00E34C22"/>
    <w:rsid w:val="00E35C0E"/>
    <w:rsid w:val="00E40107"/>
    <w:rsid w:val="00E41A47"/>
    <w:rsid w:val="00E4631C"/>
    <w:rsid w:val="00E4769B"/>
    <w:rsid w:val="00E50B69"/>
    <w:rsid w:val="00E54981"/>
    <w:rsid w:val="00E56293"/>
    <w:rsid w:val="00E5725F"/>
    <w:rsid w:val="00E60329"/>
    <w:rsid w:val="00E6302A"/>
    <w:rsid w:val="00E660BD"/>
    <w:rsid w:val="00E66609"/>
    <w:rsid w:val="00E750A6"/>
    <w:rsid w:val="00E7622D"/>
    <w:rsid w:val="00E805F5"/>
    <w:rsid w:val="00E81579"/>
    <w:rsid w:val="00E84443"/>
    <w:rsid w:val="00E8618F"/>
    <w:rsid w:val="00E8636D"/>
    <w:rsid w:val="00E90DDF"/>
    <w:rsid w:val="00E92571"/>
    <w:rsid w:val="00E92711"/>
    <w:rsid w:val="00E93380"/>
    <w:rsid w:val="00EA06C5"/>
    <w:rsid w:val="00EA1752"/>
    <w:rsid w:val="00EA19C6"/>
    <w:rsid w:val="00EA200A"/>
    <w:rsid w:val="00EA3FC6"/>
    <w:rsid w:val="00EA662E"/>
    <w:rsid w:val="00EB0E27"/>
    <w:rsid w:val="00EB2F33"/>
    <w:rsid w:val="00EB3952"/>
    <w:rsid w:val="00EB6D1E"/>
    <w:rsid w:val="00EC0180"/>
    <w:rsid w:val="00EC03B0"/>
    <w:rsid w:val="00EC2A2D"/>
    <w:rsid w:val="00EC4CB5"/>
    <w:rsid w:val="00EC76A7"/>
    <w:rsid w:val="00ED302E"/>
    <w:rsid w:val="00ED4849"/>
    <w:rsid w:val="00ED6C4B"/>
    <w:rsid w:val="00EE0763"/>
    <w:rsid w:val="00EE13BA"/>
    <w:rsid w:val="00EE4EAA"/>
    <w:rsid w:val="00EE64CA"/>
    <w:rsid w:val="00EE776D"/>
    <w:rsid w:val="00EF078E"/>
    <w:rsid w:val="00EF2ABA"/>
    <w:rsid w:val="00EF3B79"/>
    <w:rsid w:val="00EF4F35"/>
    <w:rsid w:val="00EF5A30"/>
    <w:rsid w:val="00EF621E"/>
    <w:rsid w:val="00EF7669"/>
    <w:rsid w:val="00F002FD"/>
    <w:rsid w:val="00F0300B"/>
    <w:rsid w:val="00F0342A"/>
    <w:rsid w:val="00F04BAD"/>
    <w:rsid w:val="00F04E06"/>
    <w:rsid w:val="00F12DD8"/>
    <w:rsid w:val="00F21FE1"/>
    <w:rsid w:val="00F23A69"/>
    <w:rsid w:val="00F260BE"/>
    <w:rsid w:val="00F315D1"/>
    <w:rsid w:val="00F317B2"/>
    <w:rsid w:val="00F31F6D"/>
    <w:rsid w:val="00F32956"/>
    <w:rsid w:val="00F33FA3"/>
    <w:rsid w:val="00F3572A"/>
    <w:rsid w:val="00F357F8"/>
    <w:rsid w:val="00F3719E"/>
    <w:rsid w:val="00F37A88"/>
    <w:rsid w:val="00F429DE"/>
    <w:rsid w:val="00F42CEF"/>
    <w:rsid w:val="00F42F83"/>
    <w:rsid w:val="00F44318"/>
    <w:rsid w:val="00F504CD"/>
    <w:rsid w:val="00F51FA2"/>
    <w:rsid w:val="00F5437B"/>
    <w:rsid w:val="00F546B2"/>
    <w:rsid w:val="00F55A58"/>
    <w:rsid w:val="00F572E9"/>
    <w:rsid w:val="00F6024C"/>
    <w:rsid w:val="00F60649"/>
    <w:rsid w:val="00F60FE5"/>
    <w:rsid w:val="00F615A3"/>
    <w:rsid w:val="00F618E8"/>
    <w:rsid w:val="00F61CCE"/>
    <w:rsid w:val="00F626A4"/>
    <w:rsid w:val="00F6360F"/>
    <w:rsid w:val="00F7009B"/>
    <w:rsid w:val="00F70547"/>
    <w:rsid w:val="00F73D42"/>
    <w:rsid w:val="00F75247"/>
    <w:rsid w:val="00F77CB5"/>
    <w:rsid w:val="00F81101"/>
    <w:rsid w:val="00F815F7"/>
    <w:rsid w:val="00F835EB"/>
    <w:rsid w:val="00F83FE0"/>
    <w:rsid w:val="00F8596B"/>
    <w:rsid w:val="00F90C56"/>
    <w:rsid w:val="00F93BED"/>
    <w:rsid w:val="00F97A1A"/>
    <w:rsid w:val="00FA4F51"/>
    <w:rsid w:val="00FA78AD"/>
    <w:rsid w:val="00FB1B1B"/>
    <w:rsid w:val="00FC2137"/>
    <w:rsid w:val="00FC6D58"/>
    <w:rsid w:val="00FD13BC"/>
    <w:rsid w:val="00FD1A7A"/>
    <w:rsid w:val="00FD23A9"/>
    <w:rsid w:val="00FD2B88"/>
    <w:rsid w:val="00FD2E93"/>
    <w:rsid w:val="00FE1E88"/>
    <w:rsid w:val="00FE5AEE"/>
    <w:rsid w:val="00FE5ECE"/>
    <w:rsid w:val="00FE6B00"/>
    <w:rsid w:val="00FF1888"/>
    <w:rsid w:val="00FF3141"/>
    <w:rsid w:val="00FF6182"/>
    <w:rsid w:val="00FF765B"/>
    <w:rsid w:val="03D77B58"/>
    <w:rsid w:val="193EE9A0"/>
    <w:rsid w:val="23915CCF"/>
    <w:rsid w:val="28A83586"/>
    <w:rsid w:val="2A5EB105"/>
    <w:rsid w:val="2CC705E7"/>
    <w:rsid w:val="41E638F7"/>
    <w:rsid w:val="434041F5"/>
    <w:rsid w:val="4923407B"/>
    <w:rsid w:val="4D72B558"/>
    <w:rsid w:val="51106AA9"/>
    <w:rsid w:val="5D1DBE9A"/>
    <w:rsid w:val="7908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292F9"/>
  <w15:docId w15:val="{97515023-6F64-468B-A7B2-3EC6360B22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Mise en page"/>
    <w:qFormat/>
    <w:rsid w:val="0071377D"/>
    <w:pPr>
      <w:spacing w:after="0" w:line="240" w:lineRule="auto"/>
      <w:jc w:val="both"/>
    </w:pPr>
    <w:rPr>
      <w:rFonts w:eastAsia="Corbel" w:cs="Times New Roman"/>
      <w:sz w:val="20"/>
      <w:szCs w:val="20"/>
    </w:rPr>
  </w:style>
  <w:style w:type="paragraph" w:styleId="Titre1">
    <w:name w:val="heading 1"/>
    <w:basedOn w:val="Normal"/>
    <w:next w:val="Normal2"/>
    <w:link w:val="Titre1Car"/>
    <w:qFormat/>
    <w:rsid w:val="000E2957"/>
    <w:pPr>
      <w:keepNext/>
      <w:keepLines/>
      <w:numPr>
        <w:numId w:val="2"/>
      </w:numPr>
      <w:suppressAutoHyphens/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0"/>
    </w:pPr>
    <w:rPr>
      <w:rFonts w:eastAsia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Titre2">
    <w:name w:val="heading 2"/>
    <w:basedOn w:val="Titre1"/>
    <w:next w:val="Normal2"/>
    <w:link w:val="Titre2Car"/>
    <w:unhideWhenUsed/>
    <w:qFormat/>
    <w:rsid w:val="002A7449"/>
    <w:pPr>
      <w:numPr>
        <w:ilvl w:val="1"/>
      </w:numPr>
      <w:outlineLvl w:val="1"/>
    </w:pPr>
    <w:rPr>
      <w:sz w:val="28"/>
    </w:rPr>
  </w:style>
  <w:style w:type="paragraph" w:styleId="Titre3">
    <w:name w:val="heading 3"/>
    <w:basedOn w:val="Titre2"/>
    <w:next w:val="Normal2"/>
    <w:link w:val="Titre3Car"/>
    <w:unhideWhenUsed/>
    <w:qFormat/>
    <w:rsid w:val="00237792"/>
    <w:pPr>
      <w:numPr>
        <w:ilvl w:val="2"/>
      </w:numPr>
      <w:outlineLvl w:val="2"/>
    </w:pPr>
    <w:rPr>
      <w:sz w:val="24"/>
    </w:rPr>
  </w:style>
  <w:style w:type="paragraph" w:styleId="Titre4">
    <w:name w:val="heading 4"/>
    <w:basedOn w:val="Titre3"/>
    <w:next w:val="Normal"/>
    <w:link w:val="Titre4Car"/>
    <w:unhideWhenUsed/>
    <w:rsid w:val="00C344A0"/>
    <w:pPr>
      <w:numPr>
        <w:ilvl w:val="3"/>
      </w:numPr>
      <w:outlineLvl w:val="3"/>
    </w:pPr>
    <w:rPr>
      <w:sz w:val="20"/>
    </w:rPr>
  </w:style>
  <w:style w:type="paragraph" w:styleId="Titre5">
    <w:name w:val="heading 5"/>
    <w:basedOn w:val="Normal"/>
    <w:next w:val="Normal"/>
    <w:link w:val="Titre5Car"/>
    <w:unhideWhenUsed/>
    <w:rsid w:val="00ED302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nhideWhenUsed/>
    <w:rsid w:val="00334EA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rsid w:val="00334EA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nhideWhenUsed/>
    <w:rsid w:val="00334EA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rsid w:val="00334EA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M4">
    <w:name w:val="toc 4"/>
    <w:basedOn w:val="Normal"/>
    <w:next w:val="Normal"/>
    <w:autoRedefine/>
    <w:uiPriority w:val="39"/>
    <w:unhideWhenUsed/>
    <w:rsid w:val="00CD5F7B"/>
    <w:pPr>
      <w:ind w:left="60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CD5F7B"/>
    <w:pPr>
      <w:ind w:left="80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CD5F7B"/>
    <w:pPr>
      <w:ind w:left="10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CD5F7B"/>
    <w:pPr>
      <w:ind w:left="120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CD5F7B"/>
    <w:pPr>
      <w:ind w:left="140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CD5F7B"/>
    <w:pPr>
      <w:ind w:left="1600"/>
      <w:jc w:val="left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848C4"/>
    <w:rPr>
      <w:color w:val="0563C1" w:themeColor="hyperlink"/>
      <w:u w:val="single"/>
    </w:rPr>
  </w:style>
  <w:style w:type="character" w:styleId="Titre1Car" w:customStyle="1">
    <w:name w:val="Titre 1 Car"/>
    <w:basedOn w:val="Policepardfaut"/>
    <w:link w:val="Titre1"/>
    <w:rsid w:val="000E2957"/>
    <w:rPr>
      <w:rFonts w:eastAsia="Times New Roman" w:cs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D302E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ED302E"/>
  </w:style>
  <w:style w:type="character" w:styleId="Titre2Car" w:customStyle="1">
    <w:name w:val="Titre 2 Car"/>
    <w:basedOn w:val="Policepardfaut"/>
    <w:link w:val="Titre2"/>
    <w:rsid w:val="002A6DFA"/>
    <w:rPr>
      <w:rFonts w:eastAsia="Times New Roman" w:cs="Times New Roman"/>
      <w:b/>
      <w:caps/>
      <w:color w:val="FFC000"/>
      <w:sz w:val="28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styleId="Titre3Car" w:customStyle="1">
    <w:name w:val="Titre 3 Car"/>
    <w:basedOn w:val="Policepardfaut"/>
    <w:link w:val="Titre3"/>
    <w:rsid w:val="00237792"/>
    <w:rPr>
      <w:rFonts w:eastAsia="Times New Roman" w:cs="Times New Roman"/>
      <w:b/>
      <w:caps/>
      <w:color w:val="FFC000"/>
      <w:sz w:val="24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styleId="Titre4Car" w:customStyle="1">
    <w:name w:val="Titre 4 Car"/>
    <w:basedOn w:val="Policepardfaut"/>
    <w:link w:val="Titre4"/>
    <w:rsid w:val="00C344A0"/>
    <w:rPr>
      <w:rFonts w:eastAsia="Times New Roman" w:cs="Times New Roman"/>
      <w:b/>
      <w:caps/>
      <w:color w:val="FFC000"/>
      <w:sz w:val="20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styleId="Titre5Car" w:customStyle="1">
    <w:name w:val="Titre 5 Car"/>
    <w:basedOn w:val="Policepardfaut"/>
    <w:link w:val="Titre5"/>
    <w:rsid w:val="00ED302E"/>
    <w:rPr>
      <w:rFonts w:asciiTheme="majorHAnsi" w:hAnsiTheme="majorHAnsi" w:eastAsiaTheme="majorEastAsia" w:cstheme="majorBidi"/>
      <w:color w:val="2F5496" w:themeColor="accent1" w:themeShade="BF"/>
      <w:sz w:val="20"/>
      <w:szCs w:val="20"/>
      <w:lang w:val="en-US"/>
    </w:rPr>
  </w:style>
  <w:style w:type="paragraph" w:styleId="Normal-Centre" w:customStyle="1">
    <w:name w:val="Normal-Centre"/>
    <w:basedOn w:val="Normal"/>
    <w:rsid w:val="00B025BF"/>
    <w:pPr>
      <w:jc w:val="center"/>
    </w:pPr>
  </w:style>
  <w:style w:type="table" w:styleId="Grilledutableau2" w:customStyle="1">
    <w:name w:val="Grille du tableau2"/>
    <w:basedOn w:val="TableauNormal"/>
    <w:next w:val="Grilledutableau"/>
    <w:uiPriority w:val="59"/>
    <w:rsid w:val="008815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-Gauche" w:customStyle="1">
    <w:name w:val="Normal-Gauche"/>
    <w:basedOn w:val="Normal"/>
    <w:rsid w:val="00B025BF"/>
    <w:pPr>
      <w:jc w:val="left"/>
    </w:pPr>
  </w:style>
  <w:style w:type="table" w:styleId="Grilledutableau">
    <w:name w:val="Table Grid"/>
    <w:basedOn w:val="TableauNormal"/>
    <w:uiPriority w:val="39"/>
    <w:rsid w:val="008815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F08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08C8"/>
  </w:style>
  <w:style w:type="character" w:styleId="CommentaireCar" w:customStyle="1">
    <w:name w:val="Commentaire Car"/>
    <w:basedOn w:val="Policepardfaut"/>
    <w:link w:val="Commentaire"/>
    <w:uiPriority w:val="99"/>
    <w:semiHidden/>
    <w:rsid w:val="00AF08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08C8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AF08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08C8"/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AF08C8"/>
    <w:rPr>
      <w:rFonts w:ascii="Segoe UI" w:hAnsi="Segoe UI" w:cs="Segoe UI"/>
      <w:sz w:val="18"/>
      <w:szCs w:val="18"/>
    </w:rPr>
  </w:style>
  <w:style w:type="paragraph" w:styleId="UPageGarde-Titre" w:customStyle="1">
    <w:name w:val="U_PageGarde-Titre"/>
    <w:basedOn w:val="Normal"/>
    <w:next w:val="Normal"/>
    <w:rsid w:val="00DE2125"/>
    <w:pPr>
      <w:ind w:right="567"/>
      <w:jc w:val="right"/>
    </w:pPr>
    <w:rPr>
      <w:rFonts w:ascii="Aharoni" w:hAnsi="Aharoni" w:cs="Aharoni"/>
      <w:b/>
      <w:caps/>
      <w:color w:val="FFC000"/>
      <w:sz w:val="52"/>
      <w:szCs w:val="32"/>
    </w:rPr>
  </w:style>
  <w:style w:type="paragraph" w:styleId="UPageGarde-Date" w:customStyle="1">
    <w:name w:val="U_PageGarde-Date"/>
    <w:basedOn w:val="Normal"/>
    <w:next w:val="Normal"/>
    <w:qFormat/>
    <w:rsid w:val="00DE2125"/>
    <w:pPr>
      <w:jc w:val="right"/>
    </w:pPr>
    <w:rPr>
      <w:rFonts w:ascii="Abadi" w:hAnsi="Abadi"/>
      <w:b/>
      <w:bCs/>
      <w:color w:val="FFC000"/>
    </w:rPr>
  </w:style>
  <w:style w:type="paragraph" w:styleId="TM3">
    <w:name w:val="toc 3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iCs/>
    </w:rPr>
  </w:style>
  <w:style w:type="paragraph" w:styleId="Normal-Droite" w:customStyle="1">
    <w:name w:val="Normal-Droite"/>
    <w:basedOn w:val="Normal"/>
    <w:rsid w:val="00B025BF"/>
    <w:pPr>
      <w:jc w:val="right"/>
    </w:pPr>
  </w:style>
  <w:style w:type="character" w:styleId="Titre6Car" w:customStyle="1">
    <w:name w:val="Titre 6 Car"/>
    <w:basedOn w:val="Policepardfaut"/>
    <w:link w:val="Titre6"/>
    <w:rsid w:val="00334EA0"/>
    <w:rPr>
      <w:rFonts w:asciiTheme="majorHAnsi" w:hAnsiTheme="majorHAnsi" w:eastAsiaTheme="majorEastAsia" w:cstheme="majorBidi"/>
      <w:color w:val="1F3763" w:themeColor="accent1" w:themeShade="7F"/>
      <w:sz w:val="20"/>
      <w:szCs w:val="20"/>
      <w:lang w:val="en-US"/>
    </w:rPr>
  </w:style>
  <w:style w:type="character" w:styleId="Titre7Car" w:customStyle="1">
    <w:name w:val="Titre 7 Car"/>
    <w:basedOn w:val="Policepardfaut"/>
    <w:link w:val="Titre7"/>
    <w:rsid w:val="00334EA0"/>
    <w:rPr>
      <w:rFonts w:asciiTheme="majorHAnsi" w:hAnsiTheme="majorHAnsi" w:eastAsiaTheme="majorEastAsia" w:cstheme="majorBidi"/>
      <w:i/>
      <w:iCs/>
      <w:color w:val="1F3763" w:themeColor="accent1" w:themeShade="7F"/>
      <w:sz w:val="20"/>
      <w:szCs w:val="20"/>
      <w:lang w:val="en-US"/>
    </w:rPr>
  </w:style>
  <w:style w:type="character" w:styleId="Titre8Car" w:customStyle="1">
    <w:name w:val="Titre 8 Car"/>
    <w:basedOn w:val="Policepardfaut"/>
    <w:link w:val="Titre8"/>
    <w:rsid w:val="00334EA0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Titre9Car" w:customStyle="1">
    <w:name w:val="Titre 9 Car"/>
    <w:basedOn w:val="Policepardfaut"/>
    <w:link w:val="Titre9"/>
    <w:rsid w:val="00334EA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smallCaps/>
      <w:sz w:val="24"/>
    </w:rPr>
  </w:style>
  <w:style w:type="paragraph" w:styleId="Listepuces2">
    <w:name w:val="List Bullet 2"/>
    <w:basedOn w:val="Normal"/>
    <w:uiPriority w:val="99"/>
    <w:semiHidden/>
    <w:rsid w:val="00C9636D"/>
    <w:pPr>
      <w:numPr>
        <w:numId w:val="1"/>
      </w:numPr>
      <w:contextualSpacing/>
    </w:pPr>
    <w:rPr>
      <w:rFonts w:ascii="Trebuchet MS" w:hAnsi="Trebuchet MS"/>
    </w:rPr>
  </w:style>
  <w:style w:type="paragraph" w:styleId="TM1">
    <w:name w:val="toc 1"/>
    <w:basedOn w:val="Normal"/>
    <w:next w:val="Normal"/>
    <w:autoRedefine/>
    <w:uiPriority w:val="39"/>
    <w:unhideWhenUsed/>
    <w:rsid w:val="00321171"/>
    <w:pPr>
      <w:jc w:val="left"/>
    </w:pPr>
    <w:rPr>
      <w:rFonts w:cstheme="minorHAnsi"/>
      <w:b/>
      <w:bCs/>
      <w:caps/>
      <w:sz w:val="28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3072E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5888"/>
    <w:rPr>
      <w:color w:val="954F72" w:themeColor="followedHyperlink"/>
      <w:u w:val="single"/>
    </w:rPr>
  </w:style>
  <w:style w:type="character" w:styleId="Mentionnonrsolue2" w:customStyle="1">
    <w:name w:val="Mention non résolue2"/>
    <w:basedOn w:val="Policepardfaut"/>
    <w:uiPriority w:val="99"/>
    <w:semiHidden/>
    <w:unhideWhenUsed/>
    <w:rsid w:val="000E7EEA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EB39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7C21"/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377C2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7C21"/>
    <w:rPr>
      <w:vertAlign w:val="superscript"/>
    </w:rPr>
  </w:style>
  <w:style w:type="paragraph" w:styleId="Rvision">
    <w:name w:val="Revision"/>
    <w:hidden/>
    <w:uiPriority w:val="99"/>
    <w:semiHidden/>
    <w:rsid w:val="005E172A"/>
    <w:pPr>
      <w:spacing w:after="0" w:line="240" w:lineRule="auto"/>
    </w:pPr>
  </w:style>
  <w:style w:type="table" w:styleId="Tramemoyenne1-Accent1">
    <w:name w:val="Medium Shading 1 Accent 1"/>
    <w:basedOn w:val="TableauNormal"/>
    <w:uiPriority w:val="63"/>
    <w:semiHidden/>
    <w:unhideWhenUsed/>
    <w:rsid w:val="00493B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themeTint="BF" w:sz="8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themeTint="BF" w:sz="6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UPageGarde-Version" w:customStyle="1">
    <w:name w:val="U_PageGarde-Version"/>
    <w:basedOn w:val="Normal"/>
    <w:next w:val="Normal"/>
    <w:rsid w:val="00DE2125"/>
    <w:pPr>
      <w:spacing w:after="60"/>
      <w:ind w:right="567"/>
      <w:jc w:val="right"/>
    </w:pPr>
    <w:rPr>
      <w:rFonts w:eastAsia="Times New Roman" w:cstheme="minorHAnsi"/>
      <w:b/>
      <w:bCs/>
      <w:color w:val="7F7F7F" w:themeColor="text1" w:themeTint="80"/>
      <w:lang w:eastAsia="fr-FR"/>
    </w:rPr>
  </w:style>
  <w:style w:type="paragraph" w:styleId="UPiedPage-Numero" w:customStyle="1">
    <w:name w:val="U_PiedPage-Numero"/>
    <w:basedOn w:val="Normal"/>
    <w:next w:val="Normal"/>
    <w:rsid w:val="001B2D82"/>
    <w:pPr>
      <w:tabs>
        <w:tab w:val="right" w:pos="2268"/>
      </w:tabs>
      <w:jc w:val="right"/>
    </w:pPr>
    <w:rPr>
      <w:rFonts w:ascii="Eras Bold ITC" w:hAnsi="Eras Bold ITC"/>
      <w:noProof/>
      <w:color w:val="FFFFFF" w:themeColor="background1"/>
      <w:sz w:val="72"/>
      <w:szCs w:val="72"/>
    </w:rPr>
  </w:style>
  <w:style w:type="paragraph" w:styleId="UEntete-Titre" w:customStyle="1">
    <w:name w:val="U_Entete-Titre"/>
    <w:basedOn w:val="Normal"/>
    <w:next w:val="Normal"/>
    <w:qFormat/>
    <w:rsid w:val="001B2D82"/>
    <w:pPr>
      <w:jc w:val="right"/>
    </w:pPr>
    <w:rPr>
      <w:rFonts w:ascii="Arial Nova" w:hAnsi="Arial Nova" w:cs="Aharoni"/>
      <w:b/>
      <w:bCs/>
      <w:color w:val="FFFFFF" w:themeColor="background1"/>
    </w:rPr>
  </w:style>
  <w:style w:type="paragraph" w:styleId="USommaire" w:customStyle="1">
    <w:name w:val="U_Sommaire"/>
    <w:basedOn w:val="Normal"/>
    <w:next w:val="Normal"/>
    <w:rsid w:val="00A46501"/>
    <w:pPr>
      <w:spacing w:before="120" w:after="120"/>
    </w:pPr>
    <w:rPr>
      <w:b/>
      <w:bCs/>
      <w:color w:val="FFC000"/>
      <w:sz w:val="56"/>
      <w:szCs w:val="56"/>
      <w14:reflection w14:blurRad="6350" w14:stA="25000" w14:stPos="0" w14:endA="0" w14:endPos="45500" w14:dist="0" w14:dir="5400000" w14:fadeDir="5400000" w14:sx="100000" w14:sy="-100000" w14:kx="0" w14:ky="0" w14:algn="bl"/>
    </w:rPr>
  </w:style>
  <w:style w:type="paragraph" w:styleId="Paragraphedeliste">
    <w:name w:val="List Paragraph"/>
    <w:basedOn w:val="Normal"/>
    <w:uiPriority w:val="34"/>
    <w:qFormat/>
    <w:rsid w:val="000913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0913D2"/>
    <w:rPr>
      <w:rFonts w:eastAsia="Corbel" w:cs="Times New Roman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0913D2"/>
    <w:rPr>
      <w:rFonts w:eastAsia="Corbel" w:cs="Times New Roman"/>
      <w:sz w:val="20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5124A1"/>
    <w:rPr>
      <w:color w:val="605E5C"/>
      <w:shd w:val="clear" w:color="auto" w:fill="E1DFDD"/>
    </w:rPr>
  </w:style>
  <w:style w:type="paragraph" w:styleId="Normal2" w:customStyle="1">
    <w:name w:val="Normal 2"/>
    <w:link w:val="Normal2Car"/>
    <w:qFormat/>
    <w:rsid w:val="00B53F96"/>
    <w:pPr>
      <w:spacing w:after="240"/>
      <w:ind w:firstLine="709"/>
    </w:pPr>
    <w:rPr>
      <w:rFonts w:eastAsia="Corbel" w:cs="Times New Roman"/>
      <w:sz w:val="20"/>
      <w:szCs w:val="20"/>
      <w:lang w:eastAsia="fr-FR"/>
    </w:rPr>
  </w:style>
  <w:style w:type="character" w:styleId="Normal2Car" w:customStyle="1">
    <w:name w:val="Normal 2 Car"/>
    <w:basedOn w:val="Policepardfaut"/>
    <w:link w:val="Normal2"/>
    <w:rsid w:val="00B53F96"/>
    <w:rPr>
      <w:rFonts w:eastAsia="Corbel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60FE5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60FE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67B7F"/>
    <w:rPr>
      <w:rFonts w:ascii="Courier New" w:hAnsi="Courier New" w:eastAsia="Times New Roman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67B7F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B378BF"/>
    <w:rPr>
      <w:rFonts w:ascii="Courier New" w:hAnsi="Courier New" w:eastAsia="Times New Roman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5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5.gif" Id="rId15" /><Relationship Type="http://schemas.openxmlformats.org/officeDocument/2006/relationships/image" Target="media/image12.png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1.png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69\Documents\Mod&#232;les%20Office%20personnalis&#233;s\Gabarit%20Fmap.dotx" TargetMode="External"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d25b4-9201-4259-b5d6-be8c24eeb928">
      <Terms xmlns="http://schemas.microsoft.com/office/infopath/2007/PartnerControls"/>
    </lcf76f155ced4ddcb4097134ff3c332f>
    <TaxCatchAll xmlns="038d21a8-d35e-4d19-a096-8d59ce3a94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22A93340EB040866B0ABB2148B625" ma:contentTypeVersion="12" ma:contentTypeDescription="Crée un document." ma:contentTypeScope="" ma:versionID="2f707a7f0ee2f7974445562eeb1dbb2b">
  <xsd:schema xmlns:xsd="http://www.w3.org/2001/XMLSchema" xmlns:xs="http://www.w3.org/2001/XMLSchema" xmlns:p="http://schemas.microsoft.com/office/2006/metadata/properties" xmlns:ns2="ce3d25b4-9201-4259-b5d6-be8c24eeb928" xmlns:ns3="038d21a8-d35e-4d19-a096-8d59ce3a943a" targetNamespace="http://schemas.microsoft.com/office/2006/metadata/properties" ma:root="true" ma:fieldsID="bd355451b813e235eada05689ce9d6e0" ns2:_="" ns3:_="">
    <xsd:import namespace="ce3d25b4-9201-4259-b5d6-be8c24eeb928"/>
    <xsd:import namespace="038d21a8-d35e-4d19-a096-8d59ce3a9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d25b4-9201-4259-b5d6-be8c24eeb9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0604a115-1b41-4cc8-9990-6578f941f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d21a8-d35e-4d19-a096-8d59ce3a943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4d09fb2-1c60-470f-a1b6-c290a9748fb1}" ma:internalName="TaxCatchAll" ma:showField="CatchAllData" ma:web="038d21a8-d35e-4d19-a096-8d59ce3a9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5EE3-A7E3-463A-A8D3-F90B2AF77E85}">
  <ds:schemaRefs>
    <ds:schemaRef ds:uri="http://schemas.microsoft.com/office/2006/metadata/properties"/>
    <ds:schemaRef ds:uri="http://schemas.microsoft.com/office/infopath/2007/PartnerControls"/>
    <ds:schemaRef ds:uri="ce3d25b4-9201-4259-b5d6-be8c24eeb928"/>
    <ds:schemaRef ds:uri="038d21a8-d35e-4d19-a096-8d59ce3a943a"/>
  </ds:schemaRefs>
</ds:datastoreItem>
</file>

<file path=customXml/itemProps2.xml><?xml version="1.0" encoding="utf-8"?>
<ds:datastoreItem xmlns:ds="http://schemas.openxmlformats.org/officeDocument/2006/customXml" ds:itemID="{D63BB38C-5987-4C4E-B010-FB7CB3060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d25b4-9201-4259-b5d6-be8c24eeb928"/>
    <ds:schemaRef ds:uri="038d21a8-d35e-4d19-a096-8d59ce3a9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08AFE-8C61-45D9-A376-C02F233079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455FF3-1475-4E5A-9C97-FE1FC71038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Gabarit%20Fmap.dotx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ROUSTANT Pierre</dc:creator>
  <lastModifiedBy>Rado Noela RAKOTONDRAMANANA</lastModifiedBy>
  <revision>20</revision>
  <lastPrinted>2020-09-21T12:21:00.0000000Z</lastPrinted>
  <dcterms:created xsi:type="dcterms:W3CDTF">2025-09-04T08:17:00.0000000Z</dcterms:created>
  <dcterms:modified xsi:type="dcterms:W3CDTF">2025-09-04T08:25:34.0220572Z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0x010100EFE22A93340EB040866B0ABB2148B625</vt:lpwstr>
  </property>
  <property fmtid="{D5CDD505-2E9C-101B-9397-08002B2CF9AE}" pid="3" name="MediaServiceImageTags">
    <vt:lpwstr/>
  </property>
</Properties>
</file>