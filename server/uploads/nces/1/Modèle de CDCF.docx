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bookmarkStart w:name="_Hlk22055041" w:displacedByCustomXml="next" w:id="0"/>
    <w:bookmarkEnd w:displacedByCustomXml="next" w:id="0"/>
    <w:sdt>
      <w:sdtPr>
        <w:rPr>
          <w:lang w:eastAsia="fr-FR"/>
        </w:rPr>
        <w:id w:val="-1229605980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sdt>
          <w:sdtPr>
            <w:rPr>
              <w:lang w:eastAsia="fr-FR"/>
            </w:rPr>
            <w:id w:val="-1323193249"/>
            <w:docPartObj>
              <w:docPartGallery w:val="Cover Pages"/>
              <w:docPartUnique/>
            </w:docPartObj>
          </w:sdtPr>
          <w:sdtEndPr>
            <w:rPr>
              <w:lang w:eastAsia="fr-FR"/>
            </w:rPr>
          </w:sdtEndPr>
          <w:sdtContent>
            <w:p w:rsidRPr="000C62A8" w:rsidR="00643EEF" w:rsidP="00BD2BD7" w:rsidRDefault="00643EEF" w14:paraId="77C21E76" w14:textId="77777777">
              <w:r w:rsidRPr="000C62A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0528" behindDoc="1" locked="0" layoutInCell="1" allowOverlap="1" wp14:anchorId="6628E817" wp14:editId="4A5C95B1">
                        <wp:simplePos x="0" y="0"/>
                        <wp:positionH relativeFrom="column">
                          <wp:posOffset>-388620</wp:posOffset>
                        </wp:positionH>
                        <wp:positionV relativeFrom="paragraph">
                          <wp:posOffset>-151130</wp:posOffset>
                        </wp:positionV>
                        <wp:extent cx="9408160" cy="11312525"/>
                        <wp:effectExtent l="0" t="0" r="173990" b="1412875"/>
                        <wp:wrapNone/>
                        <wp:docPr id="17" name="Groupe 17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9408160" cy="11312525"/>
                                  <a:chOff x="0" y="0"/>
                                  <a:chExt cx="9408160" cy="11312525"/>
                                </a:xfrm>
                              </wpg:grpSpPr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2686050" y="6343650"/>
                                    <a:ext cx="6722110" cy="4968875"/>
                                    <a:chOff x="0" y="0"/>
                                    <a:chExt cx="6721803" cy="4969189"/>
                                  </a:xfrm>
                                </wpg:grpSpPr>
                                <wpg:grpSp>
                                  <wpg:cNvPr id="218" name="Groupe 218"/>
                                  <wpg:cNvGrpSpPr/>
                                  <wpg:grpSpPr>
                                    <a:xfrm>
                                      <a:off x="0" y="0"/>
                                      <a:ext cx="5646934" cy="4671222"/>
                                      <a:chOff x="0" y="0"/>
                                      <a:chExt cx="5647373" cy="4671286"/>
                                    </a:xfrm>
                                  </wpg:grpSpPr>
                                  <wpg:grpSp>
                                    <wpg:cNvPr id="220" name="Groupe 220"/>
                                    <wpg:cNvGrpSpPr/>
                                    <wpg:grpSpPr>
                                      <a:xfrm>
                                        <a:off x="2725002" y="1231759"/>
                                        <a:ext cx="1220400" cy="1220400"/>
                                        <a:chOff x="2725002" y="1231759"/>
                                        <a:chExt cx="1220400" cy="1220400"/>
                                      </a:xfrm>
                                    </wpg:grpSpPr>
                                    <wps:wsp>
                                      <wps:cNvPr id="230" name="Rectangle 230"/>
                                      <wps:cNvSpPr/>
                                      <wps:spPr>
                                        <a:xfrm rot="2700000">
                                          <a:off x="2725002" y="1231759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31" name="Image 2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4819" r="29132" b="18178"/>
                                        <a:stretch/>
                                      </pic:blipFill>
                                      <pic:spPr bwMode="auto">
                                        <a:xfrm>
                                          <a:off x="2848827" y="1374634"/>
                                          <a:ext cx="965200" cy="89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1" name="Groupe 221"/>
                                    <wpg:cNvGrpSpPr/>
                                    <wpg:grpSpPr>
                                      <a:xfrm>
                                        <a:off x="3529497" y="0"/>
                                        <a:ext cx="2117876" cy="1523859"/>
                                        <a:chOff x="3529497" y="0"/>
                                        <a:chExt cx="2117876" cy="1523859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 rot="2700000">
                                          <a:off x="3978235" y="-448738"/>
                                          <a:ext cx="1220400" cy="21178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9" name="Image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4081" r="18650"/>
                                        <a:stretch/>
                                      </pic:blipFill>
                                      <pic:spPr bwMode="auto">
                                        <a:xfrm>
                                          <a:off x="3783614" y="334291"/>
                                          <a:ext cx="965156" cy="11895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2" name="Groupe 222"/>
                                    <wpg:cNvGrpSpPr/>
                                    <wpg:grpSpPr>
                                      <a:xfrm>
                                        <a:off x="1799717" y="2157045"/>
                                        <a:ext cx="1219835" cy="1247498"/>
                                        <a:chOff x="1799717" y="2157045"/>
                                        <a:chExt cx="1220400" cy="1248076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 rot="2700000">
                                          <a:off x="1799717" y="2157045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7" name="Image 2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1658" t="-28" r="25581" b="166"/>
                                        <a:stretch/>
                                      </pic:blipFill>
                                      <pic:spPr bwMode="auto">
                                        <a:xfrm>
                                          <a:off x="1933580" y="2395146"/>
                                          <a:ext cx="945637" cy="1009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3" name="Groupe 223"/>
                                    <wpg:cNvGrpSpPr/>
                                    <wpg:grpSpPr>
                                      <a:xfrm>
                                        <a:off x="0" y="3112159"/>
                                        <a:ext cx="2232106" cy="1559127"/>
                                        <a:chOff x="0" y="3112159"/>
                                        <a:chExt cx="2232106" cy="1559127"/>
                                      </a:xfrm>
                                    </wpg:grpSpPr>
                                    <wps:wsp>
                                      <wps:cNvPr id="224" name="Rectangle 224"/>
                                      <wps:cNvSpPr/>
                                      <wps:spPr>
                                        <a:xfrm rot="2700000">
                                          <a:off x="505853" y="2945033"/>
                                          <a:ext cx="1220400" cy="223210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5" name="Image 2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6104" t="-9" r="22989" b="96"/>
                                        <a:stretch/>
                                      </pic:blipFill>
                                      <pic:spPr bwMode="auto">
                                        <a:xfrm>
                                          <a:off x="937634" y="3112159"/>
                                          <a:ext cx="938554" cy="114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 rot="2700000">
                                      <a:off x="2967677" y="1215063"/>
                                      <a:ext cx="2516648" cy="4991604"/>
                                    </a:xfrm>
                                    <a:prstGeom prst="rect">
                                      <a:avLst/>
                                    </a:prstGeom>
                                    <a:pattFill prst="lgConfetti">
                                      <a:fgClr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fgClr>
                                      <a:bgClr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Triangle rectangle 2"/>
                                <wps:cNvSpPr/>
                                <wps:spPr>
                                  <a:xfrm flipV="1">
                                    <a:off x="0" y="0"/>
                                    <a:ext cx="5762625" cy="6191250"/>
                                  </a:xfrm>
                                  <a:prstGeom prst="rtTriangle">
                                    <a:avLst/>
                                  </a:prstGeom>
                                  <a:pattFill prst="lgConfetti">
                                    <a:fgClr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fgClr>
                                    <a:b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 xmlns:a14="http://schemas.microsoft.com/office/drawing/2010/main" xmlns:pic="http://schemas.openxmlformats.org/drawingml/2006/picture" xmlns:a="http://schemas.openxmlformats.org/drawingml/2006/main">
                    <w:pict xmlns:w="http://schemas.openxmlformats.org/wordprocessingml/2006/main">
                      <v:group xmlns:w14="http://schemas.microsoft.com/office/word/2010/wordml" xmlns:o="urn:schemas-microsoft-com:office:office" xmlns:v="urn:schemas-microsoft-com:vml" id="Groupe 17" style="position:absolute;margin-left:-30.6pt;margin-top:-11.9pt;width:740.8pt;height:890.75pt;z-index:-251645952" coordsize="94081,113125" o:spid="_x0000_s1026" w14:anchorId="7357C72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">
                        <v:group id="Groupe 618" style="position:absolute;left:26860;top:63436;width:67221;height:49689" coordsize="67218,4969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group id="Groupe 218" style="position:absolute;width:56469;height:46712" coordsize="56473,4671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oupe 220" style="position:absolute;left:27250;top:12317;width:12204;height:12204" coordsize="12204,12204" coordorigin="27250,1231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<v:rect id="Rectangle 230" style="position:absolute;left:27250;top:12317;width:12204;height:12204;rotation:45;visibility:visible;mso-wrap-style:square;v-text-anchor:middle" o:spid="_x0000_s1030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">
                                <v:fill xmlns:r="http://schemas.openxmlformats.org/officeDocument/2006/relationships" type="pattern" color2="#404040 [2429]" o:title="" r:id="rId15"/>
                              </v:rect>
                              <v:shapetype id="_x0000_t75" coordsize="21600,21600" filled="f" stroked="f" o:spt="75" o:preferrelative="t" path="m@4@5l@4@11@9@11@9@5xe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gradientshapeok="t" o:connecttype="rect" o:extrusionok="f"/>
                                <o:lock v:ext="edit" aspectratio="t"/>
                              </v:shapetype>
                              <v:shape id="Image 231" style="position:absolute;left:28488;top:13746;width:9652;height:8941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">
                                <v:imagedata xmlns:r="http://schemas.openxmlformats.org/officeDocument/2006/relationships" cropleft="29373f" cropright="19092f" cropbottom="11913f" o:title="" r:id="rId16"/>
                              </v:shape>
                            </v:group>
                            <v:group id="Groupe 221" style="position:absolute;left:35294;width:21179;height:15238" coordsize="21178,15238" coordorigin="35294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ect id="Rectangle 228" style="position:absolute;left:39782;top:-4488;width:12204;height:21179;rotation:45;visibility:visible;mso-wrap-style:square;v-text-anchor:middle" o:spid="_x0000_s1033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9" style="position:absolute;left:37836;top:3342;width:9651;height:11896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">
                                <v:imagedata xmlns:r="http://schemas.openxmlformats.org/officeDocument/2006/relationships" cropleft="41996f" cropright="12222f" o:title="" r:id="rId17"/>
                              </v:shape>
                            </v:group>
                            <v:group id="Groupe 222" style="position:absolute;left:17997;top:21570;width:12198;height:12475" coordsize="12204,12480" coordorigin="17997,21570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6" style="position:absolute;left:17997;top:21570;width:12204;height:12204;rotation:45;visibility:visible;mso-wrap-style:square;v-text-anchor:middle" o:spid="_x0000_s1036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7" style="position:absolute;left:19335;top:23951;width:9457;height:10100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">
                                <v:imagedata xmlns:r="http://schemas.openxmlformats.org/officeDocument/2006/relationships" cropleft="33855f" croptop="-18f" cropright="16765f" cropbottom="109f" o:title="" r:id="rId18"/>
                              </v:shape>
                            </v:group>
                            <v:group id="Groupe 223" style="position:absolute;top:31121;width:22321;height:15591" coordsize="22321,15591" coordorigin=",31121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4" style="position:absolute;left:5059;top:29449;width:12204;height:22321;rotation:45;visibility:visible;mso-wrap-style:square;v-text-anchor:middle" o:spid="_x0000_s1039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">
                                <v:fill xmlns:r="http://schemas.openxmlformats.org/officeDocument/2006/relationships" type="pattern" color2="#404040 [2429]" o:title="" r:id="rId15"/>
                              </v:rect>
                              <v:shape id="Image 225" style="position:absolute;left:9376;top:31121;width:9385;height:11497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">
                                <v:imagedata xmlns:r="http://schemas.openxmlformats.org/officeDocument/2006/relationships" cropleft="36768f" croptop="-6f" cropright="15066f" cropbottom="63f" o:title="" r:id="rId19"/>
                              </v:shape>
                            </v:group>
                          </v:group>
                          <v:rect id="Rectangle 219" style="position:absolute;left:29677;top:12149;width:25166;height:49917;rotation:45;visibility:visible;mso-wrap-style:square;v-text-anchor:middle" o:spid="_x0000_s1041" fillcolor="#5a5a5a [21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">
                            <v:fill xmlns:r="http://schemas.openxmlformats.org/officeDocument/2006/relationships" type="pattern" color2="#404040 [2429]" o:title="" r:id="rId15"/>
                          </v:rect>
                        </v:group>
                        <v:shapetype id="_x0000_t6" coordsize="21600,21600" o:spt="6" path="m,l,21600r21600,xe">
                          <v:stroke joinstyle="miter"/>
                          <v:path textboxrect="1800,12600,12600,19800" gradientshapeok="t" o:connecttype="custom" o:connectlocs="0,0;0,10800;0,21600;10800,21600;21600,21600;10800,10800"/>
                        </v:shapetype>
                        <v:shape id="Triangle rectangle 2" style="position:absolute;width:57626;height:61912;flip:y;visibility:visible;mso-wrap-style:square;v-text-anchor:middle" o:spid="_x0000_s1042" fillcolor="#5a5a5a [2109]" stroked="f" strokeweight="1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">
                          <v:fill xmlns:r="http://schemas.openxmlformats.org/officeDocument/2006/relationships" type="pattern" color2="#404040 [2429]" o:title="" r:id="rId15"/>
                        </v:shape>
                      </v:group>
                    </w:pict>
                  </mc:Fallback>
                </mc:AlternateContent>
              </w:r>
            </w:p>
            <w:tbl>
              <w:tblPr>
                <w:tblStyle w:val="Grilledutableau"/>
                <w:tblW w:w="0" w:type="auto"/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ook w:val="04A0" w:firstRow="1" w:lastRow="0" w:firstColumn="1" w:lastColumn="0" w:noHBand="0" w:noVBand="1"/>
              </w:tblPr>
              <w:tblGrid>
                <w:gridCol w:w="821"/>
                <w:gridCol w:w="6364"/>
                <w:gridCol w:w="3577"/>
                <w:gridCol w:w="10"/>
              </w:tblGrid>
              <w:tr w:rsidRPr="000C62A8" w:rsidR="00643EEF" w:rsidTr="65E31EE2" w14:paraId="3CE40388" w14:textId="77777777">
                <w:trPr>
                  <w:gridAfter w:val="1"/>
                  <w:wAfter w:w="10" w:type="dxa"/>
                  <w:trHeight w:val="3521"/>
                </w:trPr>
                <w:tc>
                  <w:tcPr>
                    <w:tcW w:w="10762" w:type="dxa"/>
                    <w:gridSpan w:val="3"/>
                    <w:tcMar/>
                    <w:vAlign w:val="center"/>
                  </w:tcPr>
                  <w:p w:rsidRPr="000C62A8" w:rsidR="00643EEF" w:rsidP="00BD2BD7" w:rsidRDefault="00643EEF" w14:paraId="6D17960B" w14:textId="77777777" w14:noSpellErr="1">
                    <w:pPr>
                      <w:jc w:val="center"/>
                    </w:pPr>
                    <w:r w:rsidRPr="000C62A8">
                      <w:rPr>
                        <w:noProof/>
                      </w:rPr>
                      <mc:AlternateContent>
                        <mc:Choice Requires="wpg">
                          <w:drawing>
                            <wp:inline distT="0" distB="0" distL="0" distR="0" wp14:anchorId="5CE7913F" wp14:editId="3ABC17F2">
                              <wp:extent cx="4861560" cy="1617345"/>
                              <wp:effectExtent l="38100" t="38100" r="91440" b="20955"/>
                              <wp:docPr id="1" name="Groupe 1"/>
                              <wp:cNvGraphicFramePr/>
                              <a:graphic xmlns:a="http://schemas.openxmlformats.org/drawingml/2006/main">
                                <a:graphicData uri="http://schemas.microsoft.com/office/word/2010/wordprocessingGroup">
                                  <wpg:wgp>
                                    <wpg:cNvGrpSpPr/>
                                    <wpg:grpSpPr>
                                      <a:xfrm>
                                        <a:off x="0" y="0"/>
                                        <a:ext cx="4861560" cy="1617345"/>
                                        <a:chOff x="0" y="0"/>
                                        <a:chExt cx="4861560" cy="161734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552" name="Image 55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61560" cy="154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  <wps:wsp>
                                      <wps:cNvPr id="619" name="Rectangle 619"/>
                                      <wps:cNvSpPr/>
                                      <wps:spPr>
                                        <a:xfrm>
                                          <a:off x="533400" y="1295400"/>
                                          <a:ext cx="3364230" cy="32194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txbx>
                                        <w:txbxContent>
                                          <w:p w:rsidRPr="003B5993" w:rsidR="00643EEF" w:rsidP="009F5DA5" w:rsidRDefault="003B5993" w14:paraId="088EDE5E" w14:textId="77777777">
                                            <w:pPr>
                                              <w:rPr>
                                                <w:i/>
                                                <w:iCs/>
                                                <w:spacing w:val="1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FFFFFF" w:themeColor="background1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>Le futur se dessine</w:t>
                                            </w: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625E5B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 xml:space="preserve"> aujourd’hui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spAutoFit/>
                                      </wps:bodyPr>
                                    </wps:wsp>
                                  </wpg:wgp>
                                </a:graphicData>
                              </a:graphic>
                            </wp:inline>
                          </w:drawing>
                        </mc:Choice>
                        <mc:Fallback xmlns:a14="http://schemas.microsoft.com/office/drawing/2010/main" xmlns:pic="http://schemas.openxmlformats.org/drawingml/2006/picture" xmlns:a="http://schemas.openxmlformats.org/drawingml/2006/main">
                          <w:pict>
                            <v:group id="Groupe 1" style="width:382.8pt;height:127.35pt;mso-position-horizontal-relative:char;mso-position-vertical-relative:line" coordsize="48615,16173" o:spid="_x0000_s1026" w14:anchorId="5CE791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">
                              <v:shape id="Image 552" style="position:absolute;width:48615;height:1544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">
                                <v:imagedata o:title="" r:id="rId21"/>
                                <v:shadow on="t" color="black" opacity="26214f" offset=".74836mm,.74836mm" origin="-.5,-.5"/>
                              </v:shape>
                              <v:rect id="Rectangle 619" style="position:absolute;left:5334;top:12954;width:33642;height:321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ff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">
                                <v:textbox style="mso-fit-shape-to-text:t">
                                  <w:txbxContent>
                                    <w:p w:rsidRPr="003B5993" w:rsidR="00643EEF" w:rsidP="009F5DA5" w:rsidRDefault="003B5993" w14:paraId="088EDE5E" w14:textId="77777777">
                                      <w:pPr>
                                        <w:rPr>
                                          <w:i/>
                                          <w:iCs/>
                                          <w:spacing w:val="1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FFFFFF" w:themeColor="background1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Le futur se dessine</w:t>
                                      </w: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625E5B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aujourd’hui</w:t>
                                      </w:r>
                                    </w:p>
                                  </w:txbxContent>
                                </v:textbox>
                              </v:rect>
                              <w10:anchorlock/>
                            </v:group>
                          </w:pict>
                        </mc:Fallback>
                      </mc:AlternateContent>
                    </w:r>
                  </w:p>
                </w:tc>
              </w:tr>
              <w:tr w:rsidRPr="000C62A8" w:rsidR="00643EEF" w:rsidTr="65E31EE2" w14:paraId="171200CB" w14:textId="77777777">
                <w:trPr>
                  <w:gridAfter w:val="1"/>
                  <w:wAfter w:w="10" w:type="dxa"/>
                  <w:trHeight w:val="4963"/>
                </w:trPr>
                <w:tc>
                  <w:tcPr>
                    <w:tcW w:w="10762" w:type="dxa"/>
                    <w:gridSpan w:val="3"/>
                    <w:tcMar/>
                    <w:vAlign w:val="center"/>
                  </w:tcPr>
                  <w:p w:rsidR="65E31EE2" w:rsidP="65E31EE2" w:rsidRDefault="65E31EE2" w14:paraId="188E4265" w14:textId="574AB081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="65E31EE2" w:rsidP="65E31EE2" w:rsidRDefault="65E31EE2" w14:paraId="28898FA3" w14:textId="3D14D35F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="65E31EE2" w:rsidP="65E31EE2" w:rsidRDefault="65E31EE2" w14:paraId="5766E3E2" w14:textId="34BB97FC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="65E31EE2" w:rsidP="65E31EE2" w:rsidRDefault="65E31EE2" w14:paraId="5D6AE34E" w14:textId="6DAAC50B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</w:p>
                  <w:p w:rsidRPr="000E2957" w:rsidR="00123756" w:rsidP="00BD2BD7" w:rsidRDefault="00123756" w14:paraId="757CD5E0" w14:textId="77777777" w14:noSpellErr="1">
                    <w:pPr>
                      <w:pStyle w:val="UPageGarde-Titre"/>
                      <w:rPr>
                        <w:sz w:val="72"/>
                        <w:szCs w:val="72"/>
                      </w:rPr>
                    </w:pPr>
                    <w:r w:rsidRPr="65E31EE2" w:rsidR="00123756">
                      <w:rPr>
                        <w:sz w:val="72"/>
                        <w:szCs w:val="72"/>
                      </w:rPr>
                      <w:t xml:space="preserve">Modèle de Cahier </w:t>
                    </w:r>
                  </w:p>
                  <w:p w:rsidRPr="000E2957" w:rsidR="00123756" w:rsidP="00BD2BD7" w:rsidRDefault="00123756" w14:paraId="36343C65" w14:textId="77777777">
                    <w:pPr>
                      <w:pStyle w:val="UPageGarde-Titre"/>
                      <w:rPr>
                        <w:sz w:val="72"/>
                        <w:szCs w:val="40"/>
                      </w:rPr>
                    </w:pPr>
                    <w:r w:rsidRPr="000E2957">
                      <w:rPr>
                        <w:sz w:val="72"/>
                        <w:szCs w:val="40"/>
                      </w:rPr>
                      <w:t xml:space="preserve">des Charges </w:t>
                    </w:r>
                  </w:p>
                  <w:p w:rsidRPr="000C62A8" w:rsidR="00AF0FCD" w:rsidP="00BD2BD7" w:rsidRDefault="00123756" w14:paraId="0D47D062" w14:textId="5125E7A3">
                    <w:pPr>
                      <w:pStyle w:val="UPageGarde-Titre"/>
                    </w:pPr>
                    <w:r w:rsidRPr="000E2957">
                      <w:rPr>
                        <w:sz w:val="72"/>
                        <w:szCs w:val="40"/>
                      </w:rPr>
                      <w:t>Fonctionnelles</w:t>
                    </w:r>
                  </w:p>
                </w:tc>
              </w:tr>
              <w:tr w:rsidRPr="000C62A8" w:rsidR="00643EEF" w:rsidTr="65E31EE2" w14:paraId="3842C28E" w14:textId="77777777">
                <w:trPr>
                  <w:gridAfter w:val="1"/>
                  <w:wAfter w:w="10" w:type="dxa"/>
                  <w:trHeight w:val="6432"/>
                </w:trPr>
                <w:tc>
                  <w:tcPr>
                    <w:tcW w:w="10762" w:type="dxa"/>
                    <w:gridSpan w:val="3"/>
                    <w:tcMar/>
                  </w:tcPr>
                  <w:p w:rsidR="65E31EE2" w:rsidP="65E31EE2" w:rsidRDefault="65E31EE2" w14:paraId="047988D1" w14:textId="33954BF7">
                    <w:pPr>
                      <w:pStyle w:val="UPageGarde-Version"/>
                    </w:pPr>
                  </w:p>
                  <w:p w:rsidRPr="000C62A8" w:rsidR="00643EEF" w:rsidP="00BD2BD7" w:rsidRDefault="00643EEF" w14:paraId="28B52046" w14:textId="77777777" w14:noSpellErr="1">
                    <w:pPr>
                      <w:pStyle w:val="UPageGarde-Version"/>
                    </w:pPr>
                    <w:r w:rsidR="00643EEF">
                      <w:rPr/>
                      <w:t xml:space="preserve">Version </w:t>
                    </w:r>
                    <w:r w:rsidR="000913D2">
                      <w:rPr/>
                      <w:t>V01</w:t>
                    </w:r>
                  </w:p>
                  <w:p w:rsidRPr="000C62A8" w:rsidR="00643EEF" w:rsidP="00BD2BD7" w:rsidRDefault="00643EEF" w14:paraId="47A3DD91" w14:textId="77777777">
                    <w:pPr>
                      <w:pStyle w:val="UPageGarde-Version"/>
                    </w:pPr>
                    <w:r w:rsidRPr="000C62A8">
                      <w:t>Direction Technique</w:t>
                    </w:r>
                  </w:p>
                  <w:p w:rsidRPr="000C62A8" w:rsidR="00643EEF" w:rsidP="00BD2BD7" w:rsidRDefault="00735017" w14:noSpellErr="1" w14:paraId="05DC1029" w14:textId="25F11C8F">
                    <w:pPr>
                      <w:pStyle w:val="UPageGarde-Version"/>
                    </w:pPr>
                    <w:r w:rsidR="00735017">
                      <w:rPr/>
                      <w:t>Buildingmap</w:t>
                    </w:r>
                  </w:p>
                  <w:p w:rsidRPr="000C62A8" w:rsidR="00643EEF" w:rsidP="65E31EE2" w:rsidRDefault="00735017" w14:paraId="36FCEABA" w14:textId="098D6D9F">
                    <w:pPr>
                      <w:pStyle w:val="Normal"/>
                    </w:pPr>
                  </w:p>
                  <w:p w:rsidRPr="000C62A8" w:rsidR="00643EEF" w:rsidP="65E31EE2" w:rsidRDefault="00735017" w14:paraId="5753E41B" w14:textId="5B34B1ED">
                    <w:pPr>
                      <w:pStyle w:val="Normal"/>
                    </w:pPr>
                  </w:p>
                  <w:p w:rsidRPr="000C62A8" w:rsidR="00643EEF" w:rsidP="65E31EE2" w:rsidRDefault="00735017" w14:paraId="55BED014" w14:textId="60EA7FF2">
                    <w:pPr>
                      <w:pStyle w:val="Normal"/>
                    </w:pPr>
                  </w:p>
                  <w:p w:rsidRPr="000C62A8" w:rsidR="00643EEF" w:rsidP="65E31EE2" w:rsidRDefault="00735017" w14:paraId="0225E55B" w14:textId="3A711AA2">
                    <w:pPr>
                      <w:pStyle w:val="Normal"/>
                    </w:pPr>
                  </w:p>
                  <w:p w:rsidRPr="000C62A8" w:rsidR="00643EEF" w:rsidP="65E31EE2" w:rsidRDefault="00735017" w14:paraId="3FA30B09" w14:textId="6BA98540">
                    <w:pPr>
                      <w:pStyle w:val="Normal"/>
                    </w:pPr>
                  </w:p>
                  <w:p w:rsidRPr="000C62A8" w:rsidR="00643EEF" w:rsidP="65E31EE2" w:rsidRDefault="00735017" w14:paraId="68E60B73" w14:textId="1E3C49CB">
                    <w:pPr>
                      <w:pStyle w:val="Normal"/>
                    </w:pPr>
                  </w:p>
                  <w:p w:rsidRPr="000C62A8" w:rsidR="00643EEF" w:rsidP="65E31EE2" w:rsidRDefault="00735017" w14:paraId="5AAEB675" w14:textId="45117809">
                    <w:pPr>
                      <w:pStyle w:val="Normal"/>
                    </w:pPr>
                  </w:p>
                  <w:p w:rsidRPr="000C62A8" w:rsidR="00643EEF" w:rsidP="65E31EE2" w:rsidRDefault="00735017" w14:paraId="33772F02" w14:textId="165A1BB1">
                    <w:pPr>
                      <w:pStyle w:val="Normal"/>
                    </w:pPr>
                  </w:p>
                  <w:p w:rsidRPr="000C62A8" w:rsidR="00643EEF" w:rsidP="65E31EE2" w:rsidRDefault="00735017" w14:paraId="1B5B2E36" w14:textId="7B4B7CD6">
                    <w:pPr>
                      <w:pStyle w:val="Normal"/>
                    </w:pPr>
                  </w:p>
                  <w:p w:rsidRPr="000C62A8" w:rsidR="00643EEF" w:rsidP="65E31EE2" w:rsidRDefault="00735017" w14:paraId="21468DDA" w14:textId="7D5901F8">
                    <w:pPr>
                      <w:pStyle w:val="Normal"/>
                    </w:pPr>
                  </w:p>
                  <w:p w:rsidRPr="000C62A8" w:rsidR="00643EEF" w:rsidP="65E31EE2" w:rsidRDefault="00735017" w14:paraId="6C0AA84C" w14:textId="0C8DA726">
                    <w:pPr>
                      <w:pStyle w:val="Normal"/>
                    </w:pPr>
                  </w:p>
                  <w:p w:rsidRPr="000C62A8" w:rsidR="00643EEF" w:rsidP="65E31EE2" w:rsidRDefault="00735017" w14:paraId="701DD85B" w14:textId="14BD3F30">
                    <w:pPr>
                      <w:pStyle w:val="Normal"/>
                    </w:pPr>
                  </w:p>
                  <w:p w:rsidRPr="000C62A8" w:rsidR="00643EEF" w:rsidP="65E31EE2" w:rsidRDefault="00735017" w14:paraId="5D43404E" w14:textId="414100D5">
                    <w:pPr>
                      <w:pStyle w:val="Normal"/>
                    </w:pPr>
                  </w:p>
                  <w:p w:rsidRPr="000C62A8" w:rsidR="00643EEF" w:rsidP="65E31EE2" w:rsidRDefault="00735017" w14:paraId="7477F018" w14:textId="76A9B3BD">
                    <w:pPr>
                      <w:pStyle w:val="Normal"/>
                    </w:pPr>
                  </w:p>
                </w:tc>
              </w:tr>
              <w:tr w:rsidRPr="000C62A8" w:rsidR="00C247C6" w:rsidTr="65E31EE2" w14:paraId="5AFF92F6" w14:textId="77777777">
                <w:tc>
                  <w:tcPr>
                    <w:tcW w:w="821" w:type="dxa"/>
                    <w:tcMar/>
                    <w:vAlign w:val="center"/>
                  </w:tcPr>
                  <w:p w:rsidRPr="000C62A8" w:rsidR="00C247C6" w:rsidP="00BD2BD7" w:rsidRDefault="00C247C6" w14:paraId="742E828C" w14:textId="77777777">
                    <w:r w:rsidRPr="000C62A8">
                      <w:rPr>
                        <w:noProof/>
                      </w:rPr>
                      <w:drawing>
                        <wp:inline distT="0" distB="0" distL="0" distR="0" wp14:anchorId="5CEF74A1" wp14:editId="695A3CE5">
                          <wp:extent cx="276968" cy="232372"/>
                          <wp:effectExtent l="38100" t="38100" r="27940" b="34925"/>
                          <wp:docPr id="237" name="Picture 2" descr="Résultat de recherche d'images pour &quot;icon orange mail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7" name="Picture 2" descr="Résultat de recherche d'images pour &quot;icon orange mail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78161">
                                    <a:off x="0" y="0"/>
                                    <a:ext cx="276968" cy="232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tcMar/>
                    <w:vAlign w:val="center"/>
                  </w:tcPr>
                  <w:p w:rsidRPr="000C62A8" w:rsidR="00C247C6" w:rsidP="00BD2BD7" w:rsidRDefault="00C247C6" w14:paraId="37532135" w14:textId="77777777">
                    <w:r w:rsidRPr="000C62A8">
                      <w:t>contact@futurmap.com</w:t>
                    </w:r>
                  </w:p>
                </w:tc>
                <w:tc>
                  <w:tcPr>
                    <w:tcW w:w="3587" w:type="dxa"/>
                    <w:gridSpan w:val="2"/>
                    <w:vMerge w:val="restart"/>
                    <w:tcMar/>
                    <w:vAlign w:val="center"/>
                  </w:tcPr>
                  <w:p w:rsidRPr="000C62A8" w:rsidR="00C247C6" w:rsidP="00BD2BD7" w:rsidRDefault="00C247C6" w14:paraId="0B2DBAE9" w14:textId="77777777">
                    <w:pPr>
                      <w:pStyle w:val="UPageGarde-Date"/>
                    </w:pPr>
                    <w:r w:rsidRPr="000C62A8">
                      <w:t>Date d’édition :</w:t>
                    </w:r>
                  </w:p>
                  <w:p w:rsidRPr="000C62A8" w:rsidR="00C247C6" w:rsidP="00BD2BD7" w:rsidRDefault="00D75B4F" w14:paraId="74682926" w14:textId="77777777">
                    <w:pPr>
                      <w:pStyle w:val="UPageGarde-Date"/>
                      <w:rPr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SAVEDATE  \@ "dddd d MMMM yyyy" </w:instrText>
                    </w:r>
                    <w:r>
                      <w:fldChar w:fldCharType="separate"/>
                    </w:r>
                    <w:r w:rsidR="00123756">
                      <w:rPr>
                        <w:noProof/>
                      </w:rPr>
                      <w:t>XXX 0 XXX 0000</w:t>
                    </w:r>
                    <w:r>
                      <w:fldChar w:fldCharType="end"/>
                    </w:r>
                  </w:p>
                </w:tc>
              </w:tr>
              <w:tr w:rsidRPr="000C62A8" w:rsidR="00C247C6" w:rsidTr="65E31EE2" w14:paraId="6F5F47AE" w14:textId="77777777">
                <w:tc>
                  <w:tcPr>
                    <w:tcW w:w="821" w:type="dxa"/>
                    <w:tcMar/>
                    <w:vAlign w:val="center"/>
                  </w:tcPr>
                  <w:p w:rsidRPr="000C62A8" w:rsidR="00C247C6" w:rsidP="00BD2BD7" w:rsidRDefault="00C247C6" w14:paraId="19B5C076" w14:textId="77777777">
                    <w:r w:rsidRPr="000C62A8">
                      <w:rPr>
                        <w:noProof/>
                      </w:rPr>
                      <w:drawing>
                        <wp:inline distT="0" distB="0" distL="0" distR="0" wp14:anchorId="45DF196C" wp14:editId="1ADF2438">
                          <wp:extent cx="260433" cy="218499"/>
                          <wp:effectExtent l="38100" t="38100" r="25400" b="29210"/>
                          <wp:docPr id="238" name="Picture 4" descr="Résultat de recherche d'images pour &quot;icon orange website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Picture 4" descr="Résultat de recherche d'images pour &quot;icon orange website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05656">
                                    <a:off x="0" y="0"/>
                                    <a:ext cx="260433" cy="218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tcMar/>
                    <w:vAlign w:val="center"/>
                  </w:tcPr>
                  <w:p w:rsidRPr="000C62A8" w:rsidR="00C247C6" w:rsidP="00BD2BD7" w:rsidRDefault="00C247C6" w14:paraId="6CA52137" w14:textId="77777777">
                    <w:r w:rsidRPr="000C62A8">
                      <w:t>www.futurmap.com</w:t>
                    </w:r>
                  </w:p>
                </w:tc>
                <w:tc>
                  <w:tcPr>
                    <w:tcW w:w="3587" w:type="dxa"/>
                    <w:gridSpan w:val="2"/>
                    <w:vMerge/>
                    <w:tcMar/>
                    <w:vAlign w:val="center"/>
                  </w:tcPr>
                  <w:p w:rsidRPr="000C62A8" w:rsidR="00C247C6" w:rsidP="00BD2BD7" w:rsidRDefault="00C247C6" w14:paraId="15F83D95" w14:textId="77777777"/>
                </w:tc>
              </w:tr>
            </w:tbl>
            <w:p w:rsidRPr="000C62A8" w:rsidR="00BE64D9" w:rsidP="00BD2BD7" w:rsidRDefault="00BE64D9" w14:paraId="05D08C0D" w14:textId="77777777">
              <w:pPr>
                <w:sectPr w:rsidRPr="000C62A8" w:rsidR="00BE64D9" w:rsidSect="001B2D82">
                  <w:headerReference w:type="default" r:id="rId24"/>
                  <w:footerReference w:type="default" r:id="rId25"/>
                  <w:pgSz w:w="11906" w:h="16838" w:code="9"/>
                  <w:pgMar w:top="238" w:right="567" w:bottom="244" w:left="567" w:header="142" w:footer="0" w:gutter="0"/>
                  <w:pgNumType w:start="1"/>
                  <w:cols w:space="708"/>
                  <w:titlePg/>
                  <w:docGrid w:linePitch="360"/>
                </w:sectPr>
              </w:pPr>
            </w:p>
            <w:p w:rsidR="00123756" w:rsidP="00123756" w:rsidRDefault="00754CDC" w14:paraId="77DB7F91" w14:textId="77777777">
              <w:pPr>
                <w:pStyle w:val="Normal2"/>
                <w:ind w:firstLine="0"/>
              </w:pPr>
            </w:p>
          </w:sdtContent>
        </w:sdt>
      </w:sdtContent>
    </w:sdt>
    <w:p w:rsidRPr="00123756" w:rsidR="00123756" w:rsidP="65E31EE2" w:rsidRDefault="00123756" w14:paraId="78EDEA91" w14:textId="171C66F7">
      <w:pPr>
        <w:numPr>
          <w:ilvl w:val="0"/>
          <w:numId w:val="0"/>
        </w:numPr>
      </w:pPr>
      <w:r>
        <w:br w:type="page"/>
      </w:r>
    </w:p>
    <w:p w:rsidRPr="00123756" w:rsidR="00123756" w:rsidP="65E31EE2" w:rsidRDefault="00123756" w14:paraId="6A29B783" w14:textId="1CA56C53">
      <w:pPr>
        <w:pStyle w:val="Titre1"/>
        <w:rPr>
          <w:rStyle w:val="Titre1Car"/>
          <w:b w:val="1"/>
          <w:bCs w:val="1"/>
          <w:caps w:val="1"/>
          <w:color w:val="FFC000" w:themeColor="accent4" w:themeTint="FF" w:themeShade="FF"/>
          <w:sz w:val="48"/>
          <w:szCs w:val="48"/>
        </w:rPr>
      </w:pPr>
      <w:r w:rsidRPr="65E31EE2" w:rsidR="00123756">
        <w:rPr>
          <w:rStyle w:val="Titre1Car"/>
          <w:b w:val="1"/>
          <w:bCs w:val="1"/>
          <w:caps w:val="1"/>
        </w:rPr>
        <w:t>Information Générales</w:t>
      </w:r>
    </w:p>
    <w:p w:rsidRPr="00123756" w:rsidR="00123756" w:rsidP="000E2957" w:rsidRDefault="00123756" w14:paraId="5D7206B0" w14:textId="77777777">
      <w:pPr>
        <w:pStyle w:val="Normal2"/>
        <w:ind w:left="709" w:firstLine="0"/>
      </w:pPr>
      <w:r w:rsidRPr="00123756">
        <w:rPr>
          <w:b/>
          <w:bCs/>
        </w:rPr>
        <w:t>Titre du projet :</w:t>
      </w:r>
    </w:p>
    <w:p w:rsidRPr="00123756" w:rsidR="00123756" w:rsidP="000E2957" w:rsidRDefault="00123756" w14:paraId="7A777B08" w14:textId="77777777">
      <w:pPr>
        <w:pStyle w:val="Normal2"/>
        <w:ind w:left="709" w:firstLine="0"/>
      </w:pPr>
      <w:r w:rsidRPr="00123756">
        <w:rPr>
          <w:b/>
          <w:bCs/>
        </w:rPr>
        <w:t>Demandeur(s) :</w:t>
      </w:r>
    </w:p>
    <w:p w:rsidRPr="00123756" w:rsidR="00123756" w:rsidP="000E2957" w:rsidRDefault="00123756" w14:paraId="54B7CDBA" w14:textId="77777777">
      <w:pPr>
        <w:pStyle w:val="Normal2"/>
        <w:ind w:left="709" w:firstLine="0"/>
      </w:pPr>
      <w:r w:rsidRPr="00123756">
        <w:rPr>
          <w:b/>
          <w:bCs/>
        </w:rPr>
        <w:t>Date de la demande :</w:t>
      </w:r>
    </w:p>
    <w:p w:rsidRPr="00123756" w:rsidR="00123756" w:rsidP="000E2957" w:rsidRDefault="00123756" w14:paraId="2A5C4119" w14:textId="77777777">
      <w:pPr>
        <w:pStyle w:val="Normal2"/>
        <w:ind w:left="709" w:firstLine="0"/>
      </w:pPr>
      <w:r w:rsidRPr="00123756">
        <w:rPr>
          <w:b/>
          <w:bCs/>
        </w:rPr>
        <w:t>Date limite souhaitée :</w:t>
      </w:r>
    </w:p>
    <w:p w:rsidRPr="00123756" w:rsidR="00123756" w:rsidP="000E2957" w:rsidRDefault="00123756" w14:paraId="303A1E78" w14:textId="77777777">
      <w:pPr>
        <w:pStyle w:val="Normal2"/>
        <w:ind w:left="709" w:firstLine="0"/>
      </w:pPr>
      <w:r w:rsidRPr="00123756">
        <w:rPr>
          <w:b/>
          <w:bCs/>
        </w:rPr>
        <w:t>Version du document :</w:t>
      </w:r>
    </w:p>
    <w:p w:rsidRPr="00123756" w:rsidR="00123756" w:rsidP="000E2957" w:rsidRDefault="00123756" w14:paraId="40AFB8E3" w14:textId="052B4641">
      <w:pPr>
        <w:pStyle w:val="Titre1"/>
      </w:pPr>
      <w:r w:rsidRPr="00123756">
        <w:t xml:space="preserve"> Contexte et Objectifs</w:t>
      </w:r>
    </w:p>
    <w:p w:rsidR="000E2957" w:rsidP="000E2957" w:rsidRDefault="00123756" w14:paraId="4138E29F" w14:textId="77777777">
      <w:pPr>
        <w:pStyle w:val="Normal2"/>
        <w:numPr>
          <w:ilvl w:val="0"/>
          <w:numId w:val="25"/>
        </w:numPr>
        <w:spacing w:after="0"/>
      </w:pPr>
      <w:r w:rsidRPr="00123756">
        <w:rPr>
          <w:b/>
          <w:bCs/>
        </w:rPr>
        <w:t>Problématique actuelle :</w:t>
      </w:r>
      <w:r w:rsidRPr="00123756">
        <w:t xml:space="preserve"> </w:t>
      </w:r>
    </w:p>
    <w:p w:rsidRPr="000E2957" w:rsidR="00123756" w:rsidP="000E2957" w:rsidRDefault="00123756" w14:paraId="3054A765" w14:textId="6CC44932">
      <w:pPr>
        <w:pStyle w:val="Normal2"/>
        <w:ind w:left="360" w:firstLine="349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Décrivez le problème que ce développement est censé résoudre. Pourquoi cette demande est-elle nécessaire ?</w:t>
      </w:r>
    </w:p>
    <w:p w:rsidRPr="00123756" w:rsidR="00123756" w:rsidP="00123756" w:rsidRDefault="00123756" w14:paraId="6FE22367" w14:textId="465B9D8E">
      <w:pPr>
        <w:pStyle w:val="Normal2"/>
        <w:numPr>
          <w:ilvl w:val="1"/>
          <w:numId w:val="25"/>
        </w:numPr>
      </w:pPr>
    </w:p>
    <w:p w:rsidRPr="000E2957" w:rsidR="000E2957" w:rsidP="000E2957" w:rsidRDefault="00123756" w14:paraId="05D3A262" w14:textId="77777777">
      <w:pPr>
        <w:pStyle w:val="Normal2"/>
        <w:numPr>
          <w:ilvl w:val="0"/>
          <w:numId w:val="25"/>
        </w:numPr>
        <w:spacing w:after="0"/>
        <w:rPr>
          <w:i/>
          <w:iCs/>
          <w:sz w:val="18"/>
          <w:szCs w:val="18"/>
        </w:rPr>
      </w:pPr>
      <w:r w:rsidRPr="00123756">
        <w:rPr>
          <w:b/>
          <w:bCs/>
        </w:rPr>
        <w:t>Objectifs du projet :</w:t>
      </w:r>
      <w:r w:rsidRPr="00123756">
        <w:t xml:space="preserve"> </w:t>
      </w:r>
    </w:p>
    <w:p w:rsidRPr="000E2957" w:rsidR="00123756" w:rsidP="000E2957" w:rsidRDefault="00123756" w14:paraId="3AA699BF" w14:textId="5863C043">
      <w:pPr>
        <w:pStyle w:val="Normal2"/>
        <w:ind w:left="709" w:firstLine="0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Quels sont les buts spécifiques à atteindre ? (Exemple : "Améliorer l'efficacité de la saisie des données de 20%", "Permettre aux utilisateurs de télécharger des rapports au format PDF", etc.)</w:t>
      </w:r>
    </w:p>
    <w:p w:rsidR="00123756" w:rsidP="00123756" w:rsidRDefault="00123756" w14:paraId="733DB72C" w14:textId="77777777">
      <w:pPr>
        <w:pStyle w:val="Paragraphedeliste"/>
      </w:pPr>
    </w:p>
    <w:p w:rsidRPr="00123756" w:rsidR="00123756" w:rsidP="00123756" w:rsidRDefault="00123756" w14:paraId="3E0E9ED6" w14:textId="77777777">
      <w:pPr>
        <w:pStyle w:val="Normal2"/>
        <w:numPr>
          <w:ilvl w:val="1"/>
          <w:numId w:val="25"/>
        </w:numPr>
        <w:ind w:left="851" w:firstLine="0"/>
      </w:pPr>
    </w:p>
    <w:p w:rsidR="000E2957" w:rsidP="000E2957" w:rsidRDefault="00123756" w14:paraId="7587DFEC" w14:textId="77777777">
      <w:pPr>
        <w:pStyle w:val="Normal2"/>
        <w:numPr>
          <w:ilvl w:val="0"/>
          <w:numId w:val="25"/>
        </w:numPr>
        <w:spacing w:after="0"/>
      </w:pPr>
      <w:r w:rsidRPr="00123756">
        <w:rPr>
          <w:b/>
          <w:bCs/>
        </w:rPr>
        <w:t>Valeur ajoutée attendue :</w:t>
      </w:r>
      <w:r w:rsidRPr="00123756">
        <w:t xml:space="preserve"> </w:t>
      </w:r>
    </w:p>
    <w:p w:rsidRPr="000E2957" w:rsidR="00123756" w:rsidP="000E2957" w:rsidRDefault="00123756" w14:paraId="2464F5E0" w14:textId="223DA4CC">
      <w:pPr>
        <w:pStyle w:val="Normal2"/>
        <w:ind w:left="360" w:firstLine="349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Quels sont les bénéfices pour l'entreprise ou les utilisateurs ?</w:t>
      </w:r>
    </w:p>
    <w:p w:rsidRPr="00123756" w:rsidR="00123756" w:rsidP="00123756" w:rsidRDefault="00123756" w14:paraId="5CE49AB1" w14:textId="632DE99E">
      <w:pPr>
        <w:pStyle w:val="Normal2"/>
        <w:numPr>
          <w:ilvl w:val="1"/>
          <w:numId w:val="25"/>
        </w:numPr>
        <w:ind w:left="851" w:firstLine="0"/>
      </w:pPr>
    </w:p>
    <w:p w:rsidRPr="00123756" w:rsidR="00123756" w:rsidP="000E2957" w:rsidRDefault="00123756" w14:paraId="503962C6" w14:textId="75166271">
      <w:pPr>
        <w:pStyle w:val="Titre1"/>
      </w:pPr>
      <w:r w:rsidRPr="00123756">
        <w:t>Périmètre du projet</w:t>
      </w:r>
    </w:p>
    <w:p w:rsidRPr="000E2957" w:rsidR="000E2957" w:rsidP="000E2957" w:rsidRDefault="00123756" w14:paraId="2DD194A8" w14:textId="77777777">
      <w:pPr>
        <w:pStyle w:val="Normal2"/>
        <w:numPr>
          <w:ilvl w:val="0"/>
          <w:numId w:val="26"/>
        </w:numPr>
        <w:spacing w:after="0"/>
        <w:rPr>
          <w:i/>
          <w:iCs/>
        </w:rPr>
      </w:pPr>
      <w:r w:rsidRPr="00123756">
        <w:rPr>
          <w:b/>
          <w:bCs/>
        </w:rPr>
        <w:t>Fonctionnalités incluses :</w:t>
      </w:r>
      <w:r w:rsidRPr="00123756">
        <w:t xml:space="preserve"> </w:t>
      </w:r>
    </w:p>
    <w:p w:rsidRPr="00123756" w:rsidR="00123756" w:rsidP="000E2957" w:rsidRDefault="00123756" w14:paraId="448F1BF3" w14:textId="6253397E">
      <w:pPr>
        <w:pStyle w:val="Normal2"/>
        <w:spacing w:after="0"/>
        <w:ind w:left="360" w:firstLine="349"/>
        <w:rPr>
          <w:i/>
          <w:iCs/>
        </w:rPr>
      </w:pPr>
      <w:r w:rsidRPr="00123756">
        <w:rPr>
          <w:i/>
          <w:iCs/>
          <w:sz w:val="18"/>
          <w:szCs w:val="18"/>
        </w:rPr>
        <w:t>Listez de manière exhaustive les fonctionnalités que le développement doit inclure</w:t>
      </w:r>
      <w:r w:rsidRPr="00123756">
        <w:rPr>
          <w:i/>
          <w:iCs/>
        </w:rPr>
        <w:t>.</w:t>
      </w:r>
    </w:p>
    <w:p w:rsidRPr="00123756" w:rsidR="00123756" w:rsidP="000E2957" w:rsidRDefault="00123756" w14:paraId="413000D6" w14:textId="77777777">
      <w:pPr>
        <w:pStyle w:val="Normal2"/>
        <w:ind w:left="709" w:firstLine="0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Exemple : "Créer un formulaire de contact", "Ajouter une barre de recherche", "Mettre en place un système de notifications par e-mail".</w:t>
      </w:r>
    </w:p>
    <w:p w:rsidR="00123756" w:rsidP="00123756" w:rsidRDefault="00123756" w14:paraId="003FFBAA" w14:textId="5F912874">
      <w:pPr>
        <w:pStyle w:val="Normal2"/>
        <w:ind w:left="993" w:firstLine="0"/>
      </w:pPr>
      <w:r>
        <w:t xml:space="preserve">- </w:t>
      </w:r>
    </w:p>
    <w:p w:rsidRPr="00123756" w:rsidR="00123756" w:rsidP="00123756" w:rsidRDefault="00123756" w14:paraId="1FFF9610" w14:textId="69641BAA">
      <w:pPr>
        <w:pStyle w:val="Normal2"/>
        <w:ind w:left="284"/>
      </w:pPr>
      <w:r>
        <w:t xml:space="preserve">- </w:t>
      </w:r>
    </w:p>
    <w:p w:rsidR="000E2957" w:rsidP="000E2957" w:rsidRDefault="00123756" w14:paraId="14690EAB" w14:textId="77777777">
      <w:pPr>
        <w:pStyle w:val="Normal2"/>
        <w:numPr>
          <w:ilvl w:val="0"/>
          <w:numId w:val="26"/>
        </w:numPr>
        <w:spacing w:after="0"/>
      </w:pPr>
      <w:r w:rsidRPr="00123756">
        <w:rPr>
          <w:b/>
          <w:bCs/>
        </w:rPr>
        <w:t>Fonctionnalités exclues :</w:t>
      </w:r>
      <w:r w:rsidRPr="00123756">
        <w:t xml:space="preserve"> </w:t>
      </w:r>
    </w:p>
    <w:p w:rsidRPr="000E2957" w:rsidR="00123756" w:rsidP="000E2957" w:rsidRDefault="00123756" w14:paraId="699CD720" w14:textId="4649B31C">
      <w:pPr>
        <w:pStyle w:val="Normal2"/>
        <w:ind w:left="360" w:firstLine="349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Pour éviter les malentendus, listez tout ce qui ne fait PAS partie de cette demande.</w:t>
      </w:r>
    </w:p>
    <w:p w:rsidRPr="00123756" w:rsidR="00123756" w:rsidP="00123756" w:rsidRDefault="00123756" w14:paraId="581E8518" w14:textId="2156F051">
      <w:pPr>
        <w:pStyle w:val="Normal2"/>
        <w:ind w:left="993" w:firstLine="0"/>
      </w:pPr>
      <w:r w:rsidRPr="00123756">
        <w:t>-</w:t>
      </w:r>
    </w:p>
    <w:p w:rsidRPr="00123756" w:rsidR="00123756" w:rsidP="00123756" w:rsidRDefault="00123756" w14:paraId="1456A4F3" w14:textId="5B02AF5B">
      <w:pPr>
        <w:pStyle w:val="Normal2"/>
        <w:ind w:left="993" w:firstLine="0"/>
      </w:pPr>
      <w:r>
        <w:t>-</w:t>
      </w:r>
    </w:p>
    <w:p w:rsidRPr="000E2957" w:rsidR="00123756" w:rsidP="000E2957" w:rsidRDefault="00123756" w14:paraId="40F5C81B" w14:textId="39FBDD75">
      <w:pPr>
        <w:pStyle w:val="Titre1"/>
      </w:pPr>
      <w:r w:rsidRPr="000E2957">
        <w:t>Spécifications Fonctionnelles Détaillées</w:t>
      </w:r>
    </w:p>
    <w:p w:rsidR="00123756" w:rsidP="000E2957" w:rsidRDefault="00123756" w14:paraId="300A99B6" w14:textId="77777777">
      <w:pPr>
        <w:pStyle w:val="Titre2"/>
      </w:pPr>
      <w:r w:rsidRPr="00123756">
        <w:t>Description de la fonctionnalité 1 :</w:t>
      </w:r>
    </w:p>
    <w:p w:rsidRPr="00123756" w:rsidR="00123756" w:rsidP="00123756" w:rsidRDefault="00123756" w14:paraId="3D4B4EDB" w14:textId="1D55DE73">
      <w:pPr>
        <w:pStyle w:val="Normal2"/>
        <w:numPr>
          <w:ilvl w:val="0"/>
          <w:numId w:val="34"/>
        </w:numPr>
        <w:rPr>
          <w:b/>
          <w:bCs/>
        </w:rPr>
      </w:pPr>
      <w:r w:rsidRPr="00123756">
        <w:rPr>
          <w:b/>
          <w:bCs/>
        </w:rPr>
        <w:t>Nom :</w:t>
      </w:r>
    </w:p>
    <w:p w:rsidR="00123756" w:rsidP="00123756" w:rsidRDefault="00123756" w14:paraId="0D1CFB08" w14:textId="48151257">
      <w:pPr>
        <w:pStyle w:val="Normal2"/>
        <w:numPr>
          <w:ilvl w:val="0"/>
          <w:numId w:val="34"/>
        </w:numPr>
        <w:rPr>
          <w:i/>
          <w:iCs/>
          <w:sz w:val="18"/>
          <w:szCs w:val="18"/>
        </w:rPr>
      </w:pPr>
      <w:r w:rsidRPr="00123756">
        <w:rPr>
          <w:b/>
          <w:bCs/>
        </w:rPr>
        <w:t xml:space="preserve">Description : </w:t>
      </w:r>
      <w:r w:rsidRPr="000E2957">
        <w:rPr>
          <w:i/>
          <w:iCs/>
          <w:sz w:val="18"/>
          <w:szCs w:val="18"/>
        </w:rPr>
        <w:t>Décrivez ce que l'utilisateur pourra faire.</w:t>
      </w:r>
    </w:p>
    <w:p w:rsidRPr="000E2957" w:rsidR="000E2957" w:rsidP="000E2957" w:rsidRDefault="000E2957" w14:paraId="3D721192" w14:textId="42B27257">
      <w:pPr>
        <w:pStyle w:val="Normal2"/>
        <w:ind w:left="360" w:firstLine="349"/>
        <w:rPr>
          <w:sz w:val="18"/>
          <w:szCs w:val="18"/>
        </w:rPr>
      </w:pPr>
      <w:r w:rsidRPr="000E2957">
        <w:t>-</w:t>
      </w:r>
      <w:r w:rsidRPr="000E2957">
        <w:rPr>
          <w:sz w:val="18"/>
          <w:szCs w:val="18"/>
        </w:rPr>
        <w:t xml:space="preserve"> </w:t>
      </w:r>
    </w:p>
    <w:p w:rsidR="00123756" w:rsidP="00123756" w:rsidRDefault="00123756" w14:paraId="4EB1A8FC" w14:textId="77777777">
      <w:pPr>
        <w:pStyle w:val="Normal2"/>
        <w:numPr>
          <w:ilvl w:val="0"/>
          <w:numId w:val="34"/>
        </w:numPr>
        <w:spacing w:after="0"/>
        <w:rPr>
          <w:b/>
          <w:bCs/>
        </w:rPr>
      </w:pPr>
      <w:r w:rsidRPr="00123756">
        <w:rPr>
          <w:b/>
          <w:bCs/>
        </w:rPr>
        <w:t>Scénario(s) utilisateur :</w:t>
      </w:r>
    </w:p>
    <w:p w:rsidRPr="00123756" w:rsidR="00123756" w:rsidP="00123756" w:rsidRDefault="00123756" w14:paraId="3E1207F6" w14:textId="77777777">
      <w:pPr>
        <w:pStyle w:val="Normal2"/>
        <w:spacing w:after="0"/>
        <w:rPr>
          <w:b/>
          <w:bCs/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En tant que [rôle de l'utilisateur], je veux [action] pour [objectif].</w:t>
      </w:r>
    </w:p>
    <w:p w:rsidRPr="00123756" w:rsidR="00123756" w:rsidP="00123756" w:rsidRDefault="00123756" w14:paraId="0C4B13A0" w14:textId="28436F50">
      <w:pPr>
        <w:pStyle w:val="Normal2"/>
        <w:ind w:left="709" w:firstLine="0"/>
        <w:rPr>
          <w:b/>
          <w:bCs/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Exemple : "En tant que responsable de projet, je veux voir l'état d'avancement de toutes les tâches pour pouvoir suivre l'avancement global."</w:t>
      </w:r>
    </w:p>
    <w:p w:rsidRPr="00123756" w:rsidR="00123756" w:rsidP="00123756" w:rsidRDefault="00123756" w14:paraId="407B263F" w14:textId="4F771940">
      <w:pPr>
        <w:pStyle w:val="Normal2"/>
        <w:ind w:left="993" w:firstLine="0"/>
      </w:pPr>
      <w:r w:rsidRPr="00123756">
        <w:t>-</w:t>
      </w:r>
    </w:p>
    <w:p w:rsidRPr="00123756" w:rsidR="00123756" w:rsidP="000E2957" w:rsidRDefault="00123756" w14:paraId="373C9653" w14:textId="77777777">
      <w:pPr>
        <w:pStyle w:val="Titre2"/>
      </w:pPr>
      <w:r w:rsidRPr="00123756">
        <w:t>Description de la fonctionnalité 2 :</w:t>
      </w:r>
    </w:p>
    <w:p w:rsidR="00123756" w:rsidP="00123756" w:rsidRDefault="00123756" w14:paraId="2A5FC6A5" w14:textId="77777777">
      <w:pPr>
        <w:pStyle w:val="Normal2"/>
        <w:numPr>
          <w:ilvl w:val="1"/>
          <w:numId w:val="27"/>
        </w:numPr>
      </w:pPr>
      <w:r w:rsidRPr="00123756">
        <w:t>... (Répétez pour chaque fonctionnalité)</w:t>
      </w:r>
    </w:p>
    <w:p w:rsidRPr="00123756" w:rsidR="00123756" w:rsidP="00123756" w:rsidRDefault="00123756" w14:paraId="3B993112" w14:textId="77777777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Nom :</w:t>
      </w:r>
    </w:p>
    <w:p w:rsidRPr="000E2957" w:rsidR="00123756" w:rsidP="00123756" w:rsidRDefault="00123756" w14:paraId="7EFC56C1" w14:textId="77777777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Description :</w:t>
      </w:r>
      <w:r w:rsidRPr="00123756">
        <w:t xml:space="preserve"> </w:t>
      </w:r>
      <w:r w:rsidRPr="00123756">
        <w:rPr>
          <w:i/>
          <w:iCs/>
        </w:rPr>
        <w:t>Décrivez ce que l'utilisateur pourra faire.</w:t>
      </w:r>
    </w:p>
    <w:p w:rsidRPr="00123756" w:rsidR="000E2957" w:rsidP="000E2957" w:rsidRDefault="000E2957" w14:paraId="09107F7D" w14:textId="4D952DAB">
      <w:pPr>
        <w:pStyle w:val="Normal2"/>
        <w:ind w:left="720" w:firstLine="0"/>
      </w:pPr>
      <w:r>
        <w:t xml:space="preserve">- </w:t>
      </w:r>
    </w:p>
    <w:p w:rsidRPr="00123756" w:rsidR="00123756" w:rsidP="00123756" w:rsidRDefault="00123756" w14:paraId="31991470" w14:textId="77777777">
      <w:pPr>
        <w:pStyle w:val="Normal2"/>
        <w:numPr>
          <w:ilvl w:val="0"/>
          <w:numId w:val="27"/>
        </w:numPr>
      </w:pPr>
      <w:r w:rsidRPr="00123756">
        <w:rPr>
          <w:b/>
          <w:bCs/>
        </w:rPr>
        <w:t>Scénario(s) utilisateur :</w:t>
      </w:r>
    </w:p>
    <w:p w:rsidRPr="00123756" w:rsidR="00123756" w:rsidP="00123756" w:rsidRDefault="00123756" w14:paraId="0FFF061C" w14:textId="2971711B">
      <w:pPr>
        <w:pStyle w:val="Normal2"/>
        <w:ind w:left="720" w:firstLine="0"/>
      </w:pPr>
      <w:r w:rsidRPr="00123756">
        <w:t>-</w:t>
      </w:r>
    </w:p>
    <w:p w:rsidRPr="00123756" w:rsidR="00123756" w:rsidP="000E2957" w:rsidRDefault="00123756" w14:paraId="37546F46" w14:textId="1FAE7A05">
      <w:pPr>
        <w:pStyle w:val="Titre1"/>
      </w:pPr>
      <w:r w:rsidRPr="00123756">
        <w:t>Critères de validation</w:t>
      </w:r>
    </w:p>
    <w:p w:rsidRPr="00123756" w:rsidR="00123756" w:rsidP="00123756" w:rsidRDefault="00123756" w14:paraId="398F7179" w14:textId="320C29DA">
      <w:pPr>
        <w:pStyle w:val="Normal2"/>
        <w:numPr>
          <w:ilvl w:val="0"/>
          <w:numId w:val="28"/>
        </w:numPr>
        <w:spacing w:after="0"/>
      </w:pPr>
      <w:r w:rsidRPr="00123756">
        <w:t>Comment saurez-vous que le développement est réussi ? Quels sont les tests à effectuer ?</w:t>
      </w:r>
    </w:p>
    <w:p w:rsidRPr="00123756" w:rsidR="00123756" w:rsidP="000E2957" w:rsidRDefault="00123756" w14:paraId="2117D029" w14:textId="7ACB9BD3">
      <w:pPr>
        <w:pStyle w:val="Normal2"/>
        <w:ind w:left="360" w:firstLine="349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Exemple : "Le formulaire doit envoyer un e-mail à l'adresse 'contact@entreprise.com' et afficher un message de confirmation.</w:t>
      </w:r>
    </w:p>
    <w:p w:rsidRPr="00123756" w:rsidR="00123756" w:rsidP="00123756" w:rsidRDefault="00123756" w14:paraId="1C7B6FB0" w14:textId="0ED8FC1B">
      <w:pPr>
        <w:pStyle w:val="Normal2"/>
        <w:ind w:left="720" w:firstLine="0"/>
      </w:pPr>
      <w:r>
        <w:t xml:space="preserve">-   </w:t>
      </w:r>
    </w:p>
    <w:p w:rsidRPr="00123756" w:rsidR="00123756" w:rsidP="000E2957" w:rsidRDefault="00123756" w14:paraId="196EA26D" w14:textId="6EC734EB">
      <w:pPr>
        <w:pStyle w:val="Titre1"/>
      </w:pPr>
      <w:r w:rsidRPr="00123756">
        <w:t>Annexes</w:t>
      </w:r>
    </w:p>
    <w:p w:rsidRPr="00123756" w:rsidR="00123756" w:rsidP="00123756" w:rsidRDefault="00123756" w14:paraId="4459EED7" w14:textId="77777777">
      <w:pPr>
        <w:pStyle w:val="Normal2"/>
        <w:ind w:left="360" w:firstLine="0"/>
        <w:rPr>
          <w:i/>
          <w:iCs/>
          <w:sz w:val="18"/>
          <w:szCs w:val="18"/>
        </w:rPr>
      </w:pPr>
      <w:r w:rsidRPr="00123756">
        <w:rPr>
          <w:i/>
          <w:iCs/>
          <w:sz w:val="18"/>
          <w:szCs w:val="18"/>
        </w:rPr>
        <w:t>Maquettes, wireframes, schémas de processus, documents de référence, etc.</w:t>
      </w:r>
    </w:p>
    <w:p w:rsidR="00513539" w:rsidP="00B53F96" w:rsidRDefault="00513539" w14:paraId="18894BAD" w14:textId="492C78C5">
      <w:pPr>
        <w:pStyle w:val="Normal2"/>
      </w:pPr>
    </w:p>
    <w:sectPr w:rsidR="00513539" w:rsidSect="001A69CF">
      <w:pgSz w:w="11906" w:h="16838" w:orient="portrait" w:code="9"/>
      <w:pgMar w:top="720" w:right="720" w:bottom="720" w:left="720" w:header="142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1EFB" w:rsidP="009F5DA5" w:rsidRDefault="00691EFB" w14:paraId="409F61E5" w14:textId="77777777">
      <w:r>
        <w:separator/>
      </w:r>
    </w:p>
  </w:endnote>
  <w:endnote w:type="continuationSeparator" w:id="0">
    <w:p w:rsidR="00691EFB" w:rsidP="009F5DA5" w:rsidRDefault="00691EFB" w14:paraId="43F679B2" w14:textId="77777777">
      <w:r>
        <w:continuationSeparator/>
      </w:r>
    </w:p>
  </w:endnote>
  <w:endnote w:type="continuationNotice" w:id="1">
    <w:p w:rsidR="00691EFB" w:rsidP="009F5DA5" w:rsidRDefault="00691EFB" w14:paraId="72FA415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DIN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F0235" w:rsidR="000372D9" w:rsidP="009F5DA5" w:rsidRDefault="008D1225" w14:paraId="2E143642" w14:textId="77777777">
    <w:pPr>
      <w:pStyle w:val="UPiedPage-Numero"/>
      <w:rPr>
        <w:sz w:val="16"/>
        <w:szCs w:val="16"/>
      </w:rPr>
    </w:pPr>
    <w:r>
      <w:rPr>
        <w:lang w:eastAsia="fr-F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CA2C702" wp14:editId="5BB960DB">
              <wp:simplePos x="0" y="0"/>
              <wp:positionH relativeFrom="page">
                <wp:align>left</wp:align>
              </wp:positionH>
              <wp:positionV relativeFrom="paragraph">
                <wp:posOffset>-14605</wp:posOffset>
              </wp:positionV>
              <wp:extent cx="7560000" cy="1582420"/>
              <wp:effectExtent l="0" t="0" r="3175" b="0"/>
              <wp:wrapNone/>
              <wp:docPr id="31" name="Vagu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60000" cy="1582420"/>
                      </a:xfrm>
                      <a:prstGeom prst="wave">
                        <a:avLst>
                          <a:gd name="adj1" fmla="val 3467"/>
                          <a:gd name="adj2" fmla="val 0"/>
                        </a:avLst>
                      </a:prstGeom>
                      <a:pattFill prst="lgConfetti">
                        <a:fgClr>
                          <a:schemeClr val="tx1">
                            <a:lumMod val="65000"/>
                            <a:lumOff val="35000"/>
                          </a:schemeClr>
                        </a:fgClr>
                        <a:bgClr>
                          <a:schemeClr val="tx1">
                            <a:lumMod val="75000"/>
                            <a:lumOff val="25000"/>
                          </a:schemeClr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64" coordsize="21600,21600" o:spt="64" adj="2809,10800" path="m@28@0c@27@1@26@3@25@0l@21@4c@22@5@23@6@24@4xe" w14:anchorId="518C7E5A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textboxrect="@31,@33,@32,@34" o:connecttype="custom" o:connectlocs="@35,@0;@38,10800;@37,@4;@36,10800" o:connectangles="270,180,90,0"/>
              <v:handles>
                <v:h position="topLeft,#0" yrange="0,4459"/>
                <v:h position="#1,bottomRight" xrange="8640,12960"/>
              </v:handles>
            </v:shapetype>
            <v:shape id="Vague 31" style="position:absolute;margin-left:0;margin-top:-1.15pt;width:595.3pt;height:124.6pt;flip:y;z-index:-25165823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5a5a5a [2109]" stroked="f" strokeweight="1pt" type="#_x0000_t64" adj="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">
              <v:fill type="pattern" color2="#404040 [2429]" o:title="" r:id="rId1"/>
              <v:stroke joinstyle="miter"/>
              <w10:wrap anchorx="page"/>
            </v:shape>
          </w:pict>
        </mc:Fallback>
      </mc:AlternateContent>
    </w:r>
    <w:r>
      <w:rPr>
        <w:lang w:eastAsia="fr-FR"/>
      </w:rPr>
      <mc:AlternateContent>
        <mc:Choice Requires="wpg">
          <w:drawing>
            <wp:inline distT="0" distB="0" distL="0" distR="0" wp14:anchorId="71C5962F" wp14:editId="441F871B">
              <wp:extent cx="289560" cy="289560"/>
              <wp:effectExtent l="19050" t="19050" r="15240" b="15240"/>
              <wp:docPr id="62" name="Groupe 6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" cy="289560"/>
                        <a:chOff x="0" y="0"/>
                        <a:chExt cx="289560" cy="289560"/>
                      </a:xfrm>
                    </wpg:grpSpPr>
                    <wps:wsp>
                      <wps:cNvPr id="60" name="Ellipse 60"/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e en L 61"/>
                      <wps:cNvSpPr/>
                      <wps:spPr>
                        <a:xfrm rot="8075201">
                          <a:off x="73343" y="94297"/>
                          <a:ext cx="139217" cy="139217"/>
                        </a:xfrm>
                        <a:prstGeom prst="corner">
                          <a:avLst>
                            <a:gd name="adj1" fmla="val 38462"/>
                            <a:gd name="adj2" fmla="val 38462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e 62" style="width:22.8pt;height:22.8pt;mso-position-horizontal-relative:char;mso-position-vertical-relative:line" href="#SOMMAIRE" coordsize="289560,289560" o:spid="_x0000_s1026" o:button="t" w14:anchorId="1339E9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">
              <v:oval id="Ellipse 60" style="position:absolute;width:289560;height:289560;visibility:visible;mso-wrap-style:square;v-text-anchor:middle" o:spid="_x0000_s1027" filled="f" strokecolor="#ffc000" strokeweight="2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">
                <v:stroke joinstyle="miter"/>
              </v:oval>
              <v:shape id="Forme en L 61" style="position:absolute;left:73343;top:94297;width:139217;height:139217;rotation:8820273fd;visibility:visible;mso-wrap-style:square;v-text-anchor:middle" coordsize="139217,139217" o:spid="_x0000_s1028" fillcolor="#ffc000" stroked="f" strokeweight="1pt" path="m,l53546,r,85671l139217,85671r,53546l,13921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">
                <v:stroke joinstyle="miter"/>
                <v:path arrowok="t" o:connecttype="custom" o:connectlocs="0,0;53546,0;53546,85671;139217,85671;139217,139217;0,139217;0,0" o:connectangles="0,0,0,0,0,0,0"/>
              </v:shape>
              <w10:anchorlock/>
            </v:group>
          </w:pict>
        </mc:Fallback>
      </mc:AlternateContent>
    </w:r>
    <w:r>
      <w:tab/>
    </w:r>
    <w:r w:rsidRPr="008F0235">
      <w:fldChar w:fldCharType="begin"/>
    </w:r>
    <w:r w:rsidRPr="008F0235">
      <w:instrText>PAGE   \* MERGEFORMAT</w:instrText>
    </w:r>
    <w:r w:rsidRPr="008F0235">
      <w:fldChar w:fldCharType="separate"/>
    </w:r>
    <w:r>
      <w:t>2</w:t>
    </w:r>
    <w:r w:rsidRPr="008F023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1EFB" w:rsidP="009F5DA5" w:rsidRDefault="00691EFB" w14:paraId="3E4D6437" w14:textId="77777777">
      <w:r>
        <w:separator/>
      </w:r>
    </w:p>
  </w:footnote>
  <w:footnote w:type="continuationSeparator" w:id="0">
    <w:p w:rsidR="00691EFB" w:rsidP="009F5DA5" w:rsidRDefault="00691EFB" w14:paraId="3AC08104" w14:textId="77777777">
      <w:r>
        <w:continuationSeparator/>
      </w:r>
    </w:p>
  </w:footnote>
  <w:footnote w:type="continuationNotice" w:id="1">
    <w:p w:rsidR="00691EFB" w:rsidP="009F5DA5" w:rsidRDefault="00691EFB" w14:paraId="6D4120F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16"/>
      <w:gridCol w:w="8756"/>
    </w:tblGrid>
    <w:tr w:rsidRPr="00285B74" w:rsidR="008F0235" w:rsidTr="008910DA" w14:paraId="6D2029A1" w14:textId="77777777">
      <w:tc>
        <w:tcPr>
          <w:tcW w:w="688" w:type="pct"/>
        </w:tcPr>
        <w:p w:rsidRPr="00285B74" w:rsidR="00D4566C" w:rsidP="009F5DA5" w:rsidRDefault="00D4566C" w14:paraId="27F10CB9" w14:textId="77777777">
          <w:pPr>
            <w:pStyle w:val="UEntete-Titre"/>
            <w:jc w:val="left"/>
          </w:pPr>
          <w:r w:rsidRPr="00285B74">
            <w:rPr>
              <w:noProof/>
              <w:lang w:eastAsia="fr-FR"/>
            </w:rPr>
            <w:drawing>
              <wp:inline distT="0" distB="0" distL="0" distR="0" wp14:anchorId="2BEFC719" wp14:editId="28B5C354">
                <wp:extent cx="1143000" cy="382793"/>
                <wp:effectExtent l="0" t="0" r="0" b="0"/>
                <wp:docPr id="958635414" name="Image 958635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2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2" w:type="pct"/>
        </w:tcPr>
        <w:p w:rsidR="00817D06" w:rsidP="009F5DA5" w:rsidRDefault="00817D06" w14:paraId="6581E11C" w14:textId="77777777">
          <w:pPr>
            <w:pStyle w:val="UEntete-Titre"/>
          </w:pPr>
          <w:r w:rsidRPr="00817D06">
            <w:t xml:space="preserve">CAHIER DES CHARGES </w:t>
          </w:r>
        </w:p>
        <w:p w:rsidRPr="00285B74" w:rsidR="00D4566C" w:rsidP="009F5DA5" w:rsidRDefault="008B6C5C" w14:paraId="42A5C916" w14:textId="77777777">
          <w:pPr>
            <w:pStyle w:val="UEntete-Titre"/>
          </w:pPr>
          <w:r>
            <w:fldChar w:fldCharType="begin"/>
          </w:r>
          <w:r>
            <w:instrText xml:space="preserve"> SAVEDATE  \@ "dd/MM/yyyy" </w:instrText>
          </w:r>
          <w:r>
            <w:fldChar w:fldCharType="separate"/>
          </w:r>
          <w:r w:rsidR="00123756">
            <w:rPr>
              <w:noProof/>
            </w:rPr>
            <w:t>00/00/0000</w:t>
          </w:r>
          <w:r>
            <w:fldChar w:fldCharType="end"/>
          </w:r>
        </w:p>
      </w:tc>
    </w:tr>
  </w:tbl>
  <w:p w:rsidRPr="00285B74" w:rsidR="000372D9" w:rsidP="009F5DA5" w:rsidRDefault="000372D9" w14:paraId="05EA0120" w14:textId="77777777">
    <w:r w:rsidRPr="00285B7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0133EA9" wp14:editId="5D57CEBB">
              <wp:simplePos x="0" y="0"/>
              <wp:positionH relativeFrom="page">
                <wp:align>right</wp:align>
              </wp:positionH>
              <wp:positionV relativeFrom="paragraph">
                <wp:posOffset>-1541780</wp:posOffset>
              </wp:positionV>
              <wp:extent cx="7560000" cy="1638300"/>
              <wp:effectExtent l="0" t="0" r="3175" b="0"/>
              <wp:wrapNone/>
              <wp:docPr id="29" name="Vagu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60000" cy="1638300"/>
                      </a:xfrm>
                      <a:prstGeom prst="wave">
                        <a:avLst>
                          <a:gd name="adj1" fmla="val 2687"/>
                          <a:gd name="adj2" fmla="val 0"/>
                        </a:avLst>
                      </a:prstGeom>
                      <a:pattFill prst="lgConfetti">
                        <a:fgClr>
                          <a:schemeClr val="tx1">
                            <a:lumMod val="65000"/>
                            <a:lumOff val="35000"/>
                          </a:schemeClr>
                        </a:fgClr>
                        <a:bgClr>
                          <a:schemeClr val="tx1">
                            <a:lumMod val="75000"/>
                            <a:lumOff val="25000"/>
                          </a:schemeClr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64" coordsize="21600,21600" o:spt="64" adj="2809,10800" path="m@28@0c@27@1@26@3@25@0l@21@4c@22@5@23@6@24@4xe" w14:anchorId="40532FF8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textboxrect="@31,@33,@32,@34" o:connecttype="custom" o:connectlocs="@35,@0;@38,10800;@37,@4;@36,10800" o:connectangles="270,180,90,0"/>
              <v:handles>
                <v:h position="topLeft,#0" yrange="0,4459"/>
                <v:h position="#1,bottomRight" xrange="8640,12960"/>
              </v:handles>
            </v:shapetype>
            <v:shape id="Vague 29" style="position:absolute;margin-left:544.1pt;margin-top:-121.4pt;width:595.3pt;height:129pt;flip:y;z-index:-2516582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5a5a5a [2109]" stroked="f" strokeweight="1pt" type="#_x0000_t64" adj="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">
              <v:fill type="pattern" color2="#404040 [2429]" o:title="" r:id="rId2"/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88035A5"/>
    <w:multiLevelType w:val="multilevel"/>
    <w:tmpl w:val="53C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201218"/>
    <w:multiLevelType w:val="hybridMultilevel"/>
    <w:tmpl w:val="BBB8FE78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FD4B56"/>
    <w:multiLevelType w:val="hybridMultilevel"/>
    <w:tmpl w:val="B5701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1E0859"/>
    <w:multiLevelType w:val="hybridMultilevel"/>
    <w:tmpl w:val="B822A9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8373A6"/>
    <w:multiLevelType w:val="hybridMultilevel"/>
    <w:tmpl w:val="295408B0"/>
    <w:lvl w:ilvl="0" w:tplc="F3386C3E">
      <w:numFmt w:val="bullet"/>
      <w:lvlText w:val="•"/>
      <w:lvlJc w:val="left"/>
      <w:pPr>
        <w:ind w:left="1417" w:hanging="708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176B0D6C"/>
    <w:multiLevelType w:val="hybridMultilevel"/>
    <w:tmpl w:val="F16AF39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763C16"/>
    <w:multiLevelType w:val="hybridMultilevel"/>
    <w:tmpl w:val="D8F61844"/>
    <w:lvl w:ilvl="0" w:tplc="0AD4D4A2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4F43F1"/>
    <w:multiLevelType w:val="hybridMultilevel"/>
    <w:tmpl w:val="68C009A4"/>
    <w:lvl w:ilvl="0" w:tplc="04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1DD225D0"/>
    <w:multiLevelType w:val="hybridMultilevel"/>
    <w:tmpl w:val="3E54A79A"/>
    <w:lvl w:ilvl="0" w:tplc="2850038A">
      <w:numFmt w:val="bullet"/>
      <w:lvlText w:val="-"/>
      <w:lvlJc w:val="left"/>
      <w:pPr>
        <w:ind w:left="1068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277C7AB0"/>
    <w:multiLevelType w:val="hybridMultilevel"/>
    <w:tmpl w:val="750CC0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C72A94"/>
    <w:multiLevelType w:val="hybridMultilevel"/>
    <w:tmpl w:val="45F650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D936C5"/>
    <w:multiLevelType w:val="hybridMultilevel"/>
    <w:tmpl w:val="B90C7A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EA3E18"/>
    <w:multiLevelType w:val="hybridMultilevel"/>
    <w:tmpl w:val="D440558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8B5A0D"/>
    <w:multiLevelType w:val="hybridMultilevel"/>
    <w:tmpl w:val="C622867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D3438D"/>
    <w:multiLevelType w:val="hybridMultilevel"/>
    <w:tmpl w:val="7304C768"/>
    <w:lvl w:ilvl="0" w:tplc="F3386C3E">
      <w:numFmt w:val="bullet"/>
      <w:lvlText w:val="•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044ADA"/>
    <w:multiLevelType w:val="multilevel"/>
    <w:tmpl w:val="756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orbel" w:cs="Calibr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2A789F"/>
    <w:multiLevelType w:val="hybridMultilevel"/>
    <w:tmpl w:val="5630F0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222C86"/>
    <w:multiLevelType w:val="hybridMultilevel"/>
    <w:tmpl w:val="B1DE3A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294E65"/>
    <w:multiLevelType w:val="multilevel"/>
    <w:tmpl w:val="672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5B1628B"/>
    <w:multiLevelType w:val="multilevel"/>
    <w:tmpl w:val="D94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Calibri" w:hAnsi="Calibri" w:eastAsia="Corbel" w:cs="Calibr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9B43078"/>
    <w:multiLevelType w:val="hybridMultilevel"/>
    <w:tmpl w:val="2CF6314A"/>
    <w:lvl w:ilvl="0" w:tplc="3806C1BE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F02521"/>
    <w:multiLevelType w:val="hybridMultilevel"/>
    <w:tmpl w:val="438814A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E084117"/>
    <w:multiLevelType w:val="hybridMultilevel"/>
    <w:tmpl w:val="7D0EFA1E"/>
    <w:lvl w:ilvl="0" w:tplc="0AD4D4A2"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B080DDA"/>
    <w:multiLevelType w:val="hybridMultilevel"/>
    <w:tmpl w:val="845413A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E51186"/>
    <w:multiLevelType w:val="hybridMultilevel"/>
    <w:tmpl w:val="72B2AFBA"/>
    <w:lvl w:ilvl="0" w:tplc="FA788658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Corbel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F337B4"/>
    <w:multiLevelType w:val="multilevel"/>
    <w:tmpl w:val="404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17B69FC"/>
    <w:multiLevelType w:val="multilevel"/>
    <w:tmpl w:val="C55612DC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 w:ascii="Calibri" w:hAnsi="Calibri"/>
        <w:b/>
        <w:i w:val="0"/>
        <w:color w:val="A6A6A6" w:themeColor="background1" w:themeShade="A6"/>
        <w:sz w:val="72"/>
      </w:rPr>
    </w:lvl>
    <w:lvl w:ilvl="1">
      <w:start w:val="1"/>
      <w:numFmt w:val="decimal"/>
      <w:pStyle w:val="Titre2"/>
      <w:suff w:val="space"/>
      <w:lvlText w:val="%1.%2"/>
      <w:lvlJc w:val="left"/>
      <w:pPr>
        <w:ind w:left="284" w:hanging="284"/>
      </w:pPr>
      <w:rPr>
        <w:rFonts w:hint="default" w:ascii="Calibri" w:hAnsi="Calibri"/>
        <w:b/>
        <w:i w:val="0"/>
        <w:color w:val="A6A6A6" w:themeColor="background1" w:themeShade="A6"/>
        <w:sz w:val="56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 w:ascii="Calibri" w:hAnsi="Calibri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 w:ascii="Calibri" w:hAnsi="Calibri"/>
        <w:b/>
        <w:i w:val="0"/>
        <w:color w:val="A6A6A6" w:themeColor="background1" w:themeShade="A6"/>
        <w:sz w:val="24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BD22DCC"/>
    <w:multiLevelType w:val="multilevel"/>
    <w:tmpl w:val="4FB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3025CF4"/>
    <w:multiLevelType w:val="hybridMultilevel"/>
    <w:tmpl w:val="6A7C76C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4B05A39"/>
    <w:multiLevelType w:val="hybridMultilevel"/>
    <w:tmpl w:val="2E0E408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0F4E4A"/>
    <w:multiLevelType w:val="hybridMultilevel"/>
    <w:tmpl w:val="9662C8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437ACB"/>
    <w:multiLevelType w:val="hybridMultilevel"/>
    <w:tmpl w:val="1E6EBE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D8357F6"/>
    <w:multiLevelType w:val="hybridMultilevel"/>
    <w:tmpl w:val="97729E0E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9788868">
    <w:abstractNumId w:val="0"/>
  </w:num>
  <w:num w:numId="2" w16cid:durableId="2110539555">
    <w:abstractNumId w:val="27"/>
  </w:num>
  <w:num w:numId="3" w16cid:durableId="35587209">
    <w:abstractNumId w:val="12"/>
  </w:num>
  <w:num w:numId="4" w16cid:durableId="313533693">
    <w:abstractNumId w:val="11"/>
  </w:num>
  <w:num w:numId="5" w16cid:durableId="506481559">
    <w:abstractNumId w:val="9"/>
  </w:num>
  <w:num w:numId="6" w16cid:durableId="1037581455">
    <w:abstractNumId w:val="7"/>
  </w:num>
  <w:num w:numId="7" w16cid:durableId="569466118">
    <w:abstractNumId w:val="23"/>
  </w:num>
  <w:num w:numId="8" w16cid:durableId="1226257997">
    <w:abstractNumId w:val="24"/>
  </w:num>
  <w:num w:numId="9" w16cid:durableId="1067997867">
    <w:abstractNumId w:val="29"/>
  </w:num>
  <w:num w:numId="10" w16cid:durableId="404693280">
    <w:abstractNumId w:val="32"/>
  </w:num>
  <w:num w:numId="11" w16cid:durableId="1247182416">
    <w:abstractNumId w:val="31"/>
  </w:num>
  <w:num w:numId="12" w16cid:durableId="1050879623">
    <w:abstractNumId w:val="10"/>
  </w:num>
  <w:num w:numId="13" w16cid:durableId="971835123">
    <w:abstractNumId w:val="4"/>
  </w:num>
  <w:num w:numId="14" w16cid:durableId="1533225842">
    <w:abstractNumId w:val="3"/>
  </w:num>
  <w:num w:numId="15" w16cid:durableId="1984117605">
    <w:abstractNumId w:val="6"/>
  </w:num>
  <w:num w:numId="16" w16cid:durableId="1062680165">
    <w:abstractNumId w:val="25"/>
  </w:num>
  <w:num w:numId="17" w16cid:durableId="1611933727">
    <w:abstractNumId w:val="14"/>
  </w:num>
  <w:num w:numId="18" w16cid:durableId="1190416025">
    <w:abstractNumId w:val="30"/>
  </w:num>
  <w:num w:numId="19" w16cid:durableId="1339967784">
    <w:abstractNumId w:val="18"/>
  </w:num>
  <w:num w:numId="20" w16cid:durableId="216018946">
    <w:abstractNumId w:val="33"/>
  </w:num>
  <w:num w:numId="21" w16cid:durableId="1379360918">
    <w:abstractNumId w:val="2"/>
  </w:num>
  <w:num w:numId="22" w16cid:durableId="656497548">
    <w:abstractNumId w:val="13"/>
  </w:num>
  <w:num w:numId="23" w16cid:durableId="2077193954">
    <w:abstractNumId w:val="22"/>
  </w:num>
  <w:num w:numId="24" w16cid:durableId="1765607942">
    <w:abstractNumId w:val="1"/>
  </w:num>
  <w:num w:numId="25" w16cid:durableId="1451120260">
    <w:abstractNumId w:val="16"/>
  </w:num>
  <w:num w:numId="26" w16cid:durableId="821897617">
    <w:abstractNumId w:val="20"/>
  </w:num>
  <w:num w:numId="27" w16cid:durableId="365642457">
    <w:abstractNumId w:val="28"/>
  </w:num>
  <w:num w:numId="28" w16cid:durableId="1167744178">
    <w:abstractNumId w:val="19"/>
  </w:num>
  <w:num w:numId="29" w16cid:durableId="1660232894">
    <w:abstractNumId w:val="26"/>
  </w:num>
  <w:num w:numId="30" w16cid:durableId="988555904">
    <w:abstractNumId w:val="8"/>
  </w:num>
  <w:num w:numId="31" w16cid:durableId="150827794">
    <w:abstractNumId w:val="17"/>
  </w:num>
  <w:num w:numId="32" w16cid:durableId="688946507">
    <w:abstractNumId w:val="5"/>
  </w:num>
  <w:num w:numId="33" w16cid:durableId="1058213592">
    <w:abstractNumId w:val="21"/>
  </w:num>
  <w:num w:numId="34" w16cid:durableId="124434057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6"/>
    <w:rsid w:val="000011CD"/>
    <w:rsid w:val="00002FE2"/>
    <w:rsid w:val="00005A26"/>
    <w:rsid w:val="00005CF4"/>
    <w:rsid w:val="00006B99"/>
    <w:rsid w:val="00007037"/>
    <w:rsid w:val="000071D0"/>
    <w:rsid w:val="000077E7"/>
    <w:rsid w:val="000106AC"/>
    <w:rsid w:val="0001193C"/>
    <w:rsid w:val="00011F53"/>
    <w:rsid w:val="00012A0E"/>
    <w:rsid w:val="00013EBE"/>
    <w:rsid w:val="000142E3"/>
    <w:rsid w:val="00014BF1"/>
    <w:rsid w:val="00014BF8"/>
    <w:rsid w:val="00016D84"/>
    <w:rsid w:val="0002165A"/>
    <w:rsid w:val="000216F3"/>
    <w:rsid w:val="00021B70"/>
    <w:rsid w:val="00025CFE"/>
    <w:rsid w:val="00026D27"/>
    <w:rsid w:val="00032805"/>
    <w:rsid w:val="000372D9"/>
    <w:rsid w:val="00040E75"/>
    <w:rsid w:val="0004553C"/>
    <w:rsid w:val="00050142"/>
    <w:rsid w:val="00051B24"/>
    <w:rsid w:val="0005264F"/>
    <w:rsid w:val="000530DE"/>
    <w:rsid w:val="00053BF6"/>
    <w:rsid w:val="00054320"/>
    <w:rsid w:val="0005666B"/>
    <w:rsid w:val="00060954"/>
    <w:rsid w:val="00062B4A"/>
    <w:rsid w:val="000633DE"/>
    <w:rsid w:val="000659BA"/>
    <w:rsid w:val="00071A35"/>
    <w:rsid w:val="00073290"/>
    <w:rsid w:val="00073B22"/>
    <w:rsid w:val="00080674"/>
    <w:rsid w:val="0008119A"/>
    <w:rsid w:val="000818E0"/>
    <w:rsid w:val="0008258E"/>
    <w:rsid w:val="000828BD"/>
    <w:rsid w:val="0008636E"/>
    <w:rsid w:val="000909BF"/>
    <w:rsid w:val="000913D2"/>
    <w:rsid w:val="00091920"/>
    <w:rsid w:val="000919E5"/>
    <w:rsid w:val="00091E60"/>
    <w:rsid w:val="00092359"/>
    <w:rsid w:val="00092A41"/>
    <w:rsid w:val="00093260"/>
    <w:rsid w:val="00093A39"/>
    <w:rsid w:val="000940B7"/>
    <w:rsid w:val="0009447D"/>
    <w:rsid w:val="00094D7A"/>
    <w:rsid w:val="00095236"/>
    <w:rsid w:val="0009671A"/>
    <w:rsid w:val="000A1983"/>
    <w:rsid w:val="000A1DFB"/>
    <w:rsid w:val="000A4C92"/>
    <w:rsid w:val="000A6155"/>
    <w:rsid w:val="000B0618"/>
    <w:rsid w:val="000B14F5"/>
    <w:rsid w:val="000B258D"/>
    <w:rsid w:val="000B4426"/>
    <w:rsid w:val="000C10AB"/>
    <w:rsid w:val="000C5F0D"/>
    <w:rsid w:val="000C62A8"/>
    <w:rsid w:val="000C7AAD"/>
    <w:rsid w:val="000D0DA4"/>
    <w:rsid w:val="000D46CE"/>
    <w:rsid w:val="000D635A"/>
    <w:rsid w:val="000D6555"/>
    <w:rsid w:val="000E1356"/>
    <w:rsid w:val="000E2957"/>
    <w:rsid w:val="000E7A79"/>
    <w:rsid w:val="000E7E14"/>
    <w:rsid w:val="000E7EEA"/>
    <w:rsid w:val="000F0EB2"/>
    <w:rsid w:val="000F36D5"/>
    <w:rsid w:val="000F400B"/>
    <w:rsid w:val="000F457F"/>
    <w:rsid w:val="000F68BF"/>
    <w:rsid w:val="001002BC"/>
    <w:rsid w:val="001005BF"/>
    <w:rsid w:val="00101762"/>
    <w:rsid w:val="001053F6"/>
    <w:rsid w:val="00106019"/>
    <w:rsid w:val="00110678"/>
    <w:rsid w:val="001122E9"/>
    <w:rsid w:val="001130EF"/>
    <w:rsid w:val="0011310E"/>
    <w:rsid w:val="001138F7"/>
    <w:rsid w:val="00115582"/>
    <w:rsid w:val="001156AF"/>
    <w:rsid w:val="001212B2"/>
    <w:rsid w:val="00123173"/>
    <w:rsid w:val="001232FB"/>
    <w:rsid w:val="00123756"/>
    <w:rsid w:val="0012498E"/>
    <w:rsid w:val="00126FC2"/>
    <w:rsid w:val="00133FCC"/>
    <w:rsid w:val="0013462C"/>
    <w:rsid w:val="00135D1C"/>
    <w:rsid w:val="00143208"/>
    <w:rsid w:val="00144203"/>
    <w:rsid w:val="00145581"/>
    <w:rsid w:val="00145E78"/>
    <w:rsid w:val="00147151"/>
    <w:rsid w:val="00147F31"/>
    <w:rsid w:val="00152BC6"/>
    <w:rsid w:val="0015518C"/>
    <w:rsid w:val="00155995"/>
    <w:rsid w:val="00155BE4"/>
    <w:rsid w:val="0016073F"/>
    <w:rsid w:val="00162350"/>
    <w:rsid w:val="001644CE"/>
    <w:rsid w:val="00167224"/>
    <w:rsid w:val="00170200"/>
    <w:rsid w:val="00170528"/>
    <w:rsid w:val="001714AD"/>
    <w:rsid w:val="0017376F"/>
    <w:rsid w:val="001746B5"/>
    <w:rsid w:val="001769D7"/>
    <w:rsid w:val="00182552"/>
    <w:rsid w:val="001869BC"/>
    <w:rsid w:val="00187100"/>
    <w:rsid w:val="001922FE"/>
    <w:rsid w:val="00195521"/>
    <w:rsid w:val="00195BE6"/>
    <w:rsid w:val="001971DC"/>
    <w:rsid w:val="001A045F"/>
    <w:rsid w:val="001A2745"/>
    <w:rsid w:val="001A3420"/>
    <w:rsid w:val="001A6552"/>
    <w:rsid w:val="001A69CF"/>
    <w:rsid w:val="001B0411"/>
    <w:rsid w:val="001B14A6"/>
    <w:rsid w:val="001B238C"/>
    <w:rsid w:val="001B2CB8"/>
    <w:rsid w:val="001B2D82"/>
    <w:rsid w:val="001C2E9B"/>
    <w:rsid w:val="001C36E9"/>
    <w:rsid w:val="001C3A66"/>
    <w:rsid w:val="001D2AC3"/>
    <w:rsid w:val="001D3F78"/>
    <w:rsid w:val="001D5A3D"/>
    <w:rsid w:val="001D7E3F"/>
    <w:rsid w:val="001E1D8D"/>
    <w:rsid w:val="001E237B"/>
    <w:rsid w:val="001E30D6"/>
    <w:rsid w:val="001E37CF"/>
    <w:rsid w:val="001E3CC2"/>
    <w:rsid w:val="001F444B"/>
    <w:rsid w:val="002011E1"/>
    <w:rsid w:val="00205F4F"/>
    <w:rsid w:val="00205F9C"/>
    <w:rsid w:val="002067F5"/>
    <w:rsid w:val="00206987"/>
    <w:rsid w:val="002125D1"/>
    <w:rsid w:val="00213741"/>
    <w:rsid w:val="00214514"/>
    <w:rsid w:val="00214894"/>
    <w:rsid w:val="002160B1"/>
    <w:rsid w:val="00216201"/>
    <w:rsid w:val="002163B3"/>
    <w:rsid w:val="002172F0"/>
    <w:rsid w:val="00222666"/>
    <w:rsid w:val="00222BD3"/>
    <w:rsid w:val="00223280"/>
    <w:rsid w:val="00230C76"/>
    <w:rsid w:val="00231060"/>
    <w:rsid w:val="00232C4A"/>
    <w:rsid w:val="0023367A"/>
    <w:rsid w:val="00233FF2"/>
    <w:rsid w:val="00234392"/>
    <w:rsid w:val="002359B1"/>
    <w:rsid w:val="00236F37"/>
    <w:rsid w:val="00237792"/>
    <w:rsid w:val="002425E4"/>
    <w:rsid w:val="00244566"/>
    <w:rsid w:val="002451AE"/>
    <w:rsid w:val="00247CDA"/>
    <w:rsid w:val="00252888"/>
    <w:rsid w:val="0025320A"/>
    <w:rsid w:val="002549E0"/>
    <w:rsid w:val="00256AD6"/>
    <w:rsid w:val="00260436"/>
    <w:rsid w:val="0026132A"/>
    <w:rsid w:val="00261B4A"/>
    <w:rsid w:val="00261EE8"/>
    <w:rsid w:val="00263315"/>
    <w:rsid w:val="00265FD4"/>
    <w:rsid w:val="00266A9A"/>
    <w:rsid w:val="00267255"/>
    <w:rsid w:val="00267770"/>
    <w:rsid w:val="00270CF1"/>
    <w:rsid w:val="00273825"/>
    <w:rsid w:val="002761CB"/>
    <w:rsid w:val="0028200C"/>
    <w:rsid w:val="00285B74"/>
    <w:rsid w:val="002874E3"/>
    <w:rsid w:val="002877DA"/>
    <w:rsid w:val="00290728"/>
    <w:rsid w:val="00292183"/>
    <w:rsid w:val="002942A6"/>
    <w:rsid w:val="002947DF"/>
    <w:rsid w:val="00294A2B"/>
    <w:rsid w:val="002965E0"/>
    <w:rsid w:val="00296F35"/>
    <w:rsid w:val="002A2CE5"/>
    <w:rsid w:val="002A3E11"/>
    <w:rsid w:val="002A4951"/>
    <w:rsid w:val="002A4AE1"/>
    <w:rsid w:val="002A63A8"/>
    <w:rsid w:val="002A6DFA"/>
    <w:rsid w:val="002A7449"/>
    <w:rsid w:val="002B20CE"/>
    <w:rsid w:val="002B368A"/>
    <w:rsid w:val="002B3F8B"/>
    <w:rsid w:val="002B63EF"/>
    <w:rsid w:val="002B7505"/>
    <w:rsid w:val="002B7D03"/>
    <w:rsid w:val="002C03E8"/>
    <w:rsid w:val="002C25DA"/>
    <w:rsid w:val="002D34D9"/>
    <w:rsid w:val="002D36B6"/>
    <w:rsid w:val="002D6914"/>
    <w:rsid w:val="002E1083"/>
    <w:rsid w:val="002E21DC"/>
    <w:rsid w:val="002E422E"/>
    <w:rsid w:val="002F17E1"/>
    <w:rsid w:val="002F1CDD"/>
    <w:rsid w:val="002F2276"/>
    <w:rsid w:val="002F22B6"/>
    <w:rsid w:val="002F2FA9"/>
    <w:rsid w:val="002F457C"/>
    <w:rsid w:val="002F4F40"/>
    <w:rsid w:val="002F56BC"/>
    <w:rsid w:val="002F733E"/>
    <w:rsid w:val="00302C47"/>
    <w:rsid w:val="00304F1C"/>
    <w:rsid w:val="00305CA4"/>
    <w:rsid w:val="003072E0"/>
    <w:rsid w:val="00310A85"/>
    <w:rsid w:val="00310EDD"/>
    <w:rsid w:val="00312BA7"/>
    <w:rsid w:val="003149D1"/>
    <w:rsid w:val="003202CB"/>
    <w:rsid w:val="00321171"/>
    <w:rsid w:val="0032433C"/>
    <w:rsid w:val="00325EE5"/>
    <w:rsid w:val="003314AC"/>
    <w:rsid w:val="003314E4"/>
    <w:rsid w:val="0033185F"/>
    <w:rsid w:val="00333524"/>
    <w:rsid w:val="00334EA0"/>
    <w:rsid w:val="0033545C"/>
    <w:rsid w:val="00335F00"/>
    <w:rsid w:val="00336482"/>
    <w:rsid w:val="0034377E"/>
    <w:rsid w:val="00343C88"/>
    <w:rsid w:val="00345144"/>
    <w:rsid w:val="00351FEB"/>
    <w:rsid w:val="00354379"/>
    <w:rsid w:val="003568D1"/>
    <w:rsid w:val="00356DDC"/>
    <w:rsid w:val="003578F4"/>
    <w:rsid w:val="00361226"/>
    <w:rsid w:val="00371573"/>
    <w:rsid w:val="00372A0F"/>
    <w:rsid w:val="00377C21"/>
    <w:rsid w:val="00383DDB"/>
    <w:rsid w:val="00384359"/>
    <w:rsid w:val="00386640"/>
    <w:rsid w:val="00387787"/>
    <w:rsid w:val="003924B4"/>
    <w:rsid w:val="0039260F"/>
    <w:rsid w:val="00395E64"/>
    <w:rsid w:val="003A00F6"/>
    <w:rsid w:val="003A0DA9"/>
    <w:rsid w:val="003A1388"/>
    <w:rsid w:val="003A13B1"/>
    <w:rsid w:val="003A28B1"/>
    <w:rsid w:val="003A2B40"/>
    <w:rsid w:val="003A340D"/>
    <w:rsid w:val="003A3463"/>
    <w:rsid w:val="003B387E"/>
    <w:rsid w:val="003B42C3"/>
    <w:rsid w:val="003B5993"/>
    <w:rsid w:val="003B7500"/>
    <w:rsid w:val="003B7F76"/>
    <w:rsid w:val="003C0923"/>
    <w:rsid w:val="003C1B5D"/>
    <w:rsid w:val="003C1C91"/>
    <w:rsid w:val="003C3BB7"/>
    <w:rsid w:val="003C4165"/>
    <w:rsid w:val="003C45CC"/>
    <w:rsid w:val="003C49B8"/>
    <w:rsid w:val="003C5300"/>
    <w:rsid w:val="003D1964"/>
    <w:rsid w:val="003D5220"/>
    <w:rsid w:val="003E11D1"/>
    <w:rsid w:val="003E2D7E"/>
    <w:rsid w:val="003E6C82"/>
    <w:rsid w:val="003F454E"/>
    <w:rsid w:val="003F470D"/>
    <w:rsid w:val="003F5C10"/>
    <w:rsid w:val="003F63E8"/>
    <w:rsid w:val="004047E0"/>
    <w:rsid w:val="0040658C"/>
    <w:rsid w:val="004071B4"/>
    <w:rsid w:val="00410F2F"/>
    <w:rsid w:val="00411A4A"/>
    <w:rsid w:val="004159D8"/>
    <w:rsid w:val="00424F06"/>
    <w:rsid w:val="0043540B"/>
    <w:rsid w:val="00441D52"/>
    <w:rsid w:val="00443C95"/>
    <w:rsid w:val="00446114"/>
    <w:rsid w:val="00446314"/>
    <w:rsid w:val="0044737A"/>
    <w:rsid w:val="00450DD5"/>
    <w:rsid w:val="00451114"/>
    <w:rsid w:val="0045455F"/>
    <w:rsid w:val="00454CFB"/>
    <w:rsid w:val="00454D5B"/>
    <w:rsid w:val="0045553E"/>
    <w:rsid w:val="0045577C"/>
    <w:rsid w:val="00456D2B"/>
    <w:rsid w:val="004611ED"/>
    <w:rsid w:val="00465952"/>
    <w:rsid w:val="00471403"/>
    <w:rsid w:val="00472D8D"/>
    <w:rsid w:val="004738AD"/>
    <w:rsid w:val="00477967"/>
    <w:rsid w:val="00482A6A"/>
    <w:rsid w:val="004843CB"/>
    <w:rsid w:val="00490001"/>
    <w:rsid w:val="00491588"/>
    <w:rsid w:val="00491869"/>
    <w:rsid w:val="00493B0C"/>
    <w:rsid w:val="0049433C"/>
    <w:rsid w:val="004948EC"/>
    <w:rsid w:val="00494DF4"/>
    <w:rsid w:val="00494E06"/>
    <w:rsid w:val="004962C9"/>
    <w:rsid w:val="00496FE8"/>
    <w:rsid w:val="004A6B22"/>
    <w:rsid w:val="004A6F4B"/>
    <w:rsid w:val="004A7295"/>
    <w:rsid w:val="004B1E8F"/>
    <w:rsid w:val="004B43EC"/>
    <w:rsid w:val="004B6585"/>
    <w:rsid w:val="004B7F35"/>
    <w:rsid w:val="004C1309"/>
    <w:rsid w:val="004C6706"/>
    <w:rsid w:val="004D303C"/>
    <w:rsid w:val="004D3E39"/>
    <w:rsid w:val="004D6B95"/>
    <w:rsid w:val="004E0A54"/>
    <w:rsid w:val="004E0B12"/>
    <w:rsid w:val="004E13FB"/>
    <w:rsid w:val="004E1C2B"/>
    <w:rsid w:val="004E4D23"/>
    <w:rsid w:val="004E4F63"/>
    <w:rsid w:val="004E549F"/>
    <w:rsid w:val="004E5888"/>
    <w:rsid w:val="004E6334"/>
    <w:rsid w:val="004E71FF"/>
    <w:rsid w:val="004F0157"/>
    <w:rsid w:val="004F23A7"/>
    <w:rsid w:val="004F5B5A"/>
    <w:rsid w:val="0050133A"/>
    <w:rsid w:val="00505707"/>
    <w:rsid w:val="00506844"/>
    <w:rsid w:val="005072C2"/>
    <w:rsid w:val="005107C0"/>
    <w:rsid w:val="00511CD1"/>
    <w:rsid w:val="005124A1"/>
    <w:rsid w:val="00513539"/>
    <w:rsid w:val="005140A8"/>
    <w:rsid w:val="0051450C"/>
    <w:rsid w:val="005163E3"/>
    <w:rsid w:val="005167DB"/>
    <w:rsid w:val="0051753C"/>
    <w:rsid w:val="00520A81"/>
    <w:rsid w:val="00521ECC"/>
    <w:rsid w:val="0052486A"/>
    <w:rsid w:val="00526BAD"/>
    <w:rsid w:val="00532669"/>
    <w:rsid w:val="005326DC"/>
    <w:rsid w:val="00533ECA"/>
    <w:rsid w:val="005344F1"/>
    <w:rsid w:val="00535859"/>
    <w:rsid w:val="00535A5D"/>
    <w:rsid w:val="00540F44"/>
    <w:rsid w:val="005422C9"/>
    <w:rsid w:val="00542B6D"/>
    <w:rsid w:val="005430B3"/>
    <w:rsid w:val="0055540A"/>
    <w:rsid w:val="0055689B"/>
    <w:rsid w:val="00556B4E"/>
    <w:rsid w:val="00557B41"/>
    <w:rsid w:val="00557F7F"/>
    <w:rsid w:val="0056185F"/>
    <w:rsid w:val="005619AA"/>
    <w:rsid w:val="00562314"/>
    <w:rsid w:val="0056335A"/>
    <w:rsid w:val="0056390B"/>
    <w:rsid w:val="00566CF2"/>
    <w:rsid w:val="00570188"/>
    <w:rsid w:val="005726CF"/>
    <w:rsid w:val="00574497"/>
    <w:rsid w:val="005749A6"/>
    <w:rsid w:val="00574E0F"/>
    <w:rsid w:val="005766AC"/>
    <w:rsid w:val="005819AE"/>
    <w:rsid w:val="00581CAC"/>
    <w:rsid w:val="005843DF"/>
    <w:rsid w:val="00584E91"/>
    <w:rsid w:val="005854A3"/>
    <w:rsid w:val="00587406"/>
    <w:rsid w:val="00587A0B"/>
    <w:rsid w:val="0059529A"/>
    <w:rsid w:val="00596502"/>
    <w:rsid w:val="00596A1C"/>
    <w:rsid w:val="00596CAE"/>
    <w:rsid w:val="00597A2E"/>
    <w:rsid w:val="005A05F8"/>
    <w:rsid w:val="005A2440"/>
    <w:rsid w:val="005A66E4"/>
    <w:rsid w:val="005B0352"/>
    <w:rsid w:val="005B19D2"/>
    <w:rsid w:val="005B287F"/>
    <w:rsid w:val="005B2B49"/>
    <w:rsid w:val="005B4688"/>
    <w:rsid w:val="005B47B3"/>
    <w:rsid w:val="005B6554"/>
    <w:rsid w:val="005C33E9"/>
    <w:rsid w:val="005C37C4"/>
    <w:rsid w:val="005C3B82"/>
    <w:rsid w:val="005C3C73"/>
    <w:rsid w:val="005C4242"/>
    <w:rsid w:val="005C4E3E"/>
    <w:rsid w:val="005C6806"/>
    <w:rsid w:val="005C68CE"/>
    <w:rsid w:val="005D066A"/>
    <w:rsid w:val="005D34A8"/>
    <w:rsid w:val="005D6AB6"/>
    <w:rsid w:val="005E07C2"/>
    <w:rsid w:val="005E11D2"/>
    <w:rsid w:val="005E172A"/>
    <w:rsid w:val="005E2A86"/>
    <w:rsid w:val="005E3349"/>
    <w:rsid w:val="005E3B67"/>
    <w:rsid w:val="005E588F"/>
    <w:rsid w:val="005F0744"/>
    <w:rsid w:val="005F2980"/>
    <w:rsid w:val="005F49E5"/>
    <w:rsid w:val="005F5418"/>
    <w:rsid w:val="005F6BDB"/>
    <w:rsid w:val="00602B94"/>
    <w:rsid w:val="006035E4"/>
    <w:rsid w:val="006054F5"/>
    <w:rsid w:val="00607438"/>
    <w:rsid w:val="00607D66"/>
    <w:rsid w:val="0061101E"/>
    <w:rsid w:val="00616148"/>
    <w:rsid w:val="0061694C"/>
    <w:rsid w:val="00616C03"/>
    <w:rsid w:val="00620CE3"/>
    <w:rsid w:val="00621F0E"/>
    <w:rsid w:val="006254D3"/>
    <w:rsid w:val="006261C8"/>
    <w:rsid w:val="00626925"/>
    <w:rsid w:val="006270F5"/>
    <w:rsid w:val="00632BFF"/>
    <w:rsid w:val="00632EFB"/>
    <w:rsid w:val="00633503"/>
    <w:rsid w:val="00635468"/>
    <w:rsid w:val="0063646F"/>
    <w:rsid w:val="0063768E"/>
    <w:rsid w:val="00640104"/>
    <w:rsid w:val="00640B28"/>
    <w:rsid w:val="006416D7"/>
    <w:rsid w:val="00641C96"/>
    <w:rsid w:val="00643EEF"/>
    <w:rsid w:val="0064555C"/>
    <w:rsid w:val="006466CF"/>
    <w:rsid w:val="0065008F"/>
    <w:rsid w:val="00650A6D"/>
    <w:rsid w:val="00651944"/>
    <w:rsid w:val="00651DCF"/>
    <w:rsid w:val="006520EB"/>
    <w:rsid w:val="00654CA5"/>
    <w:rsid w:val="00656AF2"/>
    <w:rsid w:val="00657891"/>
    <w:rsid w:val="006610B6"/>
    <w:rsid w:val="00661661"/>
    <w:rsid w:val="0066236E"/>
    <w:rsid w:val="00670C66"/>
    <w:rsid w:val="00674595"/>
    <w:rsid w:val="00675DC5"/>
    <w:rsid w:val="00676BE6"/>
    <w:rsid w:val="00676F88"/>
    <w:rsid w:val="0067752B"/>
    <w:rsid w:val="00677DF2"/>
    <w:rsid w:val="00680916"/>
    <w:rsid w:val="00681D7D"/>
    <w:rsid w:val="006824D8"/>
    <w:rsid w:val="00682A26"/>
    <w:rsid w:val="0068339E"/>
    <w:rsid w:val="00685D9C"/>
    <w:rsid w:val="00691EFB"/>
    <w:rsid w:val="00696F44"/>
    <w:rsid w:val="00697A88"/>
    <w:rsid w:val="006A0741"/>
    <w:rsid w:val="006A356E"/>
    <w:rsid w:val="006A3CC0"/>
    <w:rsid w:val="006A748D"/>
    <w:rsid w:val="006B1846"/>
    <w:rsid w:val="006B1BB5"/>
    <w:rsid w:val="006B328A"/>
    <w:rsid w:val="006B5AEB"/>
    <w:rsid w:val="006B7F9B"/>
    <w:rsid w:val="006C0450"/>
    <w:rsid w:val="006C16D2"/>
    <w:rsid w:val="006C2485"/>
    <w:rsid w:val="006C328B"/>
    <w:rsid w:val="006C50FD"/>
    <w:rsid w:val="006C5189"/>
    <w:rsid w:val="006C6AC2"/>
    <w:rsid w:val="006C72B0"/>
    <w:rsid w:val="006D1E93"/>
    <w:rsid w:val="006D1F1F"/>
    <w:rsid w:val="006D21DC"/>
    <w:rsid w:val="006D3448"/>
    <w:rsid w:val="006D3C54"/>
    <w:rsid w:val="006D67FE"/>
    <w:rsid w:val="006D69AD"/>
    <w:rsid w:val="006E06C7"/>
    <w:rsid w:val="006E6A04"/>
    <w:rsid w:val="006E7847"/>
    <w:rsid w:val="006F37A3"/>
    <w:rsid w:val="006F4A7B"/>
    <w:rsid w:val="006F72A8"/>
    <w:rsid w:val="006F77CF"/>
    <w:rsid w:val="0070338D"/>
    <w:rsid w:val="00705A9C"/>
    <w:rsid w:val="00705CDC"/>
    <w:rsid w:val="0071075C"/>
    <w:rsid w:val="007125EA"/>
    <w:rsid w:val="007136AE"/>
    <w:rsid w:val="007136C1"/>
    <w:rsid w:val="00713730"/>
    <w:rsid w:val="0071377D"/>
    <w:rsid w:val="00713865"/>
    <w:rsid w:val="0071486C"/>
    <w:rsid w:val="00714B04"/>
    <w:rsid w:val="007154AC"/>
    <w:rsid w:val="0071778D"/>
    <w:rsid w:val="0072210D"/>
    <w:rsid w:val="0072309F"/>
    <w:rsid w:val="007245FA"/>
    <w:rsid w:val="00725733"/>
    <w:rsid w:val="00725D92"/>
    <w:rsid w:val="00725EE7"/>
    <w:rsid w:val="00727EA6"/>
    <w:rsid w:val="007307B8"/>
    <w:rsid w:val="00732DC7"/>
    <w:rsid w:val="00735017"/>
    <w:rsid w:val="007416EB"/>
    <w:rsid w:val="00742A37"/>
    <w:rsid w:val="00745FAA"/>
    <w:rsid w:val="00747428"/>
    <w:rsid w:val="00754248"/>
    <w:rsid w:val="00754CDC"/>
    <w:rsid w:val="00755705"/>
    <w:rsid w:val="00756195"/>
    <w:rsid w:val="00756F66"/>
    <w:rsid w:val="007579F2"/>
    <w:rsid w:val="0076066A"/>
    <w:rsid w:val="0076583C"/>
    <w:rsid w:val="007675D1"/>
    <w:rsid w:val="007740EB"/>
    <w:rsid w:val="00774AD4"/>
    <w:rsid w:val="00774E34"/>
    <w:rsid w:val="00777DB0"/>
    <w:rsid w:val="00780FBE"/>
    <w:rsid w:val="00781C99"/>
    <w:rsid w:val="00782E88"/>
    <w:rsid w:val="00783CC1"/>
    <w:rsid w:val="00785B91"/>
    <w:rsid w:val="00786422"/>
    <w:rsid w:val="007873EC"/>
    <w:rsid w:val="00792BB5"/>
    <w:rsid w:val="00793CAF"/>
    <w:rsid w:val="00793F9D"/>
    <w:rsid w:val="00794EB5"/>
    <w:rsid w:val="007A0C25"/>
    <w:rsid w:val="007A1DED"/>
    <w:rsid w:val="007A3884"/>
    <w:rsid w:val="007A536A"/>
    <w:rsid w:val="007A6CF0"/>
    <w:rsid w:val="007A6D43"/>
    <w:rsid w:val="007A7097"/>
    <w:rsid w:val="007A7960"/>
    <w:rsid w:val="007B0F24"/>
    <w:rsid w:val="007B3221"/>
    <w:rsid w:val="007B4BA1"/>
    <w:rsid w:val="007B552E"/>
    <w:rsid w:val="007B5C98"/>
    <w:rsid w:val="007B65D2"/>
    <w:rsid w:val="007C04D6"/>
    <w:rsid w:val="007C19E0"/>
    <w:rsid w:val="007C2C99"/>
    <w:rsid w:val="007C666B"/>
    <w:rsid w:val="007C6DD6"/>
    <w:rsid w:val="007D0BFF"/>
    <w:rsid w:val="007D147B"/>
    <w:rsid w:val="007D22B1"/>
    <w:rsid w:val="007D29D9"/>
    <w:rsid w:val="007D5A65"/>
    <w:rsid w:val="007D7A72"/>
    <w:rsid w:val="007E218D"/>
    <w:rsid w:val="007E5F52"/>
    <w:rsid w:val="007F11F6"/>
    <w:rsid w:val="007F429B"/>
    <w:rsid w:val="007F4A41"/>
    <w:rsid w:val="007F4E81"/>
    <w:rsid w:val="00800F2B"/>
    <w:rsid w:val="008016E9"/>
    <w:rsid w:val="00804A40"/>
    <w:rsid w:val="0080724A"/>
    <w:rsid w:val="00810E30"/>
    <w:rsid w:val="00813D25"/>
    <w:rsid w:val="0081556C"/>
    <w:rsid w:val="00816374"/>
    <w:rsid w:val="00816E46"/>
    <w:rsid w:val="00817146"/>
    <w:rsid w:val="00817D06"/>
    <w:rsid w:val="008211DD"/>
    <w:rsid w:val="0082130E"/>
    <w:rsid w:val="00821AAF"/>
    <w:rsid w:val="00822BF8"/>
    <w:rsid w:val="00823D43"/>
    <w:rsid w:val="008248FD"/>
    <w:rsid w:val="00824B70"/>
    <w:rsid w:val="00825192"/>
    <w:rsid w:val="00825567"/>
    <w:rsid w:val="00826E7B"/>
    <w:rsid w:val="00830014"/>
    <w:rsid w:val="00831368"/>
    <w:rsid w:val="00831623"/>
    <w:rsid w:val="008345F2"/>
    <w:rsid w:val="008358BA"/>
    <w:rsid w:val="008369E7"/>
    <w:rsid w:val="00837013"/>
    <w:rsid w:val="00837961"/>
    <w:rsid w:val="00837AD0"/>
    <w:rsid w:val="008408AB"/>
    <w:rsid w:val="00840B27"/>
    <w:rsid w:val="00841E31"/>
    <w:rsid w:val="00842D72"/>
    <w:rsid w:val="0084367C"/>
    <w:rsid w:val="00846E91"/>
    <w:rsid w:val="00853CCA"/>
    <w:rsid w:val="0085483C"/>
    <w:rsid w:val="00857874"/>
    <w:rsid w:val="00864FE9"/>
    <w:rsid w:val="00866229"/>
    <w:rsid w:val="00871894"/>
    <w:rsid w:val="00873ACA"/>
    <w:rsid w:val="00873CAD"/>
    <w:rsid w:val="008743C3"/>
    <w:rsid w:val="00880A24"/>
    <w:rsid w:val="00881585"/>
    <w:rsid w:val="00884077"/>
    <w:rsid w:val="008850B1"/>
    <w:rsid w:val="008851CA"/>
    <w:rsid w:val="008910DA"/>
    <w:rsid w:val="0089397B"/>
    <w:rsid w:val="00894286"/>
    <w:rsid w:val="008A01D4"/>
    <w:rsid w:val="008A0E36"/>
    <w:rsid w:val="008A3B99"/>
    <w:rsid w:val="008A3FC2"/>
    <w:rsid w:val="008A7D94"/>
    <w:rsid w:val="008B0283"/>
    <w:rsid w:val="008B0326"/>
    <w:rsid w:val="008B05FB"/>
    <w:rsid w:val="008B4FAD"/>
    <w:rsid w:val="008B55A5"/>
    <w:rsid w:val="008B6C5C"/>
    <w:rsid w:val="008B7067"/>
    <w:rsid w:val="008C5C6A"/>
    <w:rsid w:val="008C5D65"/>
    <w:rsid w:val="008D1121"/>
    <w:rsid w:val="008D11CA"/>
    <w:rsid w:val="008D1225"/>
    <w:rsid w:val="008D28A0"/>
    <w:rsid w:val="008D3C62"/>
    <w:rsid w:val="008D598B"/>
    <w:rsid w:val="008E041D"/>
    <w:rsid w:val="008E05A8"/>
    <w:rsid w:val="008E4786"/>
    <w:rsid w:val="008E7233"/>
    <w:rsid w:val="008E7A6E"/>
    <w:rsid w:val="008F0235"/>
    <w:rsid w:val="008F0352"/>
    <w:rsid w:val="008F046A"/>
    <w:rsid w:val="008F0542"/>
    <w:rsid w:val="008F1172"/>
    <w:rsid w:val="008F3C74"/>
    <w:rsid w:val="008F46CF"/>
    <w:rsid w:val="008F72E5"/>
    <w:rsid w:val="008F7A37"/>
    <w:rsid w:val="00901421"/>
    <w:rsid w:val="00903F44"/>
    <w:rsid w:val="00905801"/>
    <w:rsid w:val="00906D6B"/>
    <w:rsid w:val="0090787C"/>
    <w:rsid w:val="00911D1B"/>
    <w:rsid w:val="009123EE"/>
    <w:rsid w:val="009125EA"/>
    <w:rsid w:val="00912D56"/>
    <w:rsid w:val="00912EC6"/>
    <w:rsid w:val="00913187"/>
    <w:rsid w:val="00914D84"/>
    <w:rsid w:val="00914FAB"/>
    <w:rsid w:val="00915322"/>
    <w:rsid w:val="00916403"/>
    <w:rsid w:val="00920439"/>
    <w:rsid w:val="00920BFE"/>
    <w:rsid w:val="00920CF6"/>
    <w:rsid w:val="009210C5"/>
    <w:rsid w:val="009212F7"/>
    <w:rsid w:val="009213E6"/>
    <w:rsid w:val="00927F94"/>
    <w:rsid w:val="00930C46"/>
    <w:rsid w:val="00933B27"/>
    <w:rsid w:val="00934C46"/>
    <w:rsid w:val="009370AC"/>
    <w:rsid w:val="00940DD7"/>
    <w:rsid w:val="009417F9"/>
    <w:rsid w:val="009423A4"/>
    <w:rsid w:val="009451A1"/>
    <w:rsid w:val="00945D40"/>
    <w:rsid w:val="0094773D"/>
    <w:rsid w:val="00950F63"/>
    <w:rsid w:val="0095162C"/>
    <w:rsid w:val="00951ACF"/>
    <w:rsid w:val="00953B62"/>
    <w:rsid w:val="00955180"/>
    <w:rsid w:val="00955393"/>
    <w:rsid w:val="00955512"/>
    <w:rsid w:val="009568E1"/>
    <w:rsid w:val="00957067"/>
    <w:rsid w:val="009576F3"/>
    <w:rsid w:val="00957878"/>
    <w:rsid w:val="009615FB"/>
    <w:rsid w:val="00961967"/>
    <w:rsid w:val="00961EBC"/>
    <w:rsid w:val="00963BFE"/>
    <w:rsid w:val="00966EDF"/>
    <w:rsid w:val="00970389"/>
    <w:rsid w:val="00972506"/>
    <w:rsid w:val="00976A6D"/>
    <w:rsid w:val="009829ED"/>
    <w:rsid w:val="009835D2"/>
    <w:rsid w:val="00984D46"/>
    <w:rsid w:val="00985508"/>
    <w:rsid w:val="00985853"/>
    <w:rsid w:val="0098745E"/>
    <w:rsid w:val="00987517"/>
    <w:rsid w:val="00990FBD"/>
    <w:rsid w:val="009923AA"/>
    <w:rsid w:val="009979DA"/>
    <w:rsid w:val="00997CC7"/>
    <w:rsid w:val="009A4CEA"/>
    <w:rsid w:val="009A5986"/>
    <w:rsid w:val="009A5C49"/>
    <w:rsid w:val="009A7677"/>
    <w:rsid w:val="009B0A87"/>
    <w:rsid w:val="009B20F3"/>
    <w:rsid w:val="009B61C5"/>
    <w:rsid w:val="009B753F"/>
    <w:rsid w:val="009C0443"/>
    <w:rsid w:val="009C33F3"/>
    <w:rsid w:val="009C6E08"/>
    <w:rsid w:val="009D5007"/>
    <w:rsid w:val="009E35AD"/>
    <w:rsid w:val="009E3794"/>
    <w:rsid w:val="009E3917"/>
    <w:rsid w:val="009E427F"/>
    <w:rsid w:val="009E588F"/>
    <w:rsid w:val="009F054B"/>
    <w:rsid w:val="009F378C"/>
    <w:rsid w:val="009F5DA5"/>
    <w:rsid w:val="009F762F"/>
    <w:rsid w:val="00A00438"/>
    <w:rsid w:val="00A01166"/>
    <w:rsid w:val="00A02C4C"/>
    <w:rsid w:val="00A03DD4"/>
    <w:rsid w:val="00A05E38"/>
    <w:rsid w:val="00A136A8"/>
    <w:rsid w:val="00A142A3"/>
    <w:rsid w:val="00A14417"/>
    <w:rsid w:val="00A20C98"/>
    <w:rsid w:val="00A22924"/>
    <w:rsid w:val="00A23341"/>
    <w:rsid w:val="00A24E4B"/>
    <w:rsid w:val="00A258B7"/>
    <w:rsid w:val="00A26458"/>
    <w:rsid w:val="00A27761"/>
    <w:rsid w:val="00A34EC2"/>
    <w:rsid w:val="00A36F8B"/>
    <w:rsid w:val="00A37728"/>
    <w:rsid w:val="00A37CDA"/>
    <w:rsid w:val="00A41E14"/>
    <w:rsid w:val="00A4212F"/>
    <w:rsid w:val="00A42EA9"/>
    <w:rsid w:val="00A44CC9"/>
    <w:rsid w:val="00A450E7"/>
    <w:rsid w:val="00A46501"/>
    <w:rsid w:val="00A4694B"/>
    <w:rsid w:val="00A5382E"/>
    <w:rsid w:val="00A56886"/>
    <w:rsid w:val="00A603A4"/>
    <w:rsid w:val="00A6162B"/>
    <w:rsid w:val="00A61900"/>
    <w:rsid w:val="00A63281"/>
    <w:rsid w:val="00A659DE"/>
    <w:rsid w:val="00A6713C"/>
    <w:rsid w:val="00A67E56"/>
    <w:rsid w:val="00A70DD2"/>
    <w:rsid w:val="00A71A28"/>
    <w:rsid w:val="00A7439E"/>
    <w:rsid w:val="00A75985"/>
    <w:rsid w:val="00A75D4A"/>
    <w:rsid w:val="00A77C4A"/>
    <w:rsid w:val="00A82D54"/>
    <w:rsid w:val="00A83805"/>
    <w:rsid w:val="00A848C4"/>
    <w:rsid w:val="00A8502D"/>
    <w:rsid w:val="00A85269"/>
    <w:rsid w:val="00A853DA"/>
    <w:rsid w:val="00A86F26"/>
    <w:rsid w:val="00A87A05"/>
    <w:rsid w:val="00A87B07"/>
    <w:rsid w:val="00A91A1B"/>
    <w:rsid w:val="00A91DE4"/>
    <w:rsid w:val="00A95E3F"/>
    <w:rsid w:val="00A97BAF"/>
    <w:rsid w:val="00AA0819"/>
    <w:rsid w:val="00AA353A"/>
    <w:rsid w:val="00AA48DD"/>
    <w:rsid w:val="00AA6B92"/>
    <w:rsid w:val="00AB0318"/>
    <w:rsid w:val="00AB0D5C"/>
    <w:rsid w:val="00AB34F9"/>
    <w:rsid w:val="00AB4653"/>
    <w:rsid w:val="00AB7386"/>
    <w:rsid w:val="00AC0541"/>
    <w:rsid w:val="00AC42EE"/>
    <w:rsid w:val="00AC487F"/>
    <w:rsid w:val="00AD362C"/>
    <w:rsid w:val="00AD5073"/>
    <w:rsid w:val="00AD7951"/>
    <w:rsid w:val="00AE020E"/>
    <w:rsid w:val="00AE1310"/>
    <w:rsid w:val="00AE1FBB"/>
    <w:rsid w:val="00AE61EF"/>
    <w:rsid w:val="00AF08C8"/>
    <w:rsid w:val="00AF0FCD"/>
    <w:rsid w:val="00AF1482"/>
    <w:rsid w:val="00AF1C58"/>
    <w:rsid w:val="00AF5C6F"/>
    <w:rsid w:val="00AF5F2C"/>
    <w:rsid w:val="00AF77EA"/>
    <w:rsid w:val="00B01ACA"/>
    <w:rsid w:val="00B02249"/>
    <w:rsid w:val="00B025BF"/>
    <w:rsid w:val="00B02956"/>
    <w:rsid w:val="00B03DAD"/>
    <w:rsid w:val="00B04327"/>
    <w:rsid w:val="00B04A35"/>
    <w:rsid w:val="00B04AE8"/>
    <w:rsid w:val="00B04DA1"/>
    <w:rsid w:val="00B05000"/>
    <w:rsid w:val="00B065AB"/>
    <w:rsid w:val="00B0701B"/>
    <w:rsid w:val="00B10B73"/>
    <w:rsid w:val="00B11E55"/>
    <w:rsid w:val="00B148DA"/>
    <w:rsid w:val="00B149DC"/>
    <w:rsid w:val="00B166B8"/>
    <w:rsid w:val="00B16E3A"/>
    <w:rsid w:val="00B16F1B"/>
    <w:rsid w:val="00B208D9"/>
    <w:rsid w:val="00B22327"/>
    <w:rsid w:val="00B267A7"/>
    <w:rsid w:val="00B278BE"/>
    <w:rsid w:val="00B335B3"/>
    <w:rsid w:val="00B34D26"/>
    <w:rsid w:val="00B35C2A"/>
    <w:rsid w:val="00B37049"/>
    <w:rsid w:val="00B373F5"/>
    <w:rsid w:val="00B3740E"/>
    <w:rsid w:val="00B41813"/>
    <w:rsid w:val="00B42860"/>
    <w:rsid w:val="00B472B0"/>
    <w:rsid w:val="00B50236"/>
    <w:rsid w:val="00B526A9"/>
    <w:rsid w:val="00B53F96"/>
    <w:rsid w:val="00B54454"/>
    <w:rsid w:val="00B548FE"/>
    <w:rsid w:val="00B557EE"/>
    <w:rsid w:val="00B56FA3"/>
    <w:rsid w:val="00B606E2"/>
    <w:rsid w:val="00B61411"/>
    <w:rsid w:val="00B615D2"/>
    <w:rsid w:val="00B61EEF"/>
    <w:rsid w:val="00B61EFE"/>
    <w:rsid w:val="00B63CD4"/>
    <w:rsid w:val="00B641BA"/>
    <w:rsid w:val="00B661A7"/>
    <w:rsid w:val="00B66ED7"/>
    <w:rsid w:val="00B7053C"/>
    <w:rsid w:val="00B71599"/>
    <w:rsid w:val="00B73DD2"/>
    <w:rsid w:val="00B73EF2"/>
    <w:rsid w:val="00B74372"/>
    <w:rsid w:val="00B74FC3"/>
    <w:rsid w:val="00B76940"/>
    <w:rsid w:val="00B80C37"/>
    <w:rsid w:val="00B82C2F"/>
    <w:rsid w:val="00B8348A"/>
    <w:rsid w:val="00B872B1"/>
    <w:rsid w:val="00B9095C"/>
    <w:rsid w:val="00B93727"/>
    <w:rsid w:val="00B939B6"/>
    <w:rsid w:val="00B9460A"/>
    <w:rsid w:val="00B952F0"/>
    <w:rsid w:val="00BA3A4C"/>
    <w:rsid w:val="00BA70DA"/>
    <w:rsid w:val="00BB1949"/>
    <w:rsid w:val="00BB38E8"/>
    <w:rsid w:val="00BB69D0"/>
    <w:rsid w:val="00BB6CC4"/>
    <w:rsid w:val="00BB703A"/>
    <w:rsid w:val="00BB79D6"/>
    <w:rsid w:val="00BC06F6"/>
    <w:rsid w:val="00BC0E50"/>
    <w:rsid w:val="00BC32F4"/>
    <w:rsid w:val="00BC4A9C"/>
    <w:rsid w:val="00BC4FBF"/>
    <w:rsid w:val="00BD1937"/>
    <w:rsid w:val="00BD214F"/>
    <w:rsid w:val="00BD2160"/>
    <w:rsid w:val="00BD2BD7"/>
    <w:rsid w:val="00BD44BA"/>
    <w:rsid w:val="00BD683E"/>
    <w:rsid w:val="00BE093A"/>
    <w:rsid w:val="00BE1191"/>
    <w:rsid w:val="00BE1BAA"/>
    <w:rsid w:val="00BE2AC4"/>
    <w:rsid w:val="00BE35CB"/>
    <w:rsid w:val="00BE4DF0"/>
    <w:rsid w:val="00BE4F9F"/>
    <w:rsid w:val="00BE62AA"/>
    <w:rsid w:val="00BE64D9"/>
    <w:rsid w:val="00BE72C3"/>
    <w:rsid w:val="00BE73E4"/>
    <w:rsid w:val="00BE7B3E"/>
    <w:rsid w:val="00BF07FA"/>
    <w:rsid w:val="00BF1B69"/>
    <w:rsid w:val="00BF5AA6"/>
    <w:rsid w:val="00C007F6"/>
    <w:rsid w:val="00C0280A"/>
    <w:rsid w:val="00C02F5D"/>
    <w:rsid w:val="00C106E8"/>
    <w:rsid w:val="00C115FF"/>
    <w:rsid w:val="00C118F4"/>
    <w:rsid w:val="00C12D10"/>
    <w:rsid w:val="00C177E3"/>
    <w:rsid w:val="00C20D76"/>
    <w:rsid w:val="00C21A87"/>
    <w:rsid w:val="00C22230"/>
    <w:rsid w:val="00C22DC9"/>
    <w:rsid w:val="00C247C6"/>
    <w:rsid w:val="00C26D50"/>
    <w:rsid w:val="00C27A8E"/>
    <w:rsid w:val="00C27D94"/>
    <w:rsid w:val="00C344A0"/>
    <w:rsid w:val="00C34EB8"/>
    <w:rsid w:val="00C35088"/>
    <w:rsid w:val="00C350F1"/>
    <w:rsid w:val="00C3538B"/>
    <w:rsid w:val="00C35572"/>
    <w:rsid w:val="00C35936"/>
    <w:rsid w:val="00C41D8A"/>
    <w:rsid w:val="00C4255F"/>
    <w:rsid w:val="00C42B61"/>
    <w:rsid w:val="00C45902"/>
    <w:rsid w:val="00C462F2"/>
    <w:rsid w:val="00C5497D"/>
    <w:rsid w:val="00C560A2"/>
    <w:rsid w:val="00C630D6"/>
    <w:rsid w:val="00C64D4C"/>
    <w:rsid w:val="00C66581"/>
    <w:rsid w:val="00C70F9B"/>
    <w:rsid w:val="00C747A2"/>
    <w:rsid w:val="00C76CEC"/>
    <w:rsid w:val="00C77DCC"/>
    <w:rsid w:val="00C80911"/>
    <w:rsid w:val="00C80DFC"/>
    <w:rsid w:val="00C82297"/>
    <w:rsid w:val="00C84FF2"/>
    <w:rsid w:val="00C85644"/>
    <w:rsid w:val="00C870CD"/>
    <w:rsid w:val="00C87335"/>
    <w:rsid w:val="00C87C71"/>
    <w:rsid w:val="00C9266C"/>
    <w:rsid w:val="00C96333"/>
    <w:rsid w:val="00C9636D"/>
    <w:rsid w:val="00CA206A"/>
    <w:rsid w:val="00CA40A0"/>
    <w:rsid w:val="00CA4304"/>
    <w:rsid w:val="00CA566D"/>
    <w:rsid w:val="00CA5D42"/>
    <w:rsid w:val="00CB0E95"/>
    <w:rsid w:val="00CB16A7"/>
    <w:rsid w:val="00CB207E"/>
    <w:rsid w:val="00CB4D08"/>
    <w:rsid w:val="00CB5C08"/>
    <w:rsid w:val="00CC2033"/>
    <w:rsid w:val="00CC30AF"/>
    <w:rsid w:val="00CC7030"/>
    <w:rsid w:val="00CD058E"/>
    <w:rsid w:val="00CD1F8B"/>
    <w:rsid w:val="00CD2F72"/>
    <w:rsid w:val="00CD5638"/>
    <w:rsid w:val="00CD5E07"/>
    <w:rsid w:val="00CD5F7B"/>
    <w:rsid w:val="00CD6D38"/>
    <w:rsid w:val="00CD77EB"/>
    <w:rsid w:val="00CE09EE"/>
    <w:rsid w:val="00CE45EB"/>
    <w:rsid w:val="00CE7FB3"/>
    <w:rsid w:val="00CF0674"/>
    <w:rsid w:val="00CF0E30"/>
    <w:rsid w:val="00CF1340"/>
    <w:rsid w:val="00CF1825"/>
    <w:rsid w:val="00D00B30"/>
    <w:rsid w:val="00D04110"/>
    <w:rsid w:val="00D04C25"/>
    <w:rsid w:val="00D13704"/>
    <w:rsid w:val="00D14D8E"/>
    <w:rsid w:val="00D17131"/>
    <w:rsid w:val="00D2700E"/>
    <w:rsid w:val="00D30E1F"/>
    <w:rsid w:val="00D329B1"/>
    <w:rsid w:val="00D34644"/>
    <w:rsid w:val="00D36B9D"/>
    <w:rsid w:val="00D36E08"/>
    <w:rsid w:val="00D374A4"/>
    <w:rsid w:val="00D379CE"/>
    <w:rsid w:val="00D40649"/>
    <w:rsid w:val="00D41F7D"/>
    <w:rsid w:val="00D42433"/>
    <w:rsid w:val="00D4566C"/>
    <w:rsid w:val="00D5124D"/>
    <w:rsid w:val="00D5414B"/>
    <w:rsid w:val="00D552CA"/>
    <w:rsid w:val="00D55CF2"/>
    <w:rsid w:val="00D56A37"/>
    <w:rsid w:val="00D56F3E"/>
    <w:rsid w:val="00D6018B"/>
    <w:rsid w:val="00D62C14"/>
    <w:rsid w:val="00D6424A"/>
    <w:rsid w:val="00D65D1B"/>
    <w:rsid w:val="00D667AB"/>
    <w:rsid w:val="00D675A0"/>
    <w:rsid w:val="00D700B6"/>
    <w:rsid w:val="00D73CDA"/>
    <w:rsid w:val="00D75B4F"/>
    <w:rsid w:val="00D8047E"/>
    <w:rsid w:val="00D82791"/>
    <w:rsid w:val="00D872BD"/>
    <w:rsid w:val="00D91170"/>
    <w:rsid w:val="00D93588"/>
    <w:rsid w:val="00D94214"/>
    <w:rsid w:val="00D97353"/>
    <w:rsid w:val="00D97DD3"/>
    <w:rsid w:val="00DA2489"/>
    <w:rsid w:val="00DA2B2D"/>
    <w:rsid w:val="00DA3839"/>
    <w:rsid w:val="00DA4DE9"/>
    <w:rsid w:val="00DA6655"/>
    <w:rsid w:val="00DA74BE"/>
    <w:rsid w:val="00DB1AD4"/>
    <w:rsid w:val="00DB3417"/>
    <w:rsid w:val="00DB4026"/>
    <w:rsid w:val="00DB4495"/>
    <w:rsid w:val="00DB4E6A"/>
    <w:rsid w:val="00DB75B2"/>
    <w:rsid w:val="00DB78BD"/>
    <w:rsid w:val="00DC3431"/>
    <w:rsid w:val="00DC4B55"/>
    <w:rsid w:val="00DC7ADF"/>
    <w:rsid w:val="00DD0C0A"/>
    <w:rsid w:val="00DD1E58"/>
    <w:rsid w:val="00DD44CA"/>
    <w:rsid w:val="00DD4D03"/>
    <w:rsid w:val="00DE1427"/>
    <w:rsid w:val="00DE19C4"/>
    <w:rsid w:val="00DE2125"/>
    <w:rsid w:val="00DE454A"/>
    <w:rsid w:val="00DF00D0"/>
    <w:rsid w:val="00DF26E7"/>
    <w:rsid w:val="00DF3C4B"/>
    <w:rsid w:val="00E075C4"/>
    <w:rsid w:val="00E079A0"/>
    <w:rsid w:val="00E10C5B"/>
    <w:rsid w:val="00E1199D"/>
    <w:rsid w:val="00E12D71"/>
    <w:rsid w:val="00E239CE"/>
    <w:rsid w:val="00E245CD"/>
    <w:rsid w:val="00E25E07"/>
    <w:rsid w:val="00E26B1F"/>
    <w:rsid w:val="00E317E3"/>
    <w:rsid w:val="00E31A6E"/>
    <w:rsid w:val="00E32CF0"/>
    <w:rsid w:val="00E34C22"/>
    <w:rsid w:val="00E35C0E"/>
    <w:rsid w:val="00E40107"/>
    <w:rsid w:val="00E41A47"/>
    <w:rsid w:val="00E4631C"/>
    <w:rsid w:val="00E4769B"/>
    <w:rsid w:val="00E50B69"/>
    <w:rsid w:val="00E54981"/>
    <w:rsid w:val="00E56293"/>
    <w:rsid w:val="00E5725F"/>
    <w:rsid w:val="00E60329"/>
    <w:rsid w:val="00E6302A"/>
    <w:rsid w:val="00E660BD"/>
    <w:rsid w:val="00E66609"/>
    <w:rsid w:val="00E750A6"/>
    <w:rsid w:val="00E7622D"/>
    <w:rsid w:val="00E805F5"/>
    <w:rsid w:val="00E81579"/>
    <w:rsid w:val="00E84443"/>
    <w:rsid w:val="00E8618F"/>
    <w:rsid w:val="00E8636D"/>
    <w:rsid w:val="00E90DDF"/>
    <w:rsid w:val="00E92571"/>
    <w:rsid w:val="00E92711"/>
    <w:rsid w:val="00E93380"/>
    <w:rsid w:val="00EA06C5"/>
    <w:rsid w:val="00EA19C6"/>
    <w:rsid w:val="00EA200A"/>
    <w:rsid w:val="00EA3FC6"/>
    <w:rsid w:val="00EA662E"/>
    <w:rsid w:val="00EB0E27"/>
    <w:rsid w:val="00EB2F33"/>
    <w:rsid w:val="00EB3952"/>
    <w:rsid w:val="00EB6D1E"/>
    <w:rsid w:val="00EC0180"/>
    <w:rsid w:val="00EC03B0"/>
    <w:rsid w:val="00EC2A2D"/>
    <w:rsid w:val="00EC4CB5"/>
    <w:rsid w:val="00EC76A7"/>
    <w:rsid w:val="00ED302E"/>
    <w:rsid w:val="00ED4849"/>
    <w:rsid w:val="00ED6C4B"/>
    <w:rsid w:val="00EE0763"/>
    <w:rsid w:val="00EE13BA"/>
    <w:rsid w:val="00EE64CA"/>
    <w:rsid w:val="00EE776D"/>
    <w:rsid w:val="00EF078E"/>
    <w:rsid w:val="00EF2ABA"/>
    <w:rsid w:val="00EF3B79"/>
    <w:rsid w:val="00EF4F35"/>
    <w:rsid w:val="00EF5A30"/>
    <w:rsid w:val="00EF621E"/>
    <w:rsid w:val="00EF7669"/>
    <w:rsid w:val="00F002FD"/>
    <w:rsid w:val="00F0300B"/>
    <w:rsid w:val="00F04BAD"/>
    <w:rsid w:val="00F04E06"/>
    <w:rsid w:val="00F12DD8"/>
    <w:rsid w:val="00F21FE1"/>
    <w:rsid w:val="00F23A69"/>
    <w:rsid w:val="00F260BE"/>
    <w:rsid w:val="00F315D1"/>
    <w:rsid w:val="00F317B2"/>
    <w:rsid w:val="00F31F6D"/>
    <w:rsid w:val="00F32956"/>
    <w:rsid w:val="00F33FA3"/>
    <w:rsid w:val="00F3572A"/>
    <w:rsid w:val="00F357F8"/>
    <w:rsid w:val="00F3719E"/>
    <w:rsid w:val="00F37A88"/>
    <w:rsid w:val="00F429DE"/>
    <w:rsid w:val="00F42CEF"/>
    <w:rsid w:val="00F42F83"/>
    <w:rsid w:val="00F44318"/>
    <w:rsid w:val="00F504CD"/>
    <w:rsid w:val="00F51FA2"/>
    <w:rsid w:val="00F5437B"/>
    <w:rsid w:val="00F546B2"/>
    <w:rsid w:val="00F55A58"/>
    <w:rsid w:val="00F572E9"/>
    <w:rsid w:val="00F6024C"/>
    <w:rsid w:val="00F60649"/>
    <w:rsid w:val="00F615A3"/>
    <w:rsid w:val="00F618E8"/>
    <w:rsid w:val="00F61CCE"/>
    <w:rsid w:val="00F626A4"/>
    <w:rsid w:val="00F6360F"/>
    <w:rsid w:val="00F7009B"/>
    <w:rsid w:val="00F70547"/>
    <w:rsid w:val="00F73D42"/>
    <w:rsid w:val="00F75247"/>
    <w:rsid w:val="00F77CB5"/>
    <w:rsid w:val="00F81101"/>
    <w:rsid w:val="00F815F7"/>
    <w:rsid w:val="00F835EB"/>
    <w:rsid w:val="00F83FE0"/>
    <w:rsid w:val="00F8596B"/>
    <w:rsid w:val="00F90C56"/>
    <w:rsid w:val="00F93BED"/>
    <w:rsid w:val="00F97A1A"/>
    <w:rsid w:val="00FA4F51"/>
    <w:rsid w:val="00FA78AD"/>
    <w:rsid w:val="00FB1B1B"/>
    <w:rsid w:val="00FC2137"/>
    <w:rsid w:val="00FC6D58"/>
    <w:rsid w:val="00FD13BC"/>
    <w:rsid w:val="00FD1A7A"/>
    <w:rsid w:val="00FD23A9"/>
    <w:rsid w:val="00FD2B88"/>
    <w:rsid w:val="00FD2E93"/>
    <w:rsid w:val="00FE1E88"/>
    <w:rsid w:val="00FE5AEE"/>
    <w:rsid w:val="00FE5ECE"/>
    <w:rsid w:val="00FE6B00"/>
    <w:rsid w:val="00FF1888"/>
    <w:rsid w:val="00FF6182"/>
    <w:rsid w:val="00FF765B"/>
    <w:rsid w:val="193EE9A0"/>
    <w:rsid w:val="65E31EE2"/>
    <w:rsid w:val="68C9DAB4"/>
    <w:rsid w:val="76199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292F9"/>
  <w15:docId w15:val="{97515023-6F64-468B-A7B2-3EC6360B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ise en page"/>
    <w:qFormat/>
    <w:rsid w:val="0071377D"/>
    <w:pPr>
      <w:spacing w:after="0" w:line="240" w:lineRule="auto"/>
      <w:jc w:val="both"/>
    </w:pPr>
    <w:rPr>
      <w:rFonts w:eastAsia="Corbel" w:cs="Times New Roman"/>
      <w:sz w:val="20"/>
      <w:szCs w:val="20"/>
    </w:rPr>
  </w:style>
  <w:style w:type="paragraph" w:styleId="Titre1">
    <w:name w:val="heading 1"/>
    <w:basedOn w:val="Normal"/>
    <w:next w:val="Normal2"/>
    <w:link w:val="Titre1Car"/>
    <w:qFormat/>
    <w:rsid w:val="000E2957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eastAsia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Titre2">
    <w:name w:val="heading 2"/>
    <w:basedOn w:val="Titre1"/>
    <w:next w:val="Normal2"/>
    <w:link w:val="Titre2Car"/>
    <w:unhideWhenUsed/>
    <w:qFormat/>
    <w:rsid w:val="002A7449"/>
    <w:pPr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Normal2"/>
    <w:link w:val="Titre3Car"/>
    <w:unhideWhenUsed/>
    <w:qFormat/>
    <w:rsid w:val="00237792"/>
    <w:pPr>
      <w:numPr>
        <w:ilvl w:val="2"/>
      </w:numPr>
      <w:outlineLvl w:val="2"/>
    </w:pPr>
    <w:rPr>
      <w:sz w:val="24"/>
    </w:rPr>
  </w:style>
  <w:style w:type="paragraph" w:styleId="Titre4">
    <w:name w:val="heading 4"/>
    <w:basedOn w:val="Titre3"/>
    <w:next w:val="Normal"/>
    <w:link w:val="Titre4Car"/>
    <w:unhideWhenUsed/>
    <w:rsid w:val="00C344A0"/>
    <w:pPr>
      <w:numPr>
        <w:ilvl w:val="3"/>
      </w:numPr>
      <w:outlineLvl w:val="3"/>
    </w:pPr>
    <w:rPr>
      <w:sz w:val="20"/>
    </w:rPr>
  </w:style>
  <w:style w:type="paragraph" w:styleId="Titre5">
    <w:name w:val="heading 5"/>
    <w:basedOn w:val="Normal"/>
    <w:next w:val="Normal"/>
    <w:link w:val="Titre5Car"/>
    <w:unhideWhenUsed/>
    <w:rsid w:val="00ED302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rsid w:val="00334EA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334EA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rsid w:val="00334EA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rsid w:val="00334EA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M4">
    <w:name w:val="toc 4"/>
    <w:basedOn w:val="Normal"/>
    <w:next w:val="Normal"/>
    <w:autoRedefine/>
    <w:uiPriority w:val="39"/>
    <w:unhideWhenUsed/>
    <w:rsid w:val="00CD5F7B"/>
    <w:pPr>
      <w:ind w:left="60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D5F7B"/>
    <w:pPr>
      <w:ind w:left="80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D5F7B"/>
    <w:pPr>
      <w:ind w:left="10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D5F7B"/>
    <w:pPr>
      <w:ind w:left="120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D5F7B"/>
    <w:pPr>
      <w:ind w:left="140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D5F7B"/>
    <w:pPr>
      <w:ind w:left="160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848C4"/>
    <w:rPr>
      <w:color w:val="0563C1" w:themeColor="hyperlink"/>
      <w:u w:val="single"/>
    </w:rPr>
  </w:style>
  <w:style w:type="character" w:styleId="Titre1Car" w:customStyle="1">
    <w:name w:val="Titre 1 Car"/>
    <w:basedOn w:val="Policepardfaut"/>
    <w:link w:val="Titre1"/>
    <w:rsid w:val="000E2957"/>
    <w:rPr>
      <w:rFonts w:eastAsia="Times New Roman" w:cs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D302E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ED302E"/>
  </w:style>
  <w:style w:type="character" w:styleId="Titre2Car" w:customStyle="1">
    <w:name w:val="Titre 2 Car"/>
    <w:basedOn w:val="Policepardfaut"/>
    <w:link w:val="Titre2"/>
    <w:rsid w:val="002A6DFA"/>
    <w:rPr>
      <w:rFonts w:eastAsia="Times New Roman" w:cs="Times New Roman"/>
      <w:b/>
      <w:caps/>
      <w:color w:val="FFC000"/>
      <w:sz w:val="28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3Car" w:customStyle="1">
    <w:name w:val="Titre 3 Car"/>
    <w:basedOn w:val="Policepardfaut"/>
    <w:link w:val="Titre3"/>
    <w:rsid w:val="00237792"/>
    <w:rPr>
      <w:rFonts w:eastAsia="Times New Roman" w:cs="Times New Roman"/>
      <w:b/>
      <w:caps/>
      <w:color w:val="FFC000"/>
      <w:sz w:val="24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4Car" w:customStyle="1">
    <w:name w:val="Titre 4 Car"/>
    <w:basedOn w:val="Policepardfaut"/>
    <w:link w:val="Titre4"/>
    <w:rsid w:val="00C344A0"/>
    <w:rPr>
      <w:rFonts w:eastAsia="Times New Roman" w:cs="Times New Roman"/>
      <w:b/>
      <w:caps/>
      <w:color w:val="FFC000"/>
      <w:sz w:val="20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styleId="Titre5Car" w:customStyle="1">
    <w:name w:val="Titre 5 Car"/>
    <w:basedOn w:val="Policepardfaut"/>
    <w:link w:val="Titre5"/>
    <w:rsid w:val="00ED302E"/>
    <w:rPr>
      <w:rFonts w:asciiTheme="majorHAnsi" w:hAnsiTheme="majorHAnsi" w:eastAsiaTheme="majorEastAsia" w:cstheme="majorBidi"/>
      <w:color w:val="2F5496" w:themeColor="accent1" w:themeShade="BF"/>
      <w:sz w:val="20"/>
      <w:szCs w:val="20"/>
      <w:lang w:val="en-US"/>
    </w:rPr>
  </w:style>
  <w:style w:type="paragraph" w:styleId="Normal-Centre" w:customStyle="1">
    <w:name w:val="Normal-Centre"/>
    <w:basedOn w:val="Normal"/>
    <w:rsid w:val="00B025BF"/>
    <w:pPr>
      <w:jc w:val="center"/>
    </w:pPr>
  </w:style>
  <w:style w:type="table" w:styleId="Grilledutableau2" w:customStyle="1">
    <w:name w:val="Grille du tableau2"/>
    <w:basedOn w:val="TableauNormal"/>
    <w:next w:val="Grilledutableau"/>
    <w:uiPriority w:val="59"/>
    <w:rsid w:val="008815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-Gauche" w:customStyle="1">
    <w:name w:val="Normal-Gauche"/>
    <w:basedOn w:val="Normal"/>
    <w:rsid w:val="00B025BF"/>
    <w:pPr>
      <w:jc w:val="left"/>
    </w:pPr>
  </w:style>
  <w:style w:type="table" w:styleId="Grilledutableau">
    <w:name w:val="Table Grid"/>
    <w:basedOn w:val="TableauNormal"/>
    <w:uiPriority w:val="39"/>
    <w:rsid w:val="008815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F08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08C8"/>
  </w:style>
  <w:style w:type="character" w:styleId="CommentaireCar" w:customStyle="1">
    <w:name w:val="Commentaire Car"/>
    <w:basedOn w:val="Policepardfaut"/>
    <w:link w:val="Commentaire"/>
    <w:uiPriority w:val="99"/>
    <w:semiHidden/>
    <w:rsid w:val="00AF08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08C8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F08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8C8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AF08C8"/>
    <w:rPr>
      <w:rFonts w:ascii="Segoe UI" w:hAnsi="Segoe UI" w:cs="Segoe UI"/>
      <w:sz w:val="18"/>
      <w:szCs w:val="18"/>
    </w:rPr>
  </w:style>
  <w:style w:type="paragraph" w:styleId="UPageGarde-Titre" w:customStyle="1">
    <w:name w:val="U_PageGarde-Titre"/>
    <w:basedOn w:val="Normal"/>
    <w:next w:val="Normal"/>
    <w:rsid w:val="00DE2125"/>
    <w:pPr>
      <w:ind w:right="567"/>
      <w:jc w:val="right"/>
    </w:pPr>
    <w:rPr>
      <w:rFonts w:ascii="Aharoni" w:hAnsi="Aharoni" w:cs="Aharoni"/>
      <w:b/>
      <w:caps/>
      <w:color w:val="FFC000"/>
      <w:sz w:val="52"/>
      <w:szCs w:val="32"/>
    </w:rPr>
  </w:style>
  <w:style w:type="paragraph" w:styleId="UPageGarde-Date" w:customStyle="1">
    <w:name w:val="U_PageGarde-Date"/>
    <w:basedOn w:val="Normal"/>
    <w:next w:val="Normal"/>
    <w:qFormat/>
    <w:rsid w:val="00DE2125"/>
    <w:pPr>
      <w:jc w:val="right"/>
    </w:pPr>
    <w:rPr>
      <w:rFonts w:ascii="Abadi" w:hAnsi="Abadi"/>
      <w:b/>
      <w:bCs/>
      <w:color w:val="FFC000"/>
    </w:rPr>
  </w:style>
  <w:style w:type="paragraph" w:styleId="TM3">
    <w:name w:val="toc 3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iCs/>
    </w:rPr>
  </w:style>
  <w:style w:type="paragraph" w:styleId="Normal-Droite" w:customStyle="1">
    <w:name w:val="Normal-Droite"/>
    <w:basedOn w:val="Normal"/>
    <w:rsid w:val="00B025BF"/>
    <w:pPr>
      <w:jc w:val="right"/>
    </w:pPr>
  </w:style>
  <w:style w:type="character" w:styleId="Titre6Car" w:customStyle="1">
    <w:name w:val="Titre 6 Car"/>
    <w:basedOn w:val="Policepardfaut"/>
    <w:link w:val="Titre6"/>
    <w:rsid w:val="00334EA0"/>
    <w:rPr>
      <w:rFonts w:asciiTheme="majorHAnsi" w:hAnsiTheme="majorHAnsi" w:eastAsiaTheme="majorEastAsia" w:cstheme="majorBidi"/>
      <w:color w:val="1F3763" w:themeColor="accent1" w:themeShade="7F"/>
      <w:sz w:val="20"/>
      <w:szCs w:val="20"/>
      <w:lang w:val="en-US"/>
    </w:rPr>
  </w:style>
  <w:style w:type="character" w:styleId="Titre7Car" w:customStyle="1">
    <w:name w:val="Titre 7 Car"/>
    <w:basedOn w:val="Policepardfaut"/>
    <w:link w:val="Titre7"/>
    <w:rsid w:val="00334EA0"/>
    <w:rPr>
      <w:rFonts w:asciiTheme="majorHAnsi" w:hAnsiTheme="majorHAnsi" w:eastAsiaTheme="majorEastAsia" w:cstheme="majorBidi"/>
      <w:i/>
      <w:iCs/>
      <w:color w:val="1F3763" w:themeColor="accent1" w:themeShade="7F"/>
      <w:sz w:val="20"/>
      <w:szCs w:val="20"/>
      <w:lang w:val="en-US"/>
    </w:rPr>
  </w:style>
  <w:style w:type="character" w:styleId="Titre8Car" w:customStyle="1">
    <w:name w:val="Titre 8 Car"/>
    <w:basedOn w:val="Policepardfaut"/>
    <w:link w:val="Titre8"/>
    <w:rsid w:val="00334EA0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Titre9Car" w:customStyle="1">
    <w:name w:val="Titre 9 Car"/>
    <w:basedOn w:val="Policepardfaut"/>
    <w:link w:val="Titre9"/>
    <w:rsid w:val="00334EA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smallCaps/>
      <w:sz w:val="24"/>
    </w:rPr>
  </w:style>
  <w:style w:type="paragraph" w:styleId="Listepuces2">
    <w:name w:val="List Bullet 2"/>
    <w:basedOn w:val="Normal"/>
    <w:uiPriority w:val="99"/>
    <w:semiHidden/>
    <w:rsid w:val="00C9636D"/>
    <w:pPr>
      <w:numPr>
        <w:numId w:val="1"/>
      </w:numPr>
      <w:contextualSpacing/>
    </w:pPr>
    <w:rPr>
      <w:rFonts w:ascii="Trebuchet MS" w:hAnsi="Trebuchet MS"/>
    </w:rPr>
  </w:style>
  <w:style w:type="paragraph" w:styleId="TM1">
    <w:name w:val="toc 1"/>
    <w:basedOn w:val="Normal"/>
    <w:next w:val="Normal"/>
    <w:autoRedefine/>
    <w:uiPriority w:val="39"/>
    <w:unhideWhenUsed/>
    <w:rsid w:val="00321171"/>
    <w:pPr>
      <w:jc w:val="left"/>
    </w:pPr>
    <w:rPr>
      <w:rFonts w:cstheme="minorHAnsi"/>
      <w:b/>
      <w:bCs/>
      <w:caps/>
      <w:sz w:val="28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3072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5888"/>
    <w:rPr>
      <w:color w:val="954F72" w:themeColor="followedHyperlink"/>
      <w:u w:val="single"/>
    </w:rPr>
  </w:style>
  <w:style w:type="character" w:styleId="Mentionnonrsolue2" w:customStyle="1">
    <w:name w:val="Mention non résolue2"/>
    <w:basedOn w:val="Policepardfaut"/>
    <w:uiPriority w:val="99"/>
    <w:semiHidden/>
    <w:unhideWhenUsed/>
    <w:rsid w:val="000E7EEA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EB3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7C21"/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377C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7C21"/>
    <w:rPr>
      <w:vertAlign w:val="superscript"/>
    </w:rPr>
  </w:style>
  <w:style w:type="paragraph" w:styleId="Rvision">
    <w:name w:val="Revision"/>
    <w:hidden/>
    <w:uiPriority w:val="99"/>
    <w:semiHidden/>
    <w:rsid w:val="005E172A"/>
    <w:pPr>
      <w:spacing w:after="0" w:line="240" w:lineRule="auto"/>
    </w:pPr>
  </w:style>
  <w:style w:type="table" w:styleId="Tramemoyenne1-Accent1">
    <w:name w:val="Medium Shading 1 Accent 1"/>
    <w:basedOn w:val="TableauNormal"/>
    <w:uiPriority w:val="63"/>
    <w:semiHidden/>
    <w:unhideWhenUsed/>
    <w:rsid w:val="00493B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PageGarde-Version" w:customStyle="1">
    <w:name w:val="U_PageGarde-Version"/>
    <w:basedOn w:val="Normal"/>
    <w:next w:val="Normal"/>
    <w:rsid w:val="00DE2125"/>
    <w:pPr>
      <w:spacing w:after="60"/>
      <w:ind w:right="567"/>
      <w:jc w:val="right"/>
    </w:pPr>
    <w:rPr>
      <w:rFonts w:eastAsia="Times New Roman" w:cstheme="minorHAnsi"/>
      <w:b/>
      <w:bCs/>
      <w:color w:val="7F7F7F" w:themeColor="text1" w:themeTint="80"/>
      <w:lang w:eastAsia="fr-FR"/>
    </w:rPr>
  </w:style>
  <w:style w:type="paragraph" w:styleId="UPiedPage-Numero" w:customStyle="1">
    <w:name w:val="U_PiedPage-Numero"/>
    <w:basedOn w:val="Normal"/>
    <w:next w:val="Normal"/>
    <w:rsid w:val="001B2D82"/>
    <w:pPr>
      <w:tabs>
        <w:tab w:val="right" w:pos="2268"/>
      </w:tabs>
      <w:jc w:val="right"/>
    </w:pPr>
    <w:rPr>
      <w:rFonts w:ascii="Eras Bold ITC" w:hAnsi="Eras Bold ITC"/>
      <w:noProof/>
      <w:color w:val="FFFFFF" w:themeColor="background1"/>
      <w:sz w:val="72"/>
      <w:szCs w:val="72"/>
    </w:rPr>
  </w:style>
  <w:style w:type="paragraph" w:styleId="UEntete-Titre" w:customStyle="1">
    <w:name w:val="U_Entete-Titre"/>
    <w:basedOn w:val="Normal"/>
    <w:next w:val="Normal"/>
    <w:qFormat/>
    <w:rsid w:val="001B2D82"/>
    <w:pPr>
      <w:jc w:val="right"/>
    </w:pPr>
    <w:rPr>
      <w:rFonts w:ascii="Arial Nova" w:hAnsi="Arial Nova" w:cs="Aharoni"/>
      <w:b/>
      <w:bCs/>
      <w:color w:val="FFFFFF" w:themeColor="background1"/>
    </w:rPr>
  </w:style>
  <w:style w:type="paragraph" w:styleId="USommaire" w:customStyle="1">
    <w:name w:val="U_Sommaire"/>
    <w:basedOn w:val="Normal"/>
    <w:next w:val="Normal"/>
    <w:rsid w:val="00A46501"/>
    <w:pPr>
      <w:spacing w:before="120" w:after="120"/>
    </w:pPr>
    <w:rPr>
      <w:b/>
      <w:bCs/>
      <w:color w:val="FFC000"/>
      <w:sz w:val="56"/>
      <w:szCs w:val="56"/>
      <w14:reflection w14:blurRad="6350" w14:stA="25000" w14:stPos="0" w14:endA="0" w14:endPos="45500" w14:dist="0" w14:dir="5400000" w14:fadeDir="5400000" w14:sx="100000" w14:sy="-100000" w14:kx="0" w14:ky="0" w14:algn="bl"/>
    </w:rPr>
  </w:style>
  <w:style w:type="paragraph" w:styleId="Paragraphedeliste">
    <w:name w:val="List Paragraph"/>
    <w:basedOn w:val="Normal"/>
    <w:uiPriority w:val="34"/>
    <w:rsid w:val="000913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0913D2"/>
    <w:rPr>
      <w:rFonts w:eastAsia="Corbel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913D2"/>
    <w:rPr>
      <w:rFonts w:eastAsia="Corbel" w:cs="Times New Roman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124A1"/>
    <w:rPr>
      <w:color w:val="605E5C"/>
      <w:shd w:val="clear" w:color="auto" w:fill="E1DFDD"/>
    </w:rPr>
  </w:style>
  <w:style w:type="paragraph" w:styleId="Normal2" w:customStyle="1">
    <w:name w:val="Normal 2"/>
    <w:link w:val="Normal2Car"/>
    <w:qFormat/>
    <w:rsid w:val="00B53F96"/>
    <w:pPr>
      <w:spacing w:after="240"/>
      <w:ind w:firstLine="709"/>
    </w:pPr>
    <w:rPr>
      <w:rFonts w:eastAsia="Corbel" w:cs="Times New Roman"/>
      <w:sz w:val="20"/>
      <w:szCs w:val="20"/>
      <w:lang w:eastAsia="fr-FR"/>
    </w:rPr>
  </w:style>
  <w:style w:type="character" w:styleId="Normal2Car" w:customStyle="1">
    <w:name w:val="Normal 2 Car"/>
    <w:basedOn w:val="Policepardfaut"/>
    <w:link w:val="Normal2"/>
    <w:rsid w:val="00B53F96"/>
    <w:rPr>
      <w:rFonts w:eastAsia="Corbel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gif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0.png" Id="rId22" /><Relationship Type="http://schemas.openxmlformats.org/officeDocument/2006/relationships/theme" Target="theme/theme1.xml" Id="rId27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#SOMMAIRE"/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\Documents\Mod&#232;les%20Office%20personnalis&#233;s\Gabarit%20Fmap.dotx" TargetMode="External"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d25b4-9201-4259-b5d6-be8c24eeb928">
      <Terms xmlns="http://schemas.microsoft.com/office/infopath/2007/PartnerControls"/>
    </lcf76f155ced4ddcb4097134ff3c332f>
    <TaxCatchAll xmlns="038d21a8-d35e-4d19-a096-8d59ce3a94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22A93340EB040866B0ABB2148B625" ma:contentTypeVersion="12" ma:contentTypeDescription="Crée un document." ma:contentTypeScope="" ma:versionID="2f707a7f0ee2f7974445562eeb1dbb2b">
  <xsd:schema xmlns:xsd="http://www.w3.org/2001/XMLSchema" xmlns:xs="http://www.w3.org/2001/XMLSchema" xmlns:p="http://schemas.microsoft.com/office/2006/metadata/properties" xmlns:ns2="ce3d25b4-9201-4259-b5d6-be8c24eeb928" xmlns:ns3="038d21a8-d35e-4d19-a096-8d59ce3a943a" targetNamespace="http://schemas.microsoft.com/office/2006/metadata/properties" ma:root="true" ma:fieldsID="bd355451b813e235eada05689ce9d6e0" ns2:_="" ns3:_="">
    <xsd:import namespace="ce3d25b4-9201-4259-b5d6-be8c24eeb928"/>
    <xsd:import namespace="038d21a8-d35e-4d19-a096-8d59ce3a9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d25b4-9201-4259-b5d6-be8c24eeb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0604a115-1b41-4cc8-9990-6578f941f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d21a8-d35e-4d19-a096-8d59ce3a94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09fb2-1c60-470f-a1b6-c290a9748fb1}" ma:internalName="TaxCatchAll" ma:showField="CatchAllData" ma:web="038d21a8-d35e-4d19-a096-8d59ce3a9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455FF3-1475-4E5A-9C97-FE1FC7103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5EE3-A7E3-463A-A8D3-F90B2AF77E85}">
  <ds:schemaRefs>
    <ds:schemaRef ds:uri="http://schemas.microsoft.com/office/2006/metadata/properties"/>
    <ds:schemaRef ds:uri="http://schemas.microsoft.com/office/infopath/2007/PartnerControls"/>
    <ds:schemaRef ds:uri="ce3d25b4-9201-4259-b5d6-be8c24eeb928"/>
    <ds:schemaRef ds:uri="038d21a8-d35e-4d19-a096-8d59ce3a943a"/>
  </ds:schemaRefs>
</ds:datastoreItem>
</file>

<file path=customXml/itemProps3.xml><?xml version="1.0" encoding="utf-8"?>
<ds:datastoreItem xmlns:ds="http://schemas.openxmlformats.org/officeDocument/2006/customXml" ds:itemID="{D63BB38C-5987-4C4E-B010-FB7CB3060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d25b4-9201-4259-b5d6-be8c24eeb928"/>
    <ds:schemaRef ds:uri="038d21a8-d35e-4d19-a096-8d59ce3a9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908AFE-8C61-45D9-A376-C02F233079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Gabarit%20Fmap.dotx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ROUSTANT Pierre</dc:creator>
  <lastModifiedBy>Rado Noela RAKOTONDRAMANANA</lastModifiedBy>
  <revision>3</revision>
  <lastPrinted>2020-09-21T12:21:00.0000000Z</lastPrinted>
  <dcterms:created xsi:type="dcterms:W3CDTF">2025-09-04T05:17:00.0000000Z</dcterms:created>
  <dcterms:modified xsi:type="dcterms:W3CDTF">2025-09-04T09:06:56.2624587Z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0x010100EFE22A93340EB040866B0ABB2148B625</vt:lpwstr>
  </property>
  <property fmtid="{D5CDD505-2E9C-101B-9397-08002B2CF9AE}" pid="3" name="MediaServiceImageTags">
    <vt:lpwstr/>
  </property>
</Properties>
</file>