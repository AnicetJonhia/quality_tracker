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2055041" w:displacedByCustomXml="next"/>
    <w:bookmarkEnd w:id="0" w:displacedByCustomXml="next"/>
    <w:sdt>
      <w:sdtPr>
        <w:rPr>
          <w:lang w:eastAsia="fr-FR"/>
        </w:rPr>
        <w:id w:val="-1229605980"/>
        <w:docPartObj>
          <w:docPartGallery w:val="Cover Pages"/>
          <w:docPartUnique/>
        </w:docPartObj>
      </w:sdtPr>
      <w:sdtContent>
        <w:sdt>
          <w:sdtPr>
            <w:rPr>
              <w:lang w:eastAsia="fr-FR"/>
            </w:rPr>
            <w:id w:val="-1323193249"/>
            <w:docPartObj>
              <w:docPartGallery w:val="Cover Pages"/>
              <w:docPartUnique/>
            </w:docPartObj>
          </w:sdtPr>
          <w:sdtContent>
            <w:p w14:paraId="77C21E76" w14:textId="77777777" w:rsidR="00643EEF" w:rsidRPr="000C62A8" w:rsidRDefault="00643EEF" w:rsidP="00F94CD9">
              <w:pPr>
                <w:spacing w:line="276" w:lineRule="auto"/>
                <w:jc w:val="left"/>
              </w:pPr>
              <w:r w:rsidRPr="000C62A8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70528" behindDoc="1" locked="0" layoutInCell="1" allowOverlap="1" wp14:anchorId="6628E817" wp14:editId="4A5C95B1">
                        <wp:simplePos x="0" y="0"/>
                        <wp:positionH relativeFrom="column">
                          <wp:posOffset>-388620</wp:posOffset>
                        </wp:positionH>
                        <wp:positionV relativeFrom="paragraph">
                          <wp:posOffset>-151130</wp:posOffset>
                        </wp:positionV>
                        <wp:extent cx="9408160" cy="11312525"/>
                        <wp:effectExtent l="0" t="0" r="173990" b="1412875"/>
                        <wp:wrapNone/>
                        <wp:docPr id="17" name="Groupe 17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9408160" cy="11312525"/>
                                  <a:chOff x="0" y="0"/>
                                  <a:chExt cx="9408160" cy="11312525"/>
                                </a:xfrm>
                              </wpg:grpSpPr>
                              <wpg:grpSp>
                                <wpg:cNvPr id="618" name="Groupe 618"/>
                                <wpg:cNvGrpSpPr/>
                                <wpg:grpSpPr>
                                  <a:xfrm>
                                    <a:off x="2686050" y="6343650"/>
                                    <a:ext cx="6722110" cy="4968875"/>
                                    <a:chOff x="0" y="0"/>
                                    <a:chExt cx="6721803" cy="4969189"/>
                                  </a:xfrm>
                                </wpg:grpSpPr>
                                <wpg:grpSp>
                                  <wpg:cNvPr id="218" name="Groupe 218"/>
                                  <wpg:cNvGrpSpPr/>
                                  <wpg:grpSpPr>
                                    <a:xfrm>
                                      <a:off x="0" y="0"/>
                                      <a:ext cx="5646934" cy="4671222"/>
                                      <a:chOff x="0" y="0"/>
                                      <a:chExt cx="5647373" cy="4671286"/>
                                    </a:xfrm>
                                  </wpg:grpSpPr>
                                  <wpg:grpSp>
                                    <wpg:cNvPr id="220" name="Groupe 220"/>
                                    <wpg:cNvGrpSpPr/>
                                    <wpg:grpSpPr>
                                      <a:xfrm>
                                        <a:off x="2725002" y="1231759"/>
                                        <a:ext cx="1220400" cy="1220400"/>
                                        <a:chOff x="2725002" y="1231759"/>
                                        <a:chExt cx="1220400" cy="1220400"/>
                                      </a:xfrm>
                                    </wpg:grpSpPr>
                                    <wps:wsp>
                                      <wps:cNvPr id="230" name="Rectangle 230"/>
                                      <wps:cNvSpPr/>
                                      <wps:spPr>
                                        <a:xfrm rot="2700000">
                                          <a:off x="2725002" y="1231759"/>
                                          <a:ext cx="1220400" cy="1220400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31" name="Image 23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44819" r="29132" b="18178"/>
                                        <a:stretch/>
                                      </pic:blipFill>
                                      <pic:spPr bwMode="auto">
                                        <a:xfrm>
                                          <a:off x="2848827" y="1374634"/>
                                          <a:ext cx="965200" cy="8940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221" name="Groupe 221"/>
                                    <wpg:cNvGrpSpPr/>
                                    <wpg:grpSpPr>
                                      <a:xfrm>
                                        <a:off x="3529497" y="0"/>
                                        <a:ext cx="2117876" cy="1523859"/>
                                        <a:chOff x="3529497" y="0"/>
                                        <a:chExt cx="2117876" cy="1523859"/>
                                      </a:xfrm>
                                    </wpg:grpSpPr>
                                    <wps:wsp>
                                      <wps:cNvPr id="228" name="Rectangle 228"/>
                                      <wps:cNvSpPr/>
                                      <wps:spPr>
                                        <a:xfrm rot="2700000">
                                          <a:off x="3978235" y="-448738"/>
                                          <a:ext cx="1220400" cy="2117876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29" name="Image 229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64081" r="18650"/>
                                        <a:stretch/>
                                      </pic:blipFill>
                                      <pic:spPr bwMode="auto">
                                        <a:xfrm>
                                          <a:off x="3783614" y="334291"/>
                                          <a:ext cx="965156" cy="11895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222" name="Groupe 222"/>
                                    <wpg:cNvGrpSpPr/>
                                    <wpg:grpSpPr>
                                      <a:xfrm>
                                        <a:off x="1799717" y="2157045"/>
                                        <a:ext cx="1219835" cy="1247498"/>
                                        <a:chOff x="1799717" y="2157045"/>
                                        <a:chExt cx="1220400" cy="1248076"/>
                                      </a:xfrm>
                                    </wpg:grpSpPr>
                                    <wps:wsp>
                                      <wps:cNvPr id="226" name="Rectangle 226"/>
                                      <wps:cNvSpPr/>
                                      <wps:spPr>
                                        <a:xfrm rot="2700000">
                                          <a:off x="1799717" y="2157045"/>
                                          <a:ext cx="1220400" cy="1220400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27" name="Image 22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51658" t="-28" r="25581" b="166"/>
                                        <a:stretch/>
                                      </pic:blipFill>
                                      <pic:spPr bwMode="auto">
                                        <a:xfrm>
                                          <a:off x="1933580" y="2395146"/>
                                          <a:ext cx="945637" cy="1009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223" name="Groupe 223"/>
                                    <wpg:cNvGrpSpPr/>
                                    <wpg:grpSpPr>
                                      <a:xfrm>
                                        <a:off x="0" y="3112159"/>
                                        <a:ext cx="2232106" cy="1559127"/>
                                        <a:chOff x="0" y="3112159"/>
                                        <a:chExt cx="2232106" cy="1559127"/>
                                      </a:xfrm>
                                    </wpg:grpSpPr>
                                    <wps:wsp>
                                      <wps:cNvPr id="224" name="Rectangle 224"/>
                                      <wps:cNvSpPr/>
                                      <wps:spPr>
                                        <a:xfrm rot="2700000">
                                          <a:off x="505853" y="2945033"/>
                                          <a:ext cx="1220400" cy="2232106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25" name="Image 22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56104" t="-9" r="22989" b="96"/>
                                        <a:stretch/>
                                      </pic:blipFill>
                                      <pic:spPr bwMode="auto">
                                        <a:xfrm>
                                          <a:off x="937634" y="3112159"/>
                                          <a:ext cx="938554" cy="11497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</wpg:grpSp>
                                <wps:wsp>
                                  <wps:cNvPr id="219" name="Rectangle 219"/>
                                  <wps:cNvSpPr/>
                                  <wps:spPr>
                                    <a:xfrm rot="2700000">
                                      <a:off x="2967677" y="1215063"/>
                                      <a:ext cx="2516648" cy="4991604"/>
                                    </a:xfrm>
                                    <a:prstGeom prst="rect">
                                      <a:avLst/>
                                    </a:prstGeom>
                                    <a:pattFill prst="lgConfetti">
                                      <a:fgClr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fgClr>
                                      <a:bgClr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bgClr>
                                    </a:patt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" name="Triangle rectangle 2"/>
                                <wps:cNvSpPr/>
                                <wps:spPr>
                                  <a:xfrm flipV="1">
                                    <a:off x="0" y="0"/>
                                    <a:ext cx="5762625" cy="6191250"/>
                                  </a:xfrm>
                                  <a:prstGeom prst="rtTriangle">
                                    <a:avLst/>
                                  </a:prstGeom>
                                  <a:pattFill prst="lgConfetti">
                                    <a:fgClr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fgClr>
                                    <a:bgClr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w14:anchorId="76704317" id="Groupe 17" o:spid="_x0000_s1026" style="position:absolute;margin-left:-30.6pt;margin-top:-11.9pt;width:740.8pt;height:890.75pt;z-index:-251645952" coordsize="94081,11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">
                        <v:group id="Groupe 618" o:spid="_x0000_s1027" style="position:absolute;left:26860;top:63436;width:67221;height:49689" coordsize="67218,4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      <v:group id="Groupe 218" o:spid="_x0000_s1028" style="position:absolute;width:56469;height:46712" coordsize="56473,46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<v:group id="Groupe 220" o:spid="_x0000_s1029" style="position:absolute;left:27250;top:12317;width:12204;height:12204" coordorigin="27250,12317" coordsize="12204,1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<v:rect id="Rectangle 230" o:spid="_x0000_s1030" style="position:absolute;left:27250;top:12317;width:12204;height:1220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" fillcolor="#5a5a5a [2109]" stroked="f" strokeweight="1pt">
                                <v:fill r:id="rId15" o:title="" color2="#404040 [2429]" type="pattern"/>
                              </v:re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Image 231" o:spid="_x0000_s1031" type="#_x0000_t75" style="position:absolute;left:28488;top:13746;width:9652;height:8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">
                                <v:imagedata r:id="rId16" o:title="" cropbottom="11913f" cropleft="29373f" cropright="19092f"/>
                              </v:shape>
                            </v:group>
                            <v:group id="Groupe 221" o:spid="_x0000_s1032" style="position:absolute;left:35294;width:21179;height:15238" coordorigin="35294" coordsize="21178,1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    <v:rect id="Rectangle 228" o:spid="_x0000_s1033" style="position:absolute;left:39782;top:-4488;width:12204;height:211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" fillcolor="#5a5a5a [2109]" stroked="f" strokeweight="1pt">
                                <v:fill r:id="rId15" o:title="" color2="#404040 [2429]" type="pattern"/>
                              </v:rect>
                              <v:shape id="Image 229" o:spid="_x0000_s1034" type="#_x0000_t75" style="position:absolute;left:37836;top:3342;width:9651;height:11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">
                                <v:imagedata r:id="rId17" o:title="" cropleft="41996f" cropright="12222f"/>
                              </v:shape>
                            </v:group>
                            <v:group id="Groupe 222" o:spid="_x0000_s1035" style="position:absolute;left:17997;top:21570;width:12198;height:12475" coordorigin="17997,21570" coordsize="12204,1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  <v:rect id="Rectangle 226" o:spid="_x0000_s1036" style="position:absolute;left:17997;top:21570;width:12204;height:1220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" fillcolor="#5a5a5a [2109]" stroked="f" strokeweight="1pt">
                                <v:fill r:id="rId15" o:title="" color2="#404040 [2429]" type="pattern"/>
                              </v:rect>
                              <v:shape id="Image 227" o:spid="_x0000_s1037" type="#_x0000_t75" style="position:absolute;left:19335;top:23951;width:9457;height:10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">
                                <v:imagedata r:id="rId18" o:title="" croptop="-18f" cropbottom="109f" cropleft="33855f" cropright="16765f"/>
                              </v:shape>
                            </v:group>
                            <v:group id="Groupe 223" o:spid="_x0000_s1038" style="position:absolute;top:31121;width:22321;height:15591" coordorigin=",31121" coordsize="22321,15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rect id="Rectangle 224" o:spid="_x0000_s1039" style="position:absolute;left:5059;top:29449;width:12204;height:22321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" fillcolor="#5a5a5a [2109]" stroked="f" strokeweight="1pt">
                                <v:fill r:id="rId15" o:title="" color2="#404040 [2429]" type="pattern"/>
                              </v:rect>
                              <v:shape id="Image 225" o:spid="_x0000_s1040" type="#_x0000_t75" style="position:absolute;left:9376;top:31121;width:9385;height:11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">
                                <v:imagedata r:id="rId19" o:title="" croptop="-6f" cropbottom="63f" cropleft="36768f" cropright="15066f"/>
                              </v:shape>
                            </v:group>
                          </v:group>
                          <v:rect id="Rectangle 219" o:spid="_x0000_s1041" style="position:absolute;left:29677;top:12149;width:25166;height:49917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" fillcolor="#5a5a5a [2109]" stroked="f" strokeweight="1pt">
                            <v:fill r:id="rId15" o:title="" color2="#404040 [2429]" type="pattern"/>
                          </v:rect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Triangle rectangle 2" o:spid="_x0000_s1042" type="#_x0000_t6" style="position:absolute;width:57626;height:619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" fillcolor="#5a5a5a [2109]" stroked="f" strokeweight="1pt">
                          <v:fill r:id="rId15" o:title="" color2="#404040 [2429]" type="pattern"/>
                        </v:shape>
                      </v:group>
                    </w:pict>
                  </mc:Fallback>
                </mc:AlternateContent>
              </w:r>
            </w:p>
            <w:tbl>
              <w:tblPr>
                <w:tblStyle w:val="Grilledutableau"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821"/>
                <w:gridCol w:w="6350"/>
                <w:gridCol w:w="3285"/>
                <w:gridCol w:w="10"/>
              </w:tblGrid>
              <w:tr w:rsidR="00643EEF" w:rsidRPr="000C62A8" w14:paraId="3CE40388" w14:textId="77777777" w:rsidTr="2CC705E7">
                <w:trPr>
                  <w:gridAfter w:val="1"/>
                  <w:wAfter w:w="10" w:type="dxa"/>
                  <w:trHeight w:val="3521"/>
                </w:trPr>
                <w:tc>
                  <w:tcPr>
                    <w:tcW w:w="10762" w:type="dxa"/>
                    <w:gridSpan w:val="3"/>
                    <w:vAlign w:val="center"/>
                  </w:tcPr>
                  <w:p w14:paraId="6D17960B" w14:textId="77777777" w:rsidR="00643EEF" w:rsidRPr="000C62A8" w:rsidRDefault="00643EEF" w:rsidP="00F94CD9">
                    <w:pPr>
                      <w:spacing w:line="276" w:lineRule="auto"/>
                      <w:jc w:val="left"/>
                    </w:pPr>
                    <w:r w:rsidRPr="000C62A8">
                      <w:rPr>
                        <w:noProof/>
                      </w:rPr>
                      <mc:AlternateContent>
                        <mc:Choice Requires="wpg">
                          <w:drawing>
                            <wp:inline distT="0" distB="0" distL="0" distR="0" wp14:anchorId="5CE7913F" wp14:editId="3ABC17F2">
                              <wp:extent cx="4861560" cy="1617345"/>
                              <wp:effectExtent l="38100" t="38100" r="91440" b="20955"/>
                              <wp:docPr id="1" name="Groupe 1"/>
                              <wp:cNvGraphicFramePr/>
                              <a:graphic xmlns:a="http://schemas.openxmlformats.org/drawingml/2006/main">
                                <a:graphicData uri="http://schemas.microsoft.com/office/word/2010/wordprocessingGroup">
                                  <wpg:wgp>
                                    <wpg:cNvGrpSpPr/>
                                    <wpg:grpSpPr>
                                      <a:xfrm>
                                        <a:off x="0" y="0"/>
                                        <a:ext cx="4861560" cy="1617345"/>
                                        <a:chOff x="0" y="0"/>
                                        <a:chExt cx="4861560" cy="1617345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552" name="Image 55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61560" cy="1544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ffectLst>
                                          <a:outerShdw blurRad="50800" dist="38100" dir="2700000" algn="tl" rotWithShape="0">
                                            <a:prstClr val="black">
                                              <a:alpha val="40000"/>
                                            </a:prstClr>
                                          </a:outerShdw>
                                        </a:effectLst>
                                      </pic:spPr>
                                    </pic:pic>
                                    <wps:wsp>
                                      <wps:cNvPr id="619" name="Rectangle 619"/>
                                      <wps:cNvSpPr/>
                                      <wps:spPr>
                                        <a:xfrm>
                                          <a:off x="533400" y="1295400"/>
                                          <a:ext cx="3364230" cy="32194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txbx>
                                        <w:txbxContent>
                                          <w:p w14:paraId="088EDE5E" w14:textId="77777777" w:rsidR="00643EEF" w:rsidRPr="003B5993" w:rsidRDefault="003B5993" w:rsidP="009F5DA5">
                                            <w:pPr>
                                              <w:rPr>
                                                <w:i/>
                                                <w:iCs/>
                                                <w:spacing w:val="10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3B5993">
                                              <w:rPr>
                                                <w:rFonts w:ascii="Abadi" w:hAnsi="Abadi" w:cs="DIN-Regular"/>
                                                <w:i/>
                                                <w:iCs/>
                                                <w:color w:val="FFFFFF" w:themeColor="background1"/>
                                                <w:spacing w:val="10"/>
                                                <w:kern w:val="24"/>
                                                <w:sz w:val="32"/>
                                                <w:szCs w:val="32"/>
                                              </w:rPr>
                                              <w:t>Le futur se dessine</w:t>
                                            </w:r>
                                            <w:r w:rsidRPr="003B5993">
                                              <w:rPr>
                                                <w:rFonts w:ascii="Abadi" w:hAnsi="Abadi" w:cs="DIN-Regular"/>
                                                <w:i/>
                                                <w:iCs/>
                                                <w:color w:val="625E5B"/>
                                                <w:spacing w:val="10"/>
                                                <w:kern w:val="24"/>
                                                <w:sz w:val="32"/>
                                                <w:szCs w:val="32"/>
                                              </w:rPr>
                                              <w:t xml:space="preserve"> aujourd’hui</w:t>
                                            </w:r>
                                          </w:p>
                                        </w:txbxContent>
                                      </wps:txbx>
                                      <wps:bodyPr wrap="square">
                                        <a:spAutoFit/>
                                      </wps:bodyPr>
                                    </wps:wsp>
                                  </wpg:wgp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group w14:anchorId="5CE7913F" id="Groupe 1" o:spid="_x0000_s1026" style="width:382.8pt;height:127.35pt;mso-position-horizontal-relative:char;mso-position-vertical-relative:line" coordsize="48615,16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Image 552" o:spid="_x0000_s1027" type="#_x0000_t75" style="position:absolute;width:48615;height:15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">
                                <v:imagedata r:id="rId21" o:title=""/>
                                <v:shadow on="t" color="black" opacity="26214f" origin="-.5,-.5" offset=".74836mm,.74836mm"/>
                              </v:shape>
                              <v:rect id="Rectangle 619" o:spid="_x0000_s1028" style="position:absolute;left:5334;top:12954;width:3364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" filled="f" stroked="f">
                                <v:textbox style="mso-fit-shape-to-text:t">
                                  <w:txbxContent>
                                    <w:p w14:paraId="088EDE5E" w14:textId="77777777" w:rsidR="00643EEF" w:rsidRPr="003B5993" w:rsidRDefault="003B5993" w:rsidP="009F5DA5">
                                      <w:pPr>
                                        <w:rPr>
                                          <w:i/>
                                          <w:iCs/>
                                          <w:spacing w:val="1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B5993">
                                        <w:rPr>
                                          <w:rFonts w:ascii="Abadi" w:hAnsi="Abadi" w:cs="DIN-Regular"/>
                                          <w:i/>
                                          <w:iCs/>
                                          <w:color w:val="FFFFFF" w:themeColor="background1"/>
                                          <w:spacing w:val="1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>Le futur se dessine</w:t>
                                      </w:r>
                                      <w:r w:rsidRPr="003B5993">
                                        <w:rPr>
                                          <w:rFonts w:ascii="Abadi" w:hAnsi="Abadi" w:cs="DIN-Regular"/>
                                          <w:i/>
                                          <w:iCs/>
                                          <w:color w:val="625E5B"/>
                                          <w:spacing w:val="1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 xml:space="preserve"> aujourd’hui</w:t>
                                      </w:r>
                                    </w:p>
                                  </w:txbxContent>
                                </v:textbox>
                              </v:rect>
                              <w10:anchorlock/>
                            </v:group>
                          </w:pict>
                        </mc:Fallback>
                      </mc:AlternateContent>
                    </w:r>
                  </w:p>
                </w:tc>
              </w:tr>
              <w:tr w:rsidR="00643EEF" w:rsidRPr="000C62A8" w14:paraId="171200CB" w14:textId="77777777" w:rsidTr="2CC705E7">
                <w:trPr>
                  <w:gridAfter w:val="1"/>
                  <w:wAfter w:w="10" w:type="dxa"/>
                  <w:trHeight w:val="4963"/>
                </w:trPr>
                <w:tc>
                  <w:tcPr>
                    <w:tcW w:w="10762" w:type="dxa"/>
                    <w:gridSpan w:val="3"/>
                    <w:vAlign w:val="center"/>
                  </w:tcPr>
                  <w:p w14:paraId="59FCA4F1" w14:textId="6884DDC1" w:rsidR="790867D7" w:rsidRDefault="790867D7" w:rsidP="00F94CD9">
                    <w:pPr>
                      <w:pStyle w:val="UPageGarde-Titre"/>
                      <w:spacing w:line="276" w:lineRule="auto"/>
                      <w:jc w:val="left"/>
                      <w:rPr>
                        <w:sz w:val="72"/>
                        <w:szCs w:val="72"/>
                      </w:rPr>
                    </w:pPr>
                  </w:p>
                  <w:p w14:paraId="7088C7A9" w14:textId="64EBF34E" w:rsidR="790867D7" w:rsidRDefault="790867D7" w:rsidP="00F94CD9">
                    <w:pPr>
                      <w:pStyle w:val="UPageGarde-Titre"/>
                      <w:spacing w:line="276" w:lineRule="auto"/>
                      <w:jc w:val="left"/>
                      <w:rPr>
                        <w:sz w:val="72"/>
                        <w:szCs w:val="72"/>
                      </w:rPr>
                    </w:pPr>
                  </w:p>
                  <w:p w14:paraId="34ABB147" w14:textId="60AF11F7" w:rsidR="790867D7" w:rsidRDefault="790867D7" w:rsidP="00F94CD9">
                    <w:pPr>
                      <w:pStyle w:val="UPageGarde-Titre"/>
                      <w:spacing w:line="276" w:lineRule="auto"/>
                      <w:jc w:val="left"/>
                      <w:rPr>
                        <w:sz w:val="72"/>
                        <w:szCs w:val="72"/>
                      </w:rPr>
                    </w:pPr>
                  </w:p>
                  <w:p w14:paraId="757CD5E0" w14:textId="44908655" w:rsidR="00123756" w:rsidRPr="000E2957" w:rsidRDefault="00123756" w:rsidP="00F94CD9">
                    <w:pPr>
                      <w:pStyle w:val="UPageGarde-Titre"/>
                      <w:spacing w:line="276" w:lineRule="auto"/>
                      <w:jc w:val="left"/>
                      <w:rPr>
                        <w:sz w:val="72"/>
                        <w:szCs w:val="72"/>
                      </w:rPr>
                    </w:pPr>
                    <w:r w:rsidRPr="2CC705E7">
                      <w:rPr>
                        <w:sz w:val="72"/>
                        <w:szCs w:val="72"/>
                      </w:rPr>
                      <w:t>Cahier</w:t>
                    </w:r>
                  </w:p>
                  <w:p w14:paraId="36343C65" w14:textId="777E3F65" w:rsidR="00123756" w:rsidRPr="000E2957" w:rsidRDefault="5D1DBE9A" w:rsidP="00F94CD9">
                    <w:pPr>
                      <w:pStyle w:val="UPageGarde-Titre"/>
                      <w:spacing w:line="276" w:lineRule="auto"/>
                      <w:jc w:val="left"/>
                      <w:rPr>
                        <w:sz w:val="72"/>
                        <w:szCs w:val="72"/>
                      </w:rPr>
                    </w:pPr>
                    <w:r w:rsidRPr="2CC705E7">
                      <w:rPr>
                        <w:sz w:val="72"/>
                        <w:szCs w:val="72"/>
                      </w:rPr>
                      <w:t>Des</w:t>
                    </w:r>
                    <w:r w:rsidR="00123756" w:rsidRPr="2CC705E7">
                      <w:rPr>
                        <w:sz w:val="72"/>
                        <w:szCs w:val="72"/>
                      </w:rPr>
                      <w:t xml:space="preserve"> Charges</w:t>
                    </w:r>
                  </w:p>
                  <w:p w14:paraId="0D47D062" w14:textId="04966E56" w:rsidR="00AF0FCD" w:rsidRPr="000C62A8" w:rsidRDefault="003B2B54" w:rsidP="00F94CD9">
                    <w:pPr>
                      <w:pStyle w:val="UPageGarde-Titre"/>
                      <w:spacing w:line="276" w:lineRule="auto"/>
                      <w:jc w:val="left"/>
                    </w:pPr>
                    <w:r>
                      <w:rPr>
                        <w:sz w:val="72"/>
                        <w:szCs w:val="40"/>
                      </w:rPr>
                      <w:t>Technique</w:t>
                    </w:r>
                  </w:p>
                </w:tc>
              </w:tr>
              <w:tr w:rsidR="00643EEF" w:rsidRPr="000C62A8" w14:paraId="3842C28E" w14:textId="77777777" w:rsidTr="2CC705E7">
                <w:trPr>
                  <w:gridAfter w:val="1"/>
                  <w:wAfter w:w="10" w:type="dxa"/>
                  <w:trHeight w:val="6432"/>
                </w:trPr>
                <w:tc>
                  <w:tcPr>
                    <w:tcW w:w="10762" w:type="dxa"/>
                    <w:gridSpan w:val="3"/>
                  </w:tcPr>
                  <w:p w14:paraId="28B52046" w14:textId="77777777" w:rsidR="00643EEF" w:rsidRPr="000C62A8" w:rsidRDefault="00643EEF" w:rsidP="00F94CD9">
                    <w:pPr>
                      <w:pStyle w:val="UPageGarde-Version"/>
                      <w:spacing w:line="276" w:lineRule="auto"/>
                      <w:jc w:val="left"/>
                    </w:pPr>
                    <w:r w:rsidRPr="000C62A8">
                      <w:t xml:space="preserve">Version </w:t>
                    </w:r>
                    <w:r w:rsidR="000913D2" w:rsidRPr="000C62A8">
                      <w:t>V01</w:t>
                    </w:r>
                  </w:p>
                  <w:p w14:paraId="47A3DD91" w14:textId="77777777" w:rsidR="00643EEF" w:rsidRPr="000C62A8" w:rsidRDefault="00643EEF" w:rsidP="00F94CD9">
                    <w:pPr>
                      <w:pStyle w:val="UPageGarde-Version"/>
                      <w:spacing w:line="276" w:lineRule="auto"/>
                      <w:jc w:val="left"/>
                    </w:pPr>
                    <w:r w:rsidRPr="000C62A8">
                      <w:t>Direction Technique</w:t>
                    </w:r>
                  </w:p>
                  <w:p w14:paraId="4EB29AA9" w14:textId="683CFAAE" w:rsidR="00643EEF" w:rsidRPr="000C62A8" w:rsidRDefault="51106AA9" w:rsidP="00F94CD9">
                    <w:pPr>
                      <w:pStyle w:val="UPageGarde-Version"/>
                      <w:spacing w:line="276" w:lineRule="auto"/>
                      <w:jc w:val="left"/>
                    </w:pPr>
                    <w:proofErr w:type="spellStart"/>
                    <w:r>
                      <w:t>Buildingmap</w:t>
                    </w:r>
                    <w:proofErr w:type="spellEnd"/>
                  </w:p>
                  <w:p w14:paraId="1A49CB7C" w14:textId="1CF8CD85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77D42B65" w14:textId="40CFF5FF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31AF0900" w14:textId="20E7C0AD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1E913237" w14:textId="171E726D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092ACDFA" w14:textId="4D64BBE9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5F9AD28A" w14:textId="3288B958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11BFF135" w14:textId="045E4041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312A0DB4" w14:textId="52395810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16D6648F" w14:textId="23142081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2247B8FE" w14:textId="395E2F9F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561DA733" w14:textId="10ACC886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6D86E2E4" w14:textId="318CF538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484D7C70" w14:textId="423F1ED5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410EAB56" w14:textId="4236AA9C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2E39669B" w14:textId="675846D2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4F5C9BF9" w14:textId="72E3050E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5FBBC900" w14:textId="1EF2CF67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08CFFD08" w14:textId="303F04A5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7477F018" w14:textId="63E83C70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</w:tc>
              </w:tr>
              <w:tr w:rsidR="00C247C6" w:rsidRPr="000C62A8" w14:paraId="5AFF92F6" w14:textId="77777777" w:rsidTr="2CC705E7">
                <w:tc>
                  <w:tcPr>
                    <w:tcW w:w="821" w:type="dxa"/>
                    <w:vAlign w:val="center"/>
                  </w:tcPr>
                  <w:p w14:paraId="742E828C" w14:textId="77777777" w:rsidR="00C247C6" w:rsidRPr="000C62A8" w:rsidRDefault="00C247C6" w:rsidP="00F94CD9">
                    <w:pPr>
                      <w:spacing w:line="276" w:lineRule="auto"/>
                      <w:jc w:val="left"/>
                    </w:pPr>
                    <w:r w:rsidRPr="000C62A8">
                      <w:rPr>
                        <w:noProof/>
                      </w:rPr>
                      <w:lastRenderedPageBreak/>
                      <w:drawing>
                        <wp:inline distT="0" distB="0" distL="0" distR="0" wp14:anchorId="5CEF74A1" wp14:editId="695A3CE5">
                          <wp:extent cx="276968" cy="232372"/>
                          <wp:effectExtent l="38100" t="38100" r="27940" b="34925"/>
                          <wp:docPr id="237" name="Picture 2" descr="Résultat de recherche d'images pour &quot;icon orange mail&quot;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7" name="Picture 2" descr="Résultat de recherche d'images pour &quot;icon orange mail&quot;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20878161">
                                    <a:off x="0" y="0"/>
                                    <a:ext cx="276968" cy="2323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6364" w:type="dxa"/>
                    <w:vAlign w:val="center"/>
                  </w:tcPr>
                  <w:p w14:paraId="37532135" w14:textId="77777777" w:rsidR="00C247C6" w:rsidRPr="000C62A8" w:rsidRDefault="00C247C6" w:rsidP="00F94CD9">
                    <w:pPr>
                      <w:spacing w:line="276" w:lineRule="auto"/>
                      <w:jc w:val="left"/>
                    </w:pPr>
                    <w:r w:rsidRPr="000C62A8">
                      <w:t>contact@futurmap.com</w:t>
                    </w:r>
                  </w:p>
                </w:tc>
                <w:tc>
                  <w:tcPr>
                    <w:tcW w:w="3587" w:type="dxa"/>
                    <w:gridSpan w:val="2"/>
                    <w:vMerge w:val="restart"/>
                    <w:vAlign w:val="center"/>
                  </w:tcPr>
                  <w:p w14:paraId="0B2DBAE9" w14:textId="77777777" w:rsidR="00C247C6" w:rsidRPr="000C62A8" w:rsidRDefault="00C247C6" w:rsidP="00F94CD9">
                    <w:pPr>
                      <w:pStyle w:val="UPageGarde-Date"/>
                      <w:spacing w:line="276" w:lineRule="auto"/>
                      <w:jc w:val="left"/>
                    </w:pPr>
                    <w:r w:rsidRPr="000C62A8">
                      <w:t>Date d’édition :</w:t>
                    </w:r>
                  </w:p>
                  <w:p w14:paraId="74682926" w14:textId="5369E999" w:rsidR="00C247C6" w:rsidRPr="000C62A8" w:rsidRDefault="00D75B4F" w:rsidP="00F94CD9">
                    <w:pPr>
                      <w:pStyle w:val="UPageGarde-Date"/>
                      <w:spacing w:line="276" w:lineRule="auto"/>
                      <w:jc w:val="left"/>
                      <w:rPr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SAVEDATE  \@ "dddd d MMMM yyyy" </w:instrText>
                    </w:r>
                    <w:r>
                      <w:fldChar w:fldCharType="separate"/>
                    </w:r>
                    <w:r w:rsidR="00247323">
                      <w:rPr>
                        <w:noProof/>
                      </w:rPr>
                      <w:t>jeudi 9 octobre 2025</w:t>
                    </w:r>
                    <w:r>
                      <w:fldChar w:fldCharType="end"/>
                    </w:r>
                  </w:p>
                </w:tc>
              </w:tr>
              <w:tr w:rsidR="00C247C6" w:rsidRPr="000C62A8" w14:paraId="6F5F47AE" w14:textId="77777777" w:rsidTr="2CC705E7">
                <w:tc>
                  <w:tcPr>
                    <w:tcW w:w="821" w:type="dxa"/>
                    <w:vAlign w:val="center"/>
                  </w:tcPr>
                  <w:p w14:paraId="19B5C076" w14:textId="77777777" w:rsidR="00C247C6" w:rsidRPr="000C62A8" w:rsidRDefault="00C247C6" w:rsidP="00F94CD9">
                    <w:pPr>
                      <w:spacing w:line="276" w:lineRule="auto"/>
                      <w:jc w:val="left"/>
                    </w:pPr>
                    <w:r w:rsidRPr="000C62A8">
                      <w:rPr>
                        <w:noProof/>
                      </w:rPr>
                      <w:drawing>
                        <wp:inline distT="0" distB="0" distL="0" distR="0" wp14:anchorId="45DF196C" wp14:editId="1ADF2438">
                          <wp:extent cx="260433" cy="218499"/>
                          <wp:effectExtent l="38100" t="38100" r="25400" b="29210"/>
                          <wp:docPr id="238" name="Picture 4" descr="Résultat de recherche d'images pour &quot;icon orange website&quot;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8" name="Picture 4" descr="Résultat de recherche d'images pour &quot;icon orange website&quot;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20805656">
                                    <a:off x="0" y="0"/>
                                    <a:ext cx="260433" cy="2184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6364" w:type="dxa"/>
                    <w:vAlign w:val="center"/>
                  </w:tcPr>
                  <w:p w14:paraId="6CA52137" w14:textId="77777777" w:rsidR="00C247C6" w:rsidRPr="000C62A8" w:rsidRDefault="00C247C6" w:rsidP="00F94CD9">
                    <w:pPr>
                      <w:spacing w:line="276" w:lineRule="auto"/>
                      <w:jc w:val="left"/>
                    </w:pPr>
                    <w:r w:rsidRPr="000C62A8">
                      <w:t>www.futurmap.com</w:t>
                    </w:r>
                  </w:p>
                </w:tc>
                <w:tc>
                  <w:tcPr>
                    <w:tcW w:w="3587" w:type="dxa"/>
                    <w:gridSpan w:val="2"/>
                    <w:vMerge/>
                    <w:vAlign w:val="center"/>
                  </w:tcPr>
                  <w:p w14:paraId="15F83D95" w14:textId="77777777" w:rsidR="00C247C6" w:rsidRPr="000C62A8" w:rsidRDefault="00C247C6" w:rsidP="00F94CD9">
                    <w:pPr>
                      <w:spacing w:line="276" w:lineRule="auto"/>
                      <w:jc w:val="left"/>
                    </w:pPr>
                  </w:p>
                </w:tc>
              </w:tr>
            </w:tbl>
            <w:p w14:paraId="77DB7F91" w14:textId="77777777" w:rsidR="00123756" w:rsidRDefault="00000000" w:rsidP="00F94CD9">
              <w:pPr>
                <w:pStyle w:val="Normal2"/>
                <w:spacing w:line="276" w:lineRule="auto"/>
                <w:ind w:firstLine="0"/>
              </w:pPr>
            </w:p>
          </w:sdtContent>
        </w:sdt>
      </w:sdtContent>
    </w:sdt>
    <w:p w14:paraId="3272C0EC" w14:textId="5BA98942" w:rsidR="790867D7" w:rsidRDefault="790867D7" w:rsidP="00F94CD9">
      <w:pPr>
        <w:spacing w:line="276" w:lineRule="auto"/>
        <w:jc w:val="left"/>
      </w:pPr>
    </w:p>
    <w:p w14:paraId="6A29B783" w14:textId="531FD3F2" w:rsidR="00123756" w:rsidRPr="00123756" w:rsidRDefault="00123756" w:rsidP="00F94CD9">
      <w:pPr>
        <w:pStyle w:val="Titre1"/>
        <w:spacing w:line="276" w:lineRule="auto"/>
      </w:pPr>
      <w:r w:rsidRPr="00123756">
        <w:rPr>
          <w:rStyle w:val="Titre1Car"/>
          <w:b/>
          <w:bCs/>
          <w:caps/>
        </w:rPr>
        <w:t>Information Générales</w:t>
      </w:r>
    </w:p>
    <w:p w14:paraId="5D7206B0" w14:textId="212F0795" w:rsidR="00123756" w:rsidRPr="00123756" w:rsidRDefault="00123756" w:rsidP="00F94CD9">
      <w:pPr>
        <w:pStyle w:val="Normal2"/>
        <w:spacing w:line="276" w:lineRule="auto"/>
        <w:ind w:left="709" w:firstLine="0"/>
      </w:pPr>
      <w:r w:rsidRPr="00123756">
        <w:rPr>
          <w:b/>
          <w:bCs/>
        </w:rPr>
        <w:t>Titre du projet :</w:t>
      </w:r>
      <w:r w:rsidR="00430B6D">
        <w:rPr>
          <w:b/>
          <w:bCs/>
        </w:rPr>
        <w:t xml:space="preserve"> </w:t>
      </w:r>
      <w:proofErr w:type="spellStart"/>
      <w:r w:rsidR="00430B6D">
        <w:rPr>
          <w:b/>
          <w:bCs/>
        </w:rPr>
        <w:t>ConfianceFmap</w:t>
      </w:r>
      <w:proofErr w:type="spellEnd"/>
    </w:p>
    <w:p w14:paraId="7A777B08" w14:textId="4B3F5C87" w:rsidR="00123756" w:rsidRPr="00123756" w:rsidRDefault="00123756" w:rsidP="00F94CD9">
      <w:pPr>
        <w:pStyle w:val="Normal2"/>
        <w:spacing w:line="276" w:lineRule="auto"/>
        <w:ind w:left="709" w:firstLine="0"/>
      </w:pPr>
      <w:r w:rsidRPr="00123756">
        <w:rPr>
          <w:b/>
          <w:bCs/>
        </w:rPr>
        <w:t>Demandeur(s) :</w:t>
      </w:r>
      <w:r w:rsidR="00430B6D">
        <w:rPr>
          <w:b/>
          <w:bCs/>
        </w:rPr>
        <w:t xml:space="preserve"> Département Qualité</w:t>
      </w:r>
    </w:p>
    <w:p w14:paraId="54B7CDBA" w14:textId="77777777" w:rsidR="00123756" w:rsidRPr="00123756" w:rsidRDefault="00123756" w:rsidP="00F94CD9">
      <w:pPr>
        <w:pStyle w:val="Normal2"/>
        <w:spacing w:line="276" w:lineRule="auto"/>
        <w:ind w:left="709" w:firstLine="0"/>
      </w:pPr>
      <w:r w:rsidRPr="00123756">
        <w:rPr>
          <w:b/>
          <w:bCs/>
        </w:rPr>
        <w:t>Date de la demande :</w:t>
      </w:r>
    </w:p>
    <w:p w14:paraId="2A5C4119" w14:textId="77777777" w:rsidR="00123756" w:rsidRPr="00123756" w:rsidRDefault="00123756" w:rsidP="00F94CD9">
      <w:pPr>
        <w:pStyle w:val="Normal2"/>
        <w:spacing w:line="276" w:lineRule="auto"/>
        <w:ind w:left="709" w:firstLine="0"/>
      </w:pPr>
      <w:r w:rsidRPr="00123756">
        <w:rPr>
          <w:b/>
          <w:bCs/>
        </w:rPr>
        <w:t>Date limite souhaitée :</w:t>
      </w:r>
    </w:p>
    <w:p w14:paraId="303A1E78" w14:textId="375F6501" w:rsidR="00123756" w:rsidRDefault="00123756" w:rsidP="00F94CD9">
      <w:pPr>
        <w:pStyle w:val="Normal2"/>
        <w:spacing w:line="276" w:lineRule="auto"/>
        <w:ind w:left="709" w:firstLine="0"/>
        <w:rPr>
          <w:b/>
          <w:bCs/>
        </w:rPr>
      </w:pPr>
      <w:r w:rsidRPr="00123756">
        <w:rPr>
          <w:b/>
          <w:bCs/>
        </w:rPr>
        <w:t>Version du document :</w:t>
      </w:r>
      <w:r w:rsidR="00EE4EAA">
        <w:rPr>
          <w:b/>
          <w:bCs/>
        </w:rPr>
        <w:t xml:space="preserve"> 1.0</w:t>
      </w:r>
    </w:p>
    <w:p w14:paraId="63F6FBFD" w14:textId="77777777" w:rsidR="00E27783" w:rsidRDefault="00E27783" w:rsidP="00F94CD9">
      <w:pPr>
        <w:pStyle w:val="Normal2"/>
        <w:spacing w:line="276" w:lineRule="auto"/>
        <w:ind w:left="709" w:firstLine="0"/>
        <w:rPr>
          <w:b/>
          <w:bCs/>
        </w:rPr>
      </w:pPr>
    </w:p>
    <w:p w14:paraId="7898D9D6" w14:textId="77777777" w:rsidR="00E27783" w:rsidRPr="00E27783" w:rsidRDefault="00E27783" w:rsidP="00F94CD9">
      <w:pPr>
        <w:pStyle w:val="Normal2"/>
        <w:spacing w:line="276" w:lineRule="auto"/>
        <w:ind w:left="709" w:firstLine="0"/>
        <w:rPr>
          <w:b/>
          <w:bCs/>
        </w:rPr>
      </w:pPr>
      <w:r w:rsidRPr="00E27783">
        <w:rPr>
          <w:b/>
          <w:bCs/>
        </w:rPr>
        <w:t>Glossaire :</w:t>
      </w:r>
    </w:p>
    <w:p w14:paraId="1AE9EE97" w14:textId="77777777" w:rsidR="00E27783" w:rsidRPr="00E27783" w:rsidRDefault="00E27783" w:rsidP="00F94CD9">
      <w:pPr>
        <w:pStyle w:val="Normal2"/>
        <w:numPr>
          <w:ilvl w:val="0"/>
          <w:numId w:val="95"/>
        </w:numPr>
        <w:spacing w:line="276" w:lineRule="auto"/>
      </w:pPr>
      <w:r w:rsidRPr="00E27783">
        <w:rPr>
          <w:b/>
          <w:bCs/>
        </w:rPr>
        <w:t>NCE</w:t>
      </w:r>
      <w:r w:rsidRPr="00E27783">
        <w:t xml:space="preserve"> : Non-Conformité Externe</w:t>
      </w:r>
    </w:p>
    <w:p w14:paraId="1B72D679" w14:textId="77777777" w:rsidR="00E27783" w:rsidRPr="00E27783" w:rsidRDefault="00E27783" w:rsidP="00F94CD9">
      <w:pPr>
        <w:pStyle w:val="Normal2"/>
        <w:numPr>
          <w:ilvl w:val="0"/>
          <w:numId w:val="95"/>
        </w:numPr>
        <w:spacing w:line="276" w:lineRule="auto"/>
      </w:pPr>
      <w:r w:rsidRPr="00E27783">
        <w:rPr>
          <w:b/>
          <w:bCs/>
        </w:rPr>
        <w:t>NPS</w:t>
      </w:r>
      <w:r w:rsidRPr="00E27783">
        <w:t xml:space="preserve"> : Net Promoter Score</w:t>
      </w:r>
    </w:p>
    <w:p w14:paraId="1F9A9B9A" w14:textId="77777777" w:rsidR="00E27783" w:rsidRPr="00E27783" w:rsidRDefault="00E27783" w:rsidP="00F94CD9">
      <w:pPr>
        <w:pStyle w:val="Normal2"/>
        <w:numPr>
          <w:ilvl w:val="0"/>
          <w:numId w:val="95"/>
        </w:numPr>
        <w:spacing w:line="276" w:lineRule="auto"/>
      </w:pPr>
      <w:r w:rsidRPr="00E27783">
        <w:rPr>
          <w:b/>
          <w:bCs/>
        </w:rPr>
        <w:t>CSAT</w:t>
      </w:r>
      <w:r w:rsidRPr="00E27783">
        <w:t xml:space="preserve"> : Customer Satisfaction</w:t>
      </w:r>
    </w:p>
    <w:p w14:paraId="09502CE7" w14:textId="77777777" w:rsidR="00E27783" w:rsidRPr="00E27783" w:rsidRDefault="00E27783" w:rsidP="00F94CD9">
      <w:pPr>
        <w:pStyle w:val="Normal2"/>
        <w:numPr>
          <w:ilvl w:val="0"/>
          <w:numId w:val="95"/>
        </w:numPr>
        <w:spacing w:line="276" w:lineRule="auto"/>
      </w:pPr>
      <w:r w:rsidRPr="00E27783">
        <w:rPr>
          <w:b/>
          <w:bCs/>
        </w:rPr>
        <w:t>JWT</w:t>
      </w:r>
      <w:r w:rsidRPr="00E27783">
        <w:t xml:space="preserve"> : JSON Web Token</w:t>
      </w:r>
    </w:p>
    <w:p w14:paraId="63D7581B" w14:textId="77777777" w:rsidR="00E27783" w:rsidRPr="00330600" w:rsidRDefault="00E27783" w:rsidP="00F94CD9">
      <w:pPr>
        <w:pStyle w:val="Normal2"/>
        <w:numPr>
          <w:ilvl w:val="0"/>
          <w:numId w:val="95"/>
        </w:numPr>
        <w:spacing w:line="276" w:lineRule="auto"/>
      </w:pPr>
      <w:r w:rsidRPr="00E27783">
        <w:rPr>
          <w:b/>
          <w:bCs/>
        </w:rPr>
        <w:t>MinIO</w:t>
      </w:r>
      <w:r w:rsidRPr="00E27783">
        <w:t xml:space="preserve"> : Stockage objet compatible S3</w:t>
      </w:r>
    </w:p>
    <w:p w14:paraId="48A9DC4D" w14:textId="24AC3D94" w:rsidR="00330600" w:rsidRPr="00247323" w:rsidRDefault="00330600" w:rsidP="00F94CD9">
      <w:pPr>
        <w:pStyle w:val="Normal2"/>
        <w:numPr>
          <w:ilvl w:val="0"/>
          <w:numId w:val="95"/>
        </w:numPr>
        <w:spacing w:line="276" w:lineRule="auto"/>
        <w:rPr>
          <w:lang w:val="en-US"/>
        </w:rPr>
      </w:pPr>
      <w:r w:rsidRPr="00330600">
        <w:rPr>
          <w:b/>
          <w:bCs/>
          <w:lang w:val="en-US"/>
        </w:rPr>
        <w:t>CRUD </w:t>
      </w:r>
      <w:r w:rsidRPr="00247323">
        <w:rPr>
          <w:lang w:val="en-US"/>
        </w:rPr>
        <w:t>:</w:t>
      </w:r>
      <w:r w:rsidRPr="00330600">
        <w:rPr>
          <w:lang w:val="en-US"/>
        </w:rPr>
        <w:t xml:space="preserve"> create, read, </w:t>
      </w:r>
      <w:proofErr w:type="spellStart"/>
      <w:r w:rsidRPr="00330600">
        <w:rPr>
          <w:lang w:val="en-US"/>
        </w:rPr>
        <w:t>update</w:t>
      </w:r>
      <w:r>
        <w:rPr>
          <w:lang w:val="en-US"/>
        </w:rPr>
        <w:t>,</w:t>
      </w:r>
      <w:r w:rsidRPr="00330600">
        <w:rPr>
          <w:lang w:val="en-US"/>
        </w:rPr>
        <w:t>delete</w:t>
      </w:r>
      <w:proofErr w:type="spellEnd"/>
      <w:r w:rsidRPr="00330600">
        <w:rPr>
          <w:lang w:val="en-US"/>
        </w:rPr>
        <w:t>.</w:t>
      </w:r>
    </w:p>
    <w:p w14:paraId="55248892" w14:textId="17A1E93D" w:rsidR="00F80E69" w:rsidRPr="00FB7832" w:rsidRDefault="00F80E69" w:rsidP="00F94CD9">
      <w:pPr>
        <w:pStyle w:val="Normal2"/>
        <w:numPr>
          <w:ilvl w:val="0"/>
          <w:numId w:val="95"/>
        </w:numPr>
        <w:spacing w:line="276" w:lineRule="auto"/>
      </w:pPr>
      <w:r w:rsidRPr="00F80E69">
        <w:t>BLOB</w:t>
      </w:r>
      <w:r>
        <w:t> :</w:t>
      </w:r>
      <w:proofErr w:type="spellStart"/>
      <w:r w:rsidRPr="00F80E69">
        <w:t>Binary</w:t>
      </w:r>
      <w:proofErr w:type="spellEnd"/>
      <w:r w:rsidRPr="00F80E69">
        <w:t xml:space="preserve"> Large Object</w:t>
      </w:r>
      <w:r>
        <w:t>.</w:t>
      </w:r>
    </w:p>
    <w:p w14:paraId="121C7171" w14:textId="28C9FD93" w:rsidR="00FB7832" w:rsidRPr="00FB7832" w:rsidRDefault="00FB7832" w:rsidP="00F94CD9">
      <w:pPr>
        <w:pStyle w:val="Normal2"/>
        <w:numPr>
          <w:ilvl w:val="0"/>
          <w:numId w:val="95"/>
        </w:numPr>
        <w:spacing w:line="276" w:lineRule="auto"/>
      </w:pPr>
      <w:r w:rsidRPr="00FB7832">
        <w:t>UUID</w:t>
      </w:r>
      <w:r>
        <w:t xml:space="preserve"> : </w:t>
      </w:r>
      <w:r w:rsidRPr="00FB7832">
        <w:t>Universal Unique Identifier</w:t>
      </w:r>
    </w:p>
    <w:p w14:paraId="0A104629" w14:textId="27248687" w:rsidR="00FB7832" w:rsidRPr="00E27783" w:rsidRDefault="00FB7832" w:rsidP="00F94CD9">
      <w:pPr>
        <w:pStyle w:val="Normal2"/>
        <w:numPr>
          <w:ilvl w:val="0"/>
          <w:numId w:val="95"/>
        </w:numPr>
        <w:spacing w:line="276" w:lineRule="auto"/>
      </w:pPr>
      <w:r>
        <w:t xml:space="preserve">PK : </w:t>
      </w:r>
      <w:proofErr w:type="spellStart"/>
      <w:r>
        <w:t>Primary</w:t>
      </w:r>
      <w:proofErr w:type="spellEnd"/>
      <w:r>
        <w:t xml:space="preserve"> Key</w:t>
      </w:r>
    </w:p>
    <w:p w14:paraId="22FC70ED" w14:textId="77777777" w:rsidR="00E27783" w:rsidRPr="00330600" w:rsidRDefault="00E27783" w:rsidP="00F94CD9">
      <w:pPr>
        <w:pStyle w:val="Normal2"/>
        <w:spacing w:line="276" w:lineRule="auto"/>
        <w:ind w:left="709" w:firstLine="0"/>
        <w:rPr>
          <w:lang w:val="en-US"/>
        </w:rPr>
      </w:pPr>
    </w:p>
    <w:p w14:paraId="56547A4F" w14:textId="1781EBB1" w:rsidR="00267B7F" w:rsidRPr="00267B7F" w:rsidRDefault="00267B7F" w:rsidP="00F94CD9">
      <w:pPr>
        <w:pStyle w:val="Titre1"/>
        <w:spacing w:line="276" w:lineRule="auto"/>
        <w:rPr>
          <w:bCs/>
        </w:rPr>
      </w:pPr>
      <w:r w:rsidRPr="00267B7F">
        <w:rPr>
          <w:bCs/>
        </w:rPr>
        <w:t>Obje</w:t>
      </w:r>
      <w:r w:rsidR="00430B6D">
        <w:rPr>
          <w:bCs/>
        </w:rPr>
        <w:t>ctifs</w:t>
      </w:r>
      <w:r w:rsidRPr="00267B7F">
        <w:rPr>
          <w:bCs/>
        </w:rPr>
        <w:t xml:space="preserve"> </w:t>
      </w:r>
      <w:r w:rsidR="00430B6D">
        <w:rPr>
          <w:bCs/>
        </w:rPr>
        <w:t>Techniques</w:t>
      </w:r>
    </w:p>
    <w:p w14:paraId="168402FE" w14:textId="25BBDC0D" w:rsidR="00315225" w:rsidRDefault="00315225" w:rsidP="00F94CD9">
      <w:pPr>
        <w:pStyle w:val="Titre2"/>
        <w:spacing w:line="276" w:lineRule="auto"/>
      </w:pPr>
      <w:r>
        <w:t>Objet :</w:t>
      </w:r>
    </w:p>
    <w:p w14:paraId="3EE3CE67" w14:textId="18913AA8" w:rsidR="00430B6D" w:rsidRPr="0084598D" w:rsidRDefault="00430B6D" w:rsidP="00F94CD9">
      <w:pPr>
        <w:pStyle w:val="Normal2"/>
        <w:spacing w:line="276" w:lineRule="auto"/>
        <w:ind w:left="720" w:firstLine="0"/>
      </w:pPr>
      <w:r w:rsidRPr="0084598D">
        <w:t>L’objectif principal est de développer une plateforme web responsive permettant la centralisation et la traçabilité des livraisons, la gestion des non-conformités externes et la mesure de la satisfaction client.</w:t>
      </w:r>
    </w:p>
    <w:p w14:paraId="44720EFF" w14:textId="77777777" w:rsidR="00430B6D" w:rsidRDefault="00430B6D" w:rsidP="00F94CD9">
      <w:pPr>
        <w:pStyle w:val="Titre2"/>
        <w:spacing w:line="276" w:lineRule="auto"/>
      </w:pPr>
      <w:r>
        <w:lastRenderedPageBreak/>
        <w:t>Objectifs secondaires :</w:t>
      </w:r>
    </w:p>
    <w:p w14:paraId="66B634B6" w14:textId="77777777" w:rsidR="00430B6D" w:rsidRPr="0084598D" w:rsidRDefault="00430B6D" w:rsidP="00F94CD9">
      <w:pPr>
        <w:pStyle w:val="Normal2"/>
        <w:numPr>
          <w:ilvl w:val="0"/>
          <w:numId w:val="53"/>
        </w:numPr>
        <w:spacing w:line="276" w:lineRule="auto"/>
      </w:pPr>
      <w:r w:rsidRPr="0084598D">
        <w:t>Assurer la traçabilité des livraisons et des accusés.</w:t>
      </w:r>
    </w:p>
    <w:p w14:paraId="77110F6B" w14:textId="77777777" w:rsidR="00430B6D" w:rsidRPr="0084598D" w:rsidRDefault="00430B6D" w:rsidP="00F94CD9">
      <w:pPr>
        <w:pStyle w:val="Normal2"/>
        <w:numPr>
          <w:ilvl w:val="0"/>
          <w:numId w:val="53"/>
        </w:numPr>
        <w:spacing w:line="276" w:lineRule="auto"/>
      </w:pPr>
      <w:r w:rsidRPr="0084598D">
        <w:t>Automatiser les sondages NPS et CSAT.</w:t>
      </w:r>
    </w:p>
    <w:p w14:paraId="64896BE3" w14:textId="77777777" w:rsidR="00430B6D" w:rsidRPr="0084598D" w:rsidRDefault="00430B6D" w:rsidP="00F94CD9">
      <w:pPr>
        <w:pStyle w:val="Normal2"/>
        <w:numPr>
          <w:ilvl w:val="0"/>
          <w:numId w:val="53"/>
        </w:numPr>
        <w:spacing w:line="276" w:lineRule="auto"/>
      </w:pPr>
      <w:r w:rsidRPr="0084598D">
        <w:t>Gérer les non-conformités externes liées aux livraisons.</w:t>
      </w:r>
    </w:p>
    <w:p w14:paraId="06FCD296" w14:textId="77777777" w:rsidR="00430B6D" w:rsidRPr="0084598D" w:rsidRDefault="00430B6D" w:rsidP="00F94CD9">
      <w:pPr>
        <w:pStyle w:val="Normal2"/>
        <w:numPr>
          <w:ilvl w:val="0"/>
          <w:numId w:val="53"/>
        </w:numPr>
        <w:spacing w:line="276" w:lineRule="auto"/>
      </w:pPr>
      <w:r w:rsidRPr="0084598D">
        <w:t>Offrir un tableau de bord qualité interactif.</w:t>
      </w:r>
    </w:p>
    <w:p w14:paraId="2C278648" w14:textId="77777777" w:rsidR="00430B6D" w:rsidRDefault="00430B6D" w:rsidP="00F94CD9">
      <w:pPr>
        <w:pStyle w:val="Normal2"/>
        <w:numPr>
          <w:ilvl w:val="0"/>
          <w:numId w:val="53"/>
        </w:numPr>
        <w:spacing w:line="276" w:lineRule="auto"/>
      </w:pPr>
      <w:r w:rsidRPr="0084598D">
        <w:t>Garantir la sécurité et la conformité ISO9001 des données.</w:t>
      </w:r>
    </w:p>
    <w:p w14:paraId="6A73AA50" w14:textId="6E3B9840" w:rsidR="00315225" w:rsidRPr="00315225" w:rsidRDefault="00315225" w:rsidP="00F94CD9">
      <w:pPr>
        <w:pStyle w:val="Titre2"/>
        <w:spacing w:line="276" w:lineRule="auto"/>
      </w:pPr>
      <w:r w:rsidRPr="00315225">
        <w:t>Périmètre fonctionnel :</w:t>
      </w:r>
    </w:p>
    <w:p w14:paraId="55A36A18" w14:textId="77777777" w:rsidR="00E27783" w:rsidRPr="00E27783" w:rsidRDefault="00E27783" w:rsidP="00F94CD9">
      <w:pPr>
        <w:pStyle w:val="Normal2"/>
        <w:spacing w:line="276" w:lineRule="auto"/>
        <w:ind w:firstLine="0"/>
        <w:rPr>
          <w:b/>
          <w:bCs/>
        </w:rPr>
      </w:pPr>
      <w:r w:rsidRPr="00E27783">
        <w:rPr>
          <w:b/>
          <w:bCs/>
        </w:rPr>
        <w:t>1) Gestion des livraisons</w:t>
      </w:r>
    </w:p>
    <w:p w14:paraId="7929F335" w14:textId="77777777" w:rsidR="00E27783" w:rsidRPr="00E27783" w:rsidRDefault="00E27783" w:rsidP="00F94CD9">
      <w:pPr>
        <w:pStyle w:val="Normal2"/>
        <w:numPr>
          <w:ilvl w:val="0"/>
          <w:numId w:val="91"/>
        </w:numPr>
        <w:spacing w:line="276" w:lineRule="auto"/>
      </w:pPr>
      <w:r w:rsidRPr="00E27783">
        <w:rPr>
          <w:b/>
          <w:bCs/>
        </w:rPr>
        <w:t>Création et organisation</w:t>
      </w:r>
      <w:r w:rsidRPr="00E27783">
        <w:t xml:space="preserve"> : possibilité de créer une livraison attachée à un projet/client.</w:t>
      </w:r>
    </w:p>
    <w:p w14:paraId="596425F3" w14:textId="77777777" w:rsidR="00E27783" w:rsidRPr="00E27783" w:rsidRDefault="00E27783" w:rsidP="00F94CD9">
      <w:pPr>
        <w:pStyle w:val="Normal2"/>
        <w:numPr>
          <w:ilvl w:val="0"/>
          <w:numId w:val="91"/>
        </w:numPr>
        <w:spacing w:line="276" w:lineRule="auto"/>
      </w:pPr>
      <w:r w:rsidRPr="00E27783">
        <w:rPr>
          <w:b/>
          <w:bCs/>
        </w:rPr>
        <w:t>Upload multi-format</w:t>
      </w:r>
      <w:r w:rsidRPr="00E27783">
        <w:t xml:space="preserve"> : prise en charge minimale de PDF, Excel, Word, images, modèles 3D, ZIP, etc.</w:t>
      </w:r>
    </w:p>
    <w:p w14:paraId="7210B21E" w14:textId="77777777" w:rsidR="00E27783" w:rsidRPr="00E27783" w:rsidRDefault="00E27783" w:rsidP="00F94CD9">
      <w:pPr>
        <w:pStyle w:val="Normal2"/>
        <w:numPr>
          <w:ilvl w:val="0"/>
          <w:numId w:val="91"/>
        </w:numPr>
        <w:spacing w:line="276" w:lineRule="auto"/>
      </w:pPr>
      <w:r w:rsidRPr="00E27783">
        <w:rPr>
          <w:b/>
          <w:bCs/>
        </w:rPr>
        <w:t>Organisation par projet</w:t>
      </w:r>
      <w:r w:rsidRPr="00E27783">
        <w:t xml:space="preserve"> : structuration claire par projet et par client externe (Guest).</w:t>
      </w:r>
    </w:p>
    <w:p w14:paraId="058E16BF" w14:textId="77777777" w:rsidR="00E27783" w:rsidRPr="00E27783" w:rsidRDefault="00E27783" w:rsidP="00F94CD9">
      <w:pPr>
        <w:pStyle w:val="Normal2"/>
        <w:numPr>
          <w:ilvl w:val="0"/>
          <w:numId w:val="91"/>
        </w:numPr>
        <w:spacing w:line="276" w:lineRule="auto"/>
      </w:pPr>
      <w:r w:rsidRPr="00E27783">
        <w:rPr>
          <w:b/>
          <w:bCs/>
        </w:rPr>
        <w:t>Versioning</w:t>
      </w:r>
      <w:r w:rsidRPr="00E27783">
        <w:t xml:space="preserve"> : gestion basique des versions de livrables (ex. v1, v2…).</w:t>
      </w:r>
    </w:p>
    <w:p w14:paraId="370B5BF4" w14:textId="77777777" w:rsidR="00E27783" w:rsidRPr="00E27783" w:rsidRDefault="00E27783" w:rsidP="00F94CD9">
      <w:pPr>
        <w:pStyle w:val="Normal2"/>
        <w:numPr>
          <w:ilvl w:val="0"/>
          <w:numId w:val="91"/>
        </w:numPr>
        <w:spacing w:line="276" w:lineRule="auto"/>
      </w:pPr>
      <w:r w:rsidRPr="00E27783">
        <w:rPr>
          <w:b/>
          <w:bCs/>
        </w:rPr>
        <w:t>Accusé de réception</w:t>
      </w:r>
      <w:r w:rsidRPr="00E27783">
        <w:t xml:space="preserve"> : génération automatique d’un accusé horodaté (fichier PDF) lié à la livraison.</w:t>
      </w:r>
    </w:p>
    <w:p w14:paraId="49D36CD1" w14:textId="0422A2FB" w:rsidR="00E27783" w:rsidRPr="00E27783" w:rsidRDefault="00E27783" w:rsidP="00F94CD9">
      <w:pPr>
        <w:pStyle w:val="Normal2"/>
        <w:numPr>
          <w:ilvl w:val="0"/>
          <w:numId w:val="91"/>
        </w:numPr>
        <w:spacing w:line="276" w:lineRule="auto"/>
      </w:pPr>
      <w:r w:rsidRPr="00E27783">
        <w:rPr>
          <w:b/>
          <w:bCs/>
        </w:rPr>
        <w:t>Notifications</w:t>
      </w:r>
      <w:r w:rsidRPr="00E27783">
        <w:t xml:space="preserve"> : envoi d’email automatique aux clients externes via lien, lorsqu’une nouvelle livraison est disponible.</w:t>
      </w:r>
    </w:p>
    <w:p w14:paraId="4F026B36" w14:textId="419DF90B" w:rsidR="00E27783" w:rsidRPr="00E27783" w:rsidRDefault="00E27783" w:rsidP="00F94CD9">
      <w:pPr>
        <w:pStyle w:val="Normal2"/>
        <w:numPr>
          <w:ilvl w:val="0"/>
          <w:numId w:val="91"/>
        </w:numPr>
        <w:spacing w:line="276" w:lineRule="auto"/>
      </w:pPr>
      <w:r w:rsidRPr="00E27783">
        <w:rPr>
          <w:b/>
          <w:bCs/>
        </w:rPr>
        <w:t>Téléchargement sécurisé</w:t>
      </w:r>
      <w:r w:rsidRPr="00E27783">
        <w:t xml:space="preserve"> : accès aux fichiers via lien  unique et temporaire.</w:t>
      </w:r>
    </w:p>
    <w:p w14:paraId="2AD7D5ED" w14:textId="6E37130F" w:rsidR="00E27783" w:rsidRPr="00E27783" w:rsidRDefault="00E27783" w:rsidP="00F94CD9">
      <w:pPr>
        <w:pStyle w:val="Normal2"/>
        <w:spacing w:line="276" w:lineRule="auto"/>
      </w:pPr>
    </w:p>
    <w:p w14:paraId="3536C0BC" w14:textId="77777777" w:rsidR="00E27783" w:rsidRPr="00E27783" w:rsidRDefault="00E27783" w:rsidP="00F94CD9">
      <w:pPr>
        <w:pStyle w:val="Normal2"/>
        <w:spacing w:line="276" w:lineRule="auto"/>
        <w:ind w:firstLine="0"/>
        <w:rPr>
          <w:b/>
          <w:bCs/>
        </w:rPr>
      </w:pPr>
      <w:r w:rsidRPr="00E27783">
        <w:rPr>
          <w:b/>
          <w:bCs/>
        </w:rPr>
        <w:t>2) Mesure de la satisfaction client</w:t>
      </w:r>
    </w:p>
    <w:p w14:paraId="108CCBC2" w14:textId="77777777" w:rsidR="00E27783" w:rsidRPr="00E27783" w:rsidRDefault="00E27783" w:rsidP="00F94CD9">
      <w:pPr>
        <w:pStyle w:val="Normal2"/>
        <w:numPr>
          <w:ilvl w:val="0"/>
          <w:numId w:val="92"/>
        </w:numPr>
        <w:spacing w:line="276" w:lineRule="auto"/>
      </w:pPr>
      <w:r w:rsidRPr="00E27783">
        <w:rPr>
          <w:b/>
          <w:bCs/>
        </w:rPr>
        <w:t>NPS</w:t>
      </w:r>
      <w:r w:rsidRPr="00E27783">
        <w:t xml:space="preserve"> : envoi automatique d’un questionnaire simple (score 0–10 + commentaires) lié à une livraison.</w:t>
      </w:r>
    </w:p>
    <w:p w14:paraId="047194B1" w14:textId="77777777" w:rsidR="00E27783" w:rsidRPr="00E27783" w:rsidRDefault="00E27783" w:rsidP="00F94CD9">
      <w:pPr>
        <w:pStyle w:val="Normal2"/>
        <w:numPr>
          <w:ilvl w:val="0"/>
          <w:numId w:val="92"/>
        </w:numPr>
        <w:spacing w:line="276" w:lineRule="auto"/>
      </w:pPr>
      <w:r w:rsidRPr="00E27783">
        <w:rPr>
          <w:b/>
          <w:bCs/>
        </w:rPr>
        <w:t>CSAT</w:t>
      </w:r>
      <w:r w:rsidRPr="00E27783">
        <w:t xml:space="preserve"> : sondage transactionnel configurable après livraison ou résolution d’une NCE.</w:t>
      </w:r>
    </w:p>
    <w:p w14:paraId="1461FB28" w14:textId="13AA69E2" w:rsidR="00E27783" w:rsidRPr="00E27783" w:rsidRDefault="00E27783" w:rsidP="00F94CD9">
      <w:pPr>
        <w:pStyle w:val="Normal2"/>
        <w:numPr>
          <w:ilvl w:val="0"/>
          <w:numId w:val="92"/>
        </w:numPr>
        <w:spacing w:line="276" w:lineRule="auto"/>
      </w:pPr>
      <w:r w:rsidRPr="00E27783">
        <w:rPr>
          <w:b/>
          <w:bCs/>
        </w:rPr>
        <w:t>Stockage et analyse</w:t>
      </w:r>
      <w:r w:rsidRPr="00E27783">
        <w:t xml:space="preserve"> : stockage structuré des réponses pour analyse ultérieure .</w:t>
      </w:r>
    </w:p>
    <w:p w14:paraId="0DECF17F" w14:textId="6FD2348E" w:rsidR="00E27783" w:rsidRPr="00E27783" w:rsidRDefault="00E27783" w:rsidP="00F94CD9">
      <w:pPr>
        <w:pStyle w:val="Normal2"/>
        <w:spacing w:line="276" w:lineRule="auto"/>
        <w:ind w:firstLine="0"/>
      </w:pPr>
    </w:p>
    <w:p w14:paraId="55F93EF2" w14:textId="77777777" w:rsidR="00E27783" w:rsidRPr="00E27783" w:rsidRDefault="00E27783" w:rsidP="00F94CD9">
      <w:pPr>
        <w:pStyle w:val="Normal2"/>
        <w:spacing w:line="276" w:lineRule="auto"/>
        <w:ind w:firstLine="0"/>
        <w:rPr>
          <w:b/>
          <w:bCs/>
        </w:rPr>
      </w:pPr>
      <w:r w:rsidRPr="00E27783">
        <w:rPr>
          <w:b/>
          <w:bCs/>
        </w:rPr>
        <w:t>3) Gestion des non-conformités externes (NCE)</w:t>
      </w:r>
    </w:p>
    <w:p w14:paraId="55F0B164" w14:textId="34646382" w:rsidR="00E27783" w:rsidRPr="00E27783" w:rsidRDefault="00E27783" w:rsidP="00F94CD9">
      <w:pPr>
        <w:pStyle w:val="Normal2"/>
        <w:numPr>
          <w:ilvl w:val="0"/>
          <w:numId w:val="93"/>
        </w:numPr>
        <w:spacing w:line="276" w:lineRule="auto"/>
      </w:pPr>
      <w:r w:rsidRPr="00E27783">
        <w:rPr>
          <w:b/>
          <w:bCs/>
        </w:rPr>
        <w:t>Déclaration simple</w:t>
      </w:r>
      <w:r w:rsidRPr="00E27783">
        <w:t xml:space="preserve"> : formulaire accessible via lien, pré-rempli si possible avec référence livraison/version.</w:t>
      </w:r>
    </w:p>
    <w:p w14:paraId="0DD21D40" w14:textId="77777777" w:rsidR="00E27783" w:rsidRPr="00E27783" w:rsidRDefault="00E27783" w:rsidP="00F94CD9">
      <w:pPr>
        <w:pStyle w:val="Normal2"/>
        <w:numPr>
          <w:ilvl w:val="0"/>
          <w:numId w:val="93"/>
        </w:numPr>
        <w:spacing w:line="276" w:lineRule="auto"/>
      </w:pPr>
      <w:r w:rsidRPr="00E27783">
        <w:rPr>
          <w:b/>
          <w:bCs/>
        </w:rPr>
        <w:t>Lien automatique</w:t>
      </w:r>
      <w:r w:rsidRPr="00E27783">
        <w:t xml:space="preserve"> : liaison d’une NCE à une livraison et version spécifique.</w:t>
      </w:r>
    </w:p>
    <w:p w14:paraId="50B8E482" w14:textId="77777777" w:rsidR="00E27783" w:rsidRPr="00E27783" w:rsidRDefault="00E27783" w:rsidP="00F94CD9">
      <w:pPr>
        <w:pStyle w:val="Normal2"/>
        <w:numPr>
          <w:ilvl w:val="0"/>
          <w:numId w:val="93"/>
        </w:numPr>
        <w:spacing w:line="276" w:lineRule="auto"/>
      </w:pPr>
      <w:r w:rsidRPr="00E27783">
        <w:rPr>
          <w:b/>
          <w:bCs/>
        </w:rPr>
        <w:t>Pièces justificatives</w:t>
      </w:r>
      <w:r w:rsidRPr="00E27783">
        <w:t xml:space="preserve"> : possibilité d’ajouter fichiers justificatifs, commentaires ou captures d’écran.</w:t>
      </w:r>
    </w:p>
    <w:p w14:paraId="60233B46" w14:textId="6DB328F2" w:rsidR="00E27783" w:rsidRPr="00E27783" w:rsidRDefault="00E27783" w:rsidP="00F94CD9">
      <w:pPr>
        <w:pStyle w:val="Normal2"/>
        <w:numPr>
          <w:ilvl w:val="0"/>
          <w:numId w:val="93"/>
        </w:numPr>
        <w:spacing w:line="276" w:lineRule="auto"/>
      </w:pPr>
      <w:r w:rsidRPr="00E27783">
        <w:rPr>
          <w:b/>
          <w:bCs/>
        </w:rPr>
        <w:t>Classification</w:t>
      </w:r>
      <w:r w:rsidRPr="00E27783">
        <w:t xml:space="preserve"> : catégorisation  (ex. précision, cohérence, oubli</w:t>
      </w:r>
      <w:r>
        <w:t>,…</w:t>
      </w:r>
      <w:r w:rsidRPr="00E27783">
        <w:t>) + gravité (mineure, majeure, critique).</w:t>
      </w:r>
    </w:p>
    <w:p w14:paraId="42A5C36C" w14:textId="77777777" w:rsidR="00E27783" w:rsidRPr="00E27783" w:rsidRDefault="00E27783" w:rsidP="00F94CD9">
      <w:pPr>
        <w:pStyle w:val="Normal2"/>
        <w:numPr>
          <w:ilvl w:val="0"/>
          <w:numId w:val="93"/>
        </w:numPr>
        <w:spacing w:line="276" w:lineRule="auto"/>
      </w:pPr>
      <w:r w:rsidRPr="00E27783">
        <w:rPr>
          <w:b/>
          <w:bCs/>
        </w:rPr>
        <w:t>Workflow minimal</w:t>
      </w:r>
      <w:r w:rsidRPr="00E27783">
        <w:t xml:space="preserve"> : suivi de statut simple (Ouverte, En investigation, En traitement, Clôturée).</w:t>
      </w:r>
    </w:p>
    <w:p w14:paraId="6C46DBA6" w14:textId="77777777" w:rsidR="00E27783" w:rsidRPr="00E27783" w:rsidRDefault="00E27783" w:rsidP="00F94CD9">
      <w:pPr>
        <w:pStyle w:val="Normal2"/>
        <w:numPr>
          <w:ilvl w:val="0"/>
          <w:numId w:val="93"/>
        </w:numPr>
        <w:spacing w:line="276" w:lineRule="auto"/>
      </w:pPr>
      <w:r w:rsidRPr="00E27783">
        <w:rPr>
          <w:b/>
          <w:bCs/>
        </w:rPr>
        <w:t>Historique filtrable</w:t>
      </w:r>
      <w:r w:rsidRPr="00E27783">
        <w:t xml:space="preserve"> : visualisation par client, projet et catégorie NCE.</w:t>
      </w:r>
    </w:p>
    <w:p w14:paraId="75657234" w14:textId="08B3ABCB" w:rsidR="00E27783" w:rsidRPr="00E27783" w:rsidRDefault="00E27783" w:rsidP="00F94CD9">
      <w:pPr>
        <w:pStyle w:val="Normal2"/>
        <w:spacing w:line="276" w:lineRule="auto"/>
        <w:ind w:firstLine="0"/>
      </w:pPr>
    </w:p>
    <w:p w14:paraId="4FDB1B51" w14:textId="77777777" w:rsidR="00E27783" w:rsidRPr="00E27783" w:rsidRDefault="00E27783" w:rsidP="00F94CD9">
      <w:pPr>
        <w:pStyle w:val="Normal2"/>
        <w:spacing w:line="276" w:lineRule="auto"/>
        <w:ind w:firstLine="0"/>
        <w:rPr>
          <w:b/>
          <w:bCs/>
        </w:rPr>
      </w:pPr>
      <w:r w:rsidRPr="00E27783">
        <w:rPr>
          <w:b/>
          <w:bCs/>
        </w:rPr>
        <w:t>4) Reporting et tableau de bord</w:t>
      </w:r>
    </w:p>
    <w:p w14:paraId="23B3D7F5" w14:textId="77777777" w:rsidR="00E27783" w:rsidRPr="00E27783" w:rsidRDefault="00E27783" w:rsidP="00F94CD9">
      <w:pPr>
        <w:pStyle w:val="Normal2"/>
        <w:numPr>
          <w:ilvl w:val="0"/>
          <w:numId w:val="94"/>
        </w:numPr>
        <w:spacing w:line="276" w:lineRule="auto"/>
      </w:pPr>
      <w:r w:rsidRPr="00E27783">
        <w:rPr>
          <w:b/>
          <w:bCs/>
        </w:rPr>
        <w:t>Indicateurs clés</w:t>
      </w:r>
      <w:r w:rsidRPr="00E27783">
        <w:t xml:space="preserve"> : nombre de livraisons, taux de NCE, score moyen CSAT/NPS.</w:t>
      </w:r>
    </w:p>
    <w:p w14:paraId="45708A33" w14:textId="77777777" w:rsidR="00E27783" w:rsidRPr="00E27783" w:rsidRDefault="00E27783" w:rsidP="00F94CD9">
      <w:pPr>
        <w:pStyle w:val="Normal2"/>
        <w:numPr>
          <w:ilvl w:val="0"/>
          <w:numId w:val="94"/>
        </w:numPr>
        <w:spacing w:line="276" w:lineRule="auto"/>
      </w:pPr>
      <w:r w:rsidRPr="00E27783">
        <w:rPr>
          <w:b/>
          <w:bCs/>
        </w:rPr>
        <w:t>Filtres essentiels</w:t>
      </w:r>
      <w:r w:rsidRPr="00E27783">
        <w:t xml:space="preserve"> : par période, projet, client, catégorie de NCE.</w:t>
      </w:r>
    </w:p>
    <w:p w14:paraId="0972A936" w14:textId="77777777" w:rsidR="00E27783" w:rsidRPr="00E27783" w:rsidRDefault="00E27783" w:rsidP="00F94CD9">
      <w:pPr>
        <w:pStyle w:val="Normal2"/>
        <w:numPr>
          <w:ilvl w:val="0"/>
          <w:numId w:val="94"/>
        </w:numPr>
        <w:spacing w:line="276" w:lineRule="auto"/>
      </w:pPr>
      <w:r w:rsidRPr="00E27783">
        <w:rPr>
          <w:b/>
          <w:bCs/>
        </w:rPr>
        <w:t>Export minimal</w:t>
      </w:r>
      <w:r w:rsidRPr="00E27783">
        <w:t xml:space="preserve"> : possibilité d’exporter au format Excel ou PDF des données et rapports simples.</w:t>
      </w:r>
    </w:p>
    <w:p w14:paraId="0ED23890" w14:textId="77777777" w:rsidR="00E27783" w:rsidRPr="00E27783" w:rsidRDefault="00E27783" w:rsidP="00F94CD9">
      <w:pPr>
        <w:pStyle w:val="Normal2"/>
        <w:numPr>
          <w:ilvl w:val="0"/>
          <w:numId w:val="94"/>
        </w:numPr>
        <w:spacing w:line="276" w:lineRule="auto"/>
      </w:pPr>
      <w:r w:rsidRPr="00E27783">
        <w:rPr>
          <w:b/>
          <w:bCs/>
        </w:rPr>
        <w:t>Alertes basiques</w:t>
      </w:r>
      <w:r w:rsidRPr="00E27783">
        <w:t xml:space="preserve"> : configuration d’alertes simples (ex. : NCE &gt; seuil, CSAT &lt; seuil, chute NPS).</w:t>
      </w:r>
    </w:p>
    <w:p w14:paraId="2C2A339B" w14:textId="77777777" w:rsidR="00E27783" w:rsidRDefault="00E27783" w:rsidP="00F94CD9">
      <w:pPr>
        <w:pStyle w:val="Normal2"/>
        <w:spacing w:line="276" w:lineRule="auto"/>
      </w:pPr>
    </w:p>
    <w:p w14:paraId="33F77217" w14:textId="34F460E6" w:rsidR="00E27783" w:rsidRDefault="00E27783" w:rsidP="00F94CD9">
      <w:pPr>
        <w:pStyle w:val="Titre1"/>
        <w:spacing w:line="276" w:lineRule="auto"/>
      </w:pPr>
      <w:r w:rsidRPr="00E27783">
        <w:t>Spécifications fonctionnell</w:t>
      </w:r>
      <w:r>
        <w:t>es</w:t>
      </w:r>
    </w:p>
    <w:p w14:paraId="1C96A975" w14:textId="1697E849" w:rsidR="00E27783" w:rsidRDefault="005E1988" w:rsidP="00F94CD9">
      <w:pPr>
        <w:pStyle w:val="Titre2"/>
        <w:spacing w:line="276" w:lineRule="auto"/>
      </w:pPr>
      <w:r w:rsidRPr="005E1988">
        <w:t>Cas d’usage principaux</w:t>
      </w:r>
    </w:p>
    <w:p w14:paraId="2A4C8133" w14:textId="75E241EF" w:rsidR="005E1988" w:rsidRPr="005E1988" w:rsidRDefault="005E1988" w:rsidP="00F94CD9">
      <w:pPr>
        <w:numPr>
          <w:ilvl w:val="0"/>
          <w:numId w:val="63"/>
        </w:numPr>
        <w:spacing w:after="200" w:line="276" w:lineRule="auto"/>
        <w:jc w:val="left"/>
      </w:pPr>
      <w:r w:rsidRPr="005E1988">
        <w:t>En tant que client (Guest) : accéder via lien sécurisé aux livraisons, télécharger des fichiers, répondre à un sondage CSAT/NPS, créer une NCE.</w:t>
      </w:r>
    </w:p>
    <w:p w14:paraId="54054650" w14:textId="50B5093C" w:rsidR="005E1988" w:rsidRPr="005E1988" w:rsidRDefault="005E1988" w:rsidP="00F94CD9">
      <w:pPr>
        <w:numPr>
          <w:ilvl w:val="0"/>
          <w:numId w:val="63"/>
        </w:numPr>
        <w:spacing w:after="200" w:line="276" w:lineRule="auto"/>
        <w:jc w:val="left"/>
      </w:pPr>
      <w:r w:rsidRPr="005E1988">
        <w:t>En tant qu’utilisateur interne (User) : créer/modifier/supprimer livraisons, gérer NCE, consulter tableau de bord qualité.</w:t>
      </w:r>
    </w:p>
    <w:p w14:paraId="69673B29" w14:textId="2D3858D5" w:rsidR="005E1988" w:rsidRDefault="005E1988" w:rsidP="00F94CD9">
      <w:pPr>
        <w:numPr>
          <w:ilvl w:val="0"/>
          <w:numId w:val="63"/>
        </w:numPr>
        <w:spacing w:after="200" w:line="276" w:lineRule="auto"/>
        <w:jc w:val="left"/>
      </w:pPr>
      <w:r w:rsidRPr="005E1988">
        <w:t>En tant qu’administrateur : gérer utilisateurs, permissions, configuration générale.</w:t>
      </w:r>
    </w:p>
    <w:p w14:paraId="4830AC5A" w14:textId="77777777" w:rsidR="005E1988" w:rsidRDefault="005E1988" w:rsidP="00F94CD9">
      <w:pPr>
        <w:spacing w:after="200" w:line="276" w:lineRule="auto"/>
        <w:jc w:val="left"/>
      </w:pPr>
    </w:p>
    <w:p w14:paraId="582B8A7A" w14:textId="6A4AA02C" w:rsidR="005E1988" w:rsidRPr="005E1988" w:rsidRDefault="005E1988" w:rsidP="00F94CD9">
      <w:pPr>
        <w:pStyle w:val="Titre2"/>
        <w:spacing w:line="276" w:lineRule="auto"/>
      </w:pPr>
      <w:r w:rsidRPr="005E1988">
        <w:t xml:space="preserve"> Flux utilisateurs</w:t>
      </w:r>
    </w:p>
    <w:p w14:paraId="6FB9709E" w14:textId="1E28768D" w:rsidR="005E1988" w:rsidRPr="005E1988" w:rsidRDefault="005E1988" w:rsidP="00F94CD9">
      <w:pPr>
        <w:numPr>
          <w:ilvl w:val="0"/>
          <w:numId w:val="63"/>
        </w:numPr>
        <w:spacing w:after="200" w:line="276" w:lineRule="auto"/>
        <w:jc w:val="left"/>
      </w:pPr>
      <w:r w:rsidRPr="005E1988">
        <w:t xml:space="preserve">Diagramme de flux utilisateurs → </w:t>
      </w:r>
      <w:r>
        <w:t>à définir (annexes)</w:t>
      </w:r>
    </w:p>
    <w:p w14:paraId="17D5810F" w14:textId="0E77FC92" w:rsidR="005E1988" w:rsidRDefault="005E1988" w:rsidP="00F94CD9">
      <w:pPr>
        <w:pStyle w:val="Titre2"/>
        <w:spacing w:line="276" w:lineRule="auto"/>
      </w:pPr>
      <w:r w:rsidRPr="005E1988">
        <w:t>Gestion des rôles et permissions</w:t>
      </w:r>
    </w:p>
    <w:p w14:paraId="1AA1381F" w14:textId="35627EED" w:rsidR="005E1988" w:rsidRDefault="005E1988" w:rsidP="00F94CD9">
      <w:pPr>
        <w:numPr>
          <w:ilvl w:val="0"/>
          <w:numId w:val="63"/>
        </w:numPr>
        <w:spacing w:after="200" w:line="276" w:lineRule="auto"/>
        <w:jc w:val="left"/>
      </w:pPr>
      <w:r>
        <w:t xml:space="preserve">Admin : </w:t>
      </w:r>
      <w:r w:rsidRPr="005E1988">
        <w:t>CRUD complet sur toutes entités</w:t>
      </w:r>
      <w:r>
        <w:t>.</w:t>
      </w:r>
    </w:p>
    <w:p w14:paraId="4FF5B105" w14:textId="146FFBD2" w:rsidR="005E1988" w:rsidRDefault="005E1988" w:rsidP="00F94CD9">
      <w:pPr>
        <w:numPr>
          <w:ilvl w:val="0"/>
          <w:numId w:val="63"/>
        </w:numPr>
        <w:spacing w:after="200" w:line="276" w:lineRule="auto"/>
        <w:jc w:val="left"/>
      </w:pPr>
      <w:r>
        <w:t xml:space="preserve">Qualité : </w:t>
      </w:r>
      <w:r w:rsidRPr="005E1988">
        <w:t>CRUD livraisons, NCE, sondages</w:t>
      </w:r>
      <w:r>
        <w:t>.</w:t>
      </w:r>
    </w:p>
    <w:p w14:paraId="0773C36C" w14:textId="271C6675" w:rsidR="005E1988" w:rsidRDefault="005E1988" w:rsidP="00F94CD9">
      <w:pPr>
        <w:numPr>
          <w:ilvl w:val="0"/>
          <w:numId w:val="63"/>
        </w:numPr>
        <w:spacing w:after="200" w:line="276" w:lineRule="auto"/>
        <w:jc w:val="left"/>
        <w:rPr>
          <w:lang w:val="en-US"/>
        </w:rPr>
      </w:pPr>
      <w:r w:rsidRPr="005E1988">
        <w:rPr>
          <w:lang w:val="en-US"/>
        </w:rPr>
        <w:t xml:space="preserve">Producer: CRUD livraisons, upload </w:t>
      </w:r>
      <w:proofErr w:type="spellStart"/>
      <w:r w:rsidRPr="005E1988">
        <w:rPr>
          <w:lang w:val="en-US"/>
        </w:rPr>
        <w:t>fi</w:t>
      </w:r>
      <w:r>
        <w:rPr>
          <w:lang w:val="en-US"/>
        </w:rPr>
        <w:t>chiers</w:t>
      </w:r>
      <w:proofErr w:type="spellEnd"/>
      <w:r>
        <w:rPr>
          <w:lang w:val="en-US"/>
        </w:rPr>
        <w:t>.</w:t>
      </w:r>
    </w:p>
    <w:p w14:paraId="27683313" w14:textId="07934EB4" w:rsidR="005E1988" w:rsidRPr="005E1988" w:rsidRDefault="005E1988" w:rsidP="00F94CD9">
      <w:pPr>
        <w:numPr>
          <w:ilvl w:val="0"/>
          <w:numId w:val="63"/>
        </w:numPr>
        <w:spacing w:after="200" w:line="276" w:lineRule="auto"/>
        <w:jc w:val="left"/>
      </w:pPr>
      <w:r w:rsidRPr="005E1988">
        <w:t>Guest : lecture livraison, téléchargement, création NCE</w:t>
      </w:r>
      <w:r>
        <w:t>.</w:t>
      </w:r>
    </w:p>
    <w:p w14:paraId="2E0ECE68" w14:textId="77777777" w:rsidR="005E1988" w:rsidRPr="00E27783" w:rsidRDefault="005E1988" w:rsidP="00F94CD9">
      <w:pPr>
        <w:pStyle w:val="Normal2"/>
        <w:spacing w:line="276" w:lineRule="auto"/>
      </w:pPr>
    </w:p>
    <w:p w14:paraId="76851496" w14:textId="28228C18" w:rsidR="00315225" w:rsidRPr="00E27783" w:rsidRDefault="00315225" w:rsidP="00F94CD9">
      <w:pPr>
        <w:pStyle w:val="Normal2"/>
        <w:spacing w:line="276" w:lineRule="auto"/>
      </w:pPr>
    </w:p>
    <w:p w14:paraId="06696D06" w14:textId="39D14515" w:rsidR="00430B6D" w:rsidRPr="00430B6D" w:rsidRDefault="00430B6D" w:rsidP="00F94CD9">
      <w:pPr>
        <w:pStyle w:val="Titre1"/>
        <w:spacing w:line="276" w:lineRule="auto"/>
      </w:pPr>
      <w:r w:rsidRPr="0084598D">
        <w:t>ARCHITECTURE TECHNIQUE</w:t>
      </w:r>
    </w:p>
    <w:p w14:paraId="07F6D33E" w14:textId="3058739B" w:rsidR="005E1988" w:rsidRPr="005E1988" w:rsidRDefault="005E1988" w:rsidP="00F94CD9">
      <w:pPr>
        <w:numPr>
          <w:ilvl w:val="0"/>
          <w:numId w:val="63"/>
        </w:numPr>
        <w:spacing w:after="200" w:line="276" w:lineRule="auto"/>
        <w:jc w:val="left"/>
        <w:rPr>
          <w:lang w:val="en-US"/>
        </w:rPr>
      </w:pPr>
      <w:r w:rsidRPr="005E1988">
        <w:rPr>
          <w:b/>
          <w:bCs/>
          <w:lang w:val="en-US"/>
        </w:rPr>
        <w:t>Frontend</w:t>
      </w:r>
      <w:r w:rsidRPr="005E1988">
        <w:rPr>
          <w:lang w:val="en-US"/>
        </w:rPr>
        <w:t xml:space="preserve"> : Next.js (React, TypeScript, </w:t>
      </w:r>
      <w:proofErr w:type="spellStart"/>
      <w:r w:rsidRPr="005E1988">
        <w:rPr>
          <w:lang w:val="en-US"/>
        </w:rPr>
        <w:t>TailwindCSS</w:t>
      </w:r>
      <w:proofErr w:type="spellEnd"/>
      <w:r w:rsidRPr="005E1988">
        <w:rPr>
          <w:lang w:val="en-US"/>
        </w:rPr>
        <w:t>)</w:t>
      </w:r>
    </w:p>
    <w:p w14:paraId="23129F4F" w14:textId="5F7F697F" w:rsidR="005E1988" w:rsidRDefault="005E1988" w:rsidP="00F94CD9">
      <w:pPr>
        <w:numPr>
          <w:ilvl w:val="0"/>
          <w:numId w:val="63"/>
        </w:numPr>
        <w:spacing w:after="200" w:line="276" w:lineRule="auto"/>
        <w:jc w:val="left"/>
      </w:pPr>
      <w:r w:rsidRPr="00247323">
        <w:rPr>
          <w:lang w:val="en-US"/>
        </w:rPr>
        <w:t xml:space="preserve"> </w:t>
      </w:r>
      <w:r w:rsidRPr="005E1988">
        <w:rPr>
          <w:b/>
          <w:bCs/>
        </w:rPr>
        <w:t>Backend</w:t>
      </w:r>
      <w:r>
        <w:t xml:space="preserve"> : </w:t>
      </w:r>
      <w:proofErr w:type="spellStart"/>
      <w:r>
        <w:t>FastAPI</w:t>
      </w:r>
      <w:proofErr w:type="spellEnd"/>
      <w:r>
        <w:t xml:space="preserve"> (Python 3.12)</w:t>
      </w:r>
    </w:p>
    <w:p w14:paraId="1C764C81" w14:textId="10C6B377" w:rsidR="005E1988" w:rsidRDefault="005E1988" w:rsidP="00F94CD9">
      <w:pPr>
        <w:numPr>
          <w:ilvl w:val="0"/>
          <w:numId w:val="63"/>
        </w:numPr>
        <w:spacing w:after="200" w:line="276" w:lineRule="auto"/>
        <w:jc w:val="left"/>
      </w:pPr>
      <w:r>
        <w:lastRenderedPageBreak/>
        <w:t>B</w:t>
      </w:r>
      <w:r w:rsidRPr="005E1988">
        <w:rPr>
          <w:b/>
          <w:bCs/>
        </w:rPr>
        <w:t>ase de données</w:t>
      </w:r>
      <w:r>
        <w:t xml:space="preserve"> : PostgreSQL</w:t>
      </w:r>
    </w:p>
    <w:p w14:paraId="0161AA30" w14:textId="6D70B99B" w:rsidR="005E1988" w:rsidRDefault="005E1988" w:rsidP="00F94CD9">
      <w:pPr>
        <w:numPr>
          <w:ilvl w:val="0"/>
          <w:numId w:val="63"/>
        </w:numPr>
        <w:spacing w:after="200" w:line="276" w:lineRule="auto"/>
        <w:jc w:val="left"/>
      </w:pPr>
      <w:r w:rsidRPr="005E1988">
        <w:rPr>
          <w:b/>
          <w:bCs/>
        </w:rPr>
        <w:t>Stockage fichiers</w:t>
      </w:r>
      <w:r>
        <w:t xml:space="preserve"> : </w:t>
      </w:r>
      <w:proofErr w:type="spellStart"/>
      <w:r>
        <w:t>MinIO</w:t>
      </w:r>
      <w:proofErr w:type="spellEnd"/>
      <w:r>
        <w:t xml:space="preserve"> (compatible S3)</w:t>
      </w:r>
    </w:p>
    <w:p w14:paraId="1ACAA531" w14:textId="038ACD98" w:rsidR="005E1988" w:rsidRDefault="005E1988" w:rsidP="00F94CD9">
      <w:pPr>
        <w:numPr>
          <w:ilvl w:val="0"/>
          <w:numId w:val="63"/>
        </w:numPr>
        <w:spacing w:after="200" w:line="276" w:lineRule="auto"/>
        <w:jc w:val="left"/>
      </w:pPr>
      <w:r w:rsidRPr="005E1988">
        <w:rPr>
          <w:b/>
          <w:bCs/>
        </w:rPr>
        <w:t>Conteneurisation</w:t>
      </w:r>
      <w:r>
        <w:t xml:space="preserve"> : Docker / Docker Compose</w:t>
      </w:r>
    </w:p>
    <w:p w14:paraId="6B3013A7" w14:textId="6F08055C" w:rsidR="005E1988" w:rsidRDefault="005E1988" w:rsidP="00F94CD9">
      <w:pPr>
        <w:numPr>
          <w:ilvl w:val="0"/>
          <w:numId w:val="63"/>
        </w:numPr>
        <w:spacing w:after="200" w:line="276" w:lineRule="auto"/>
        <w:jc w:val="left"/>
      </w:pPr>
      <w:r w:rsidRPr="005E1988">
        <w:rPr>
          <w:b/>
          <w:bCs/>
        </w:rPr>
        <w:t>Déploiement</w:t>
      </w:r>
      <w:r>
        <w:t xml:space="preserve"> : Local </w:t>
      </w:r>
    </w:p>
    <w:p w14:paraId="2E6EE49E" w14:textId="572D95DE" w:rsidR="005E1988" w:rsidRDefault="005E1988" w:rsidP="00F94CD9">
      <w:pPr>
        <w:numPr>
          <w:ilvl w:val="0"/>
          <w:numId w:val="63"/>
        </w:numPr>
        <w:spacing w:after="200" w:line="276" w:lineRule="auto"/>
        <w:jc w:val="left"/>
      </w:pPr>
      <w:r w:rsidRPr="005E1988">
        <w:rPr>
          <w:b/>
          <w:bCs/>
        </w:rPr>
        <w:t>Authentification</w:t>
      </w:r>
      <w:r>
        <w:t xml:space="preserve"> : JWT</w:t>
      </w:r>
    </w:p>
    <w:p w14:paraId="6F4555B1" w14:textId="18B026DA" w:rsidR="005E1988" w:rsidRDefault="005E1988" w:rsidP="00F94CD9">
      <w:pPr>
        <w:numPr>
          <w:ilvl w:val="0"/>
          <w:numId w:val="63"/>
        </w:numPr>
        <w:spacing w:after="200" w:line="276" w:lineRule="auto"/>
        <w:jc w:val="left"/>
      </w:pPr>
      <w:r w:rsidRPr="005E1988">
        <w:rPr>
          <w:b/>
          <w:bCs/>
        </w:rPr>
        <w:t>Reverse Proxy</w:t>
      </w:r>
      <w:r>
        <w:t xml:space="preserve"> : Nginx</w:t>
      </w:r>
    </w:p>
    <w:p w14:paraId="42B1010F" w14:textId="77777777" w:rsidR="005E1988" w:rsidRDefault="005E1988" w:rsidP="00F94CD9">
      <w:pPr>
        <w:spacing w:after="200" w:line="276" w:lineRule="auto"/>
        <w:ind w:left="432"/>
        <w:jc w:val="left"/>
        <w:rPr>
          <w:lang w:val="en-US"/>
        </w:rPr>
      </w:pPr>
    </w:p>
    <w:p w14:paraId="78CCB1DC" w14:textId="10BA12E0" w:rsidR="005E1988" w:rsidRPr="006D180D" w:rsidRDefault="005E1988" w:rsidP="00F94CD9">
      <w:pPr>
        <w:spacing w:after="200" w:line="276" w:lineRule="auto"/>
        <w:jc w:val="left"/>
        <w:rPr>
          <w:lang w:val="en-US"/>
        </w:rPr>
      </w:pPr>
    </w:p>
    <w:p w14:paraId="3F8E4BDB" w14:textId="77777777" w:rsidR="00430B6D" w:rsidRPr="006D180D" w:rsidRDefault="00430B6D" w:rsidP="00F94CD9">
      <w:pPr>
        <w:pStyle w:val="Normal2"/>
        <w:spacing w:line="276" w:lineRule="auto"/>
        <w:rPr>
          <w:lang w:val="en-US"/>
        </w:rPr>
      </w:pPr>
    </w:p>
    <w:p w14:paraId="597EF2F4" w14:textId="38FD7D71" w:rsidR="00430B6D" w:rsidRPr="0084598D" w:rsidRDefault="00430B6D" w:rsidP="00F94CD9">
      <w:pPr>
        <w:pStyle w:val="Titre1"/>
        <w:spacing w:line="276" w:lineRule="auto"/>
      </w:pPr>
      <w:r w:rsidRPr="0084598D">
        <w:t>SPÉCIFICATIONS TECHNIQUES</w:t>
      </w:r>
    </w:p>
    <w:p w14:paraId="41E31014" w14:textId="61A3E83B" w:rsidR="005E1988" w:rsidRPr="005E1988" w:rsidRDefault="005E1988" w:rsidP="00F94CD9">
      <w:pPr>
        <w:numPr>
          <w:ilvl w:val="0"/>
          <w:numId w:val="63"/>
        </w:numPr>
        <w:spacing w:after="200" w:line="276" w:lineRule="auto"/>
        <w:jc w:val="left"/>
        <w:rPr>
          <w:b/>
          <w:bCs/>
        </w:rPr>
      </w:pPr>
      <w:r w:rsidRPr="005E1988">
        <w:t xml:space="preserve">API </w:t>
      </w:r>
      <w:proofErr w:type="spellStart"/>
      <w:r w:rsidRPr="005E1988">
        <w:t>contract</w:t>
      </w:r>
      <w:proofErr w:type="spellEnd"/>
      <w:r w:rsidRPr="005E1988">
        <w:rPr>
          <w:b/>
          <w:bCs/>
        </w:rPr>
        <w:t xml:space="preserve"> : </w:t>
      </w:r>
      <w:proofErr w:type="spellStart"/>
      <w:r w:rsidRPr="005E1988">
        <w:rPr>
          <w:b/>
          <w:bCs/>
        </w:rPr>
        <w:t>Swagger</w:t>
      </w:r>
      <w:proofErr w:type="spellEnd"/>
      <w:r w:rsidRPr="005E1988">
        <w:rPr>
          <w:b/>
          <w:bCs/>
        </w:rPr>
        <w:t xml:space="preserve"> / </w:t>
      </w:r>
      <w:proofErr w:type="spellStart"/>
      <w:r w:rsidRPr="005E1988">
        <w:rPr>
          <w:b/>
          <w:bCs/>
        </w:rPr>
        <w:t>OpenAPI</w:t>
      </w:r>
      <w:proofErr w:type="spellEnd"/>
      <w:r w:rsidRPr="005E1988">
        <w:rPr>
          <w:b/>
          <w:bCs/>
        </w:rPr>
        <w:t xml:space="preserve"> avec </w:t>
      </w:r>
      <w:proofErr w:type="spellStart"/>
      <w:r w:rsidRPr="005E1988">
        <w:rPr>
          <w:b/>
          <w:bCs/>
        </w:rPr>
        <w:t>endpoints</w:t>
      </w:r>
      <w:proofErr w:type="spellEnd"/>
      <w:r w:rsidRPr="005E1988">
        <w:rPr>
          <w:b/>
          <w:bCs/>
        </w:rPr>
        <w:t xml:space="preserve"> détaillés.</w:t>
      </w:r>
    </w:p>
    <w:p w14:paraId="3EEC9C38" w14:textId="65BD5DC9" w:rsidR="005E1988" w:rsidRPr="005E1988" w:rsidRDefault="005E1988" w:rsidP="00F94CD9">
      <w:pPr>
        <w:numPr>
          <w:ilvl w:val="0"/>
          <w:numId w:val="63"/>
        </w:numPr>
        <w:spacing w:after="200" w:line="276" w:lineRule="auto"/>
        <w:jc w:val="left"/>
        <w:rPr>
          <w:b/>
          <w:bCs/>
        </w:rPr>
      </w:pPr>
      <w:r w:rsidRPr="005E1988">
        <w:t>Convention de code</w:t>
      </w:r>
      <w:r w:rsidRPr="005E1988">
        <w:rPr>
          <w:b/>
          <w:bCs/>
        </w:rPr>
        <w:t xml:space="preserve"> : PEP8 (Python), </w:t>
      </w:r>
      <w:proofErr w:type="spellStart"/>
      <w:r w:rsidRPr="005E1988">
        <w:rPr>
          <w:b/>
          <w:bCs/>
        </w:rPr>
        <w:t>ESLint</w:t>
      </w:r>
      <w:proofErr w:type="spellEnd"/>
      <w:r w:rsidRPr="005E1988">
        <w:rPr>
          <w:b/>
          <w:bCs/>
        </w:rPr>
        <w:t xml:space="preserve"> (</w:t>
      </w:r>
      <w:proofErr w:type="spellStart"/>
      <w:r w:rsidRPr="005E1988">
        <w:rPr>
          <w:b/>
          <w:bCs/>
        </w:rPr>
        <w:t>TypeScript</w:t>
      </w:r>
      <w:proofErr w:type="spellEnd"/>
      <w:r w:rsidRPr="005E1988">
        <w:rPr>
          <w:b/>
          <w:bCs/>
        </w:rPr>
        <w:t>).</w:t>
      </w:r>
    </w:p>
    <w:p w14:paraId="1631D8BA" w14:textId="52903A27" w:rsidR="005E1988" w:rsidRPr="005E1988" w:rsidRDefault="005E1988" w:rsidP="00F94CD9">
      <w:pPr>
        <w:numPr>
          <w:ilvl w:val="0"/>
          <w:numId w:val="63"/>
        </w:numPr>
        <w:spacing w:after="200" w:line="276" w:lineRule="auto"/>
        <w:jc w:val="left"/>
        <w:rPr>
          <w:b/>
          <w:bCs/>
        </w:rPr>
      </w:pPr>
      <w:r w:rsidRPr="005E1988">
        <w:t>Versioning Git</w:t>
      </w:r>
      <w:r w:rsidRPr="005E1988">
        <w:rPr>
          <w:b/>
          <w:bCs/>
        </w:rPr>
        <w:t xml:space="preserve"> : branches main/dev, </w:t>
      </w:r>
      <w:proofErr w:type="spellStart"/>
      <w:r w:rsidRPr="005E1988">
        <w:rPr>
          <w:b/>
          <w:bCs/>
        </w:rPr>
        <w:t>commits</w:t>
      </w:r>
      <w:proofErr w:type="spellEnd"/>
      <w:r w:rsidRPr="005E1988">
        <w:rPr>
          <w:b/>
          <w:bCs/>
        </w:rPr>
        <w:t xml:space="preserve"> conventionnels.</w:t>
      </w:r>
    </w:p>
    <w:p w14:paraId="11541CE2" w14:textId="428F1AF4" w:rsidR="005E1988" w:rsidRPr="005E1988" w:rsidRDefault="005E1988" w:rsidP="00F94CD9">
      <w:pPr>
        <w:numPr>
          <w:ilvl w:val="0"/>
          <w:numId w:val="63"/>
        </w:numPr>
        <w:spacing w:after="200" w:line="276" w:lineRule="auto"/>
        <w:jc w:val="left"/>
        <w:rPr>
          <w:b/>
          <w:bCs/>
        </w:rPr>
      </w:pPr>
      <w:r w:rsidRPr="005E1988">
        <w:t>CI/CD</w:t>
      </w:r>
      <w:r w:rsidRPr="005E1988">
        <w:rPr>
          <w:b/>
          <w:bCs/>
        </w:rPr>
        <w:t xml:space="preserve"> : GitHub Actions pour tests et déploiement.</w:t>
      </w:r>
    </w:p>
    <w:p w14:paraId="62E4BE40" w14:textId="5EE89456" w:rsidR="005E1988" w:rsidRPr="005E1988" w:rsidRDefault="005E1988" w:rsidP="00F94CD9">
      <w:pPr>
        <w:numPr>
          <w:ilvl w:val="0"/>
          <w:numId w:val="63"/>
        </w:numPr>
        <w:spacing w:after="200" w:line="276" w:lineRule="auto"/>
        <w:jc w:val="left"/>
        <w:rPr>
          <w:b/>
          <w:bCs/>
          <w:lang w:val="en-US"/>
        </w:rPr>
      </w:pPr>
      <w:r w:rsidRPr="005E1988">
        <w:rPr>
          <w:lang w:val="en-US"/>
        </w:rPr>
        <w:t>Tests</w:t>
      </w:r>
      <w:r w:rsidRPr="005E1988">
        <w:rPr>
          <w:b/>
          <w:bCs/>
          <w:lang w:val="en-US"/>
        </w:rPr>
        <w:t xml:space="preserve"> : </w:t>
      </w:r>
      <w:proofErr w:type="spellStart"/>
      <w:r w:rsidRPr="005E1988">
        <w:rPr>
          <w:b/>
          <w:bCs/>
          <w:lang w:val="en-US"/>
        </w:rPr>
        <w:t>Pytest</w:t>
      </w:r>
      <w:proofErr w:type="spellEnd"/>
      <w:r w:rsidRPr="005E1988">
        <w:rPr>
          <w:b/>
          <w:bCs/>
          <w:lang w:val="en-US"/>
        </w:rPr>
        <w:t>, Jest, Cypress (E2E).</w:t>
      </w:r>
    </w:p>
    <w:p w14:paraId="7C638745" w14:textId="1BCC1CDE" w:rsidR="005E1988" w:rsidRPr="005E1988" w:rsidRDefault="005E1988" w:rsidP="00F94CD9">
      <w:pPr>
        <w:numPr>
          <w:ilvl w:val="0"/>
          <w:numId w:val="63"/>
        </w:numPr>
        <w:spacing w:after="200" w:line="276" w:lineRule="auto"/>
        <w:jc w:val="left"/>
        <w:rPr>
          <w:b/>
          <w:bCs/>
        </w:rPr>
      </w:pPr>
      <w:r w:rsidRPr="005E1988">
        <w:t>Limites techniques</w:t>
      </w:r>
      <w:r w:rsidRPr="005E1988">
        <w:rPr>
          <w:b/>
          <w:bCs/>
        </w:rPr>
        <w:t xml:space="preserve"> : taille max fichier, nombre versions.</w:t>
      </w:r>
    </w:p>
    <w:p w14:paraId="24FE1150" w14:textId="77777777" w:rsidR="00430B6D" w:rsidRPr="005E1988" w:rsidRDefault="00430B6D" w:rsidP="00F94CD9">
      <w:pPr>
        <w:pStyle w:val="Listepuces"/>
        <w:numPr>
          <w:ilvl w:val="0"/>
          <w:numId w:val="0"/>
        </w:numPr>
        <w:spacing w:line="276" w:lineRule="auto"/>
        <w:ind w:left="360" w:hanging="360"/>
        <w:jc w:val="left"/>
      </w:pPr>
    </w:p>
    <w:p w14:paraId="6AB7A380" w14:textId="79835812" w:rsidR="00430B6D" w:rsidRDefault="00430B6D" w:rsidP="00F94CD9">
      <w:pPr>
        <w:pStyle w:val="Titre1"/>
        <w:spacing w:line="276" w:lineRule="auto"/>
      </w:pPr>
      <w:r>
        <w:t>Base de données</w:t>
      </w:r>
    </w:p>
    <w:p w14:paraId="49B1A4CE" w14:textId="7AB60F97" w:rsidR="007453AA" w:rsidRPr="007453AA" w:rsidRDefault="003144D7" w:rsidP="00D327C1">
      <w:pPr>
        <w:spacing w:after="200" w:line="480" w:lineRule="auto"/>
        <w:ind w:left="432"/>
        <w:jc w:val="left"/>
      </w:pPr>
      <w:r w:rsidRPr="007453AA">
        <w:rPr>
          <w:b/>
          <w:bCs/>
          <w:lang w:eastAsia="fr-FR"/>
        </w:rPr>
        <w:t>User</w:t>
      </w:r>
      <w:r w:rsidR="007453AA" w:rsidRPr="00D327C1">
        <w:rPr>
          <w:b/>
          <w:bCs/>
          <w:lang w:eastAsia="fr-FR"/>
        </w:rPr>
        <w:t> :</w:t>
      </w:r>
      <w:r w:rsidRPr="003144D7">
        <w:br/>
        <w:t>• id (UUID, PK)</w:t>
      </w:r>
      <w:r w:rsidRPr="003144D7">
        <w:br/>
        <w:t>• email (VARCHAR, UNIQUE)</w:t>
      </w:r>
      <w:r w:rsidRPr="003144D7">
        <w:br/>
        <w:t>• hashed_password (TEXT)</w:t>
      </w:r>
      <w:r w:rsidRPr="003144D7">
        <w:br/>
        <w:t>• role (ENUM: admin, quality, producer)</w:t>
      </w:r>
      <w:r w:rsidRPr="003144D7">
        <w:br/>
        <w:t>• created_at (TIMESTAMP)</w:t>
      </w:r>
      <w:r w:rsidRPr="003144D7">
        <w:br/>
        <w:t xml:space="preserve">→ </w:t>
      </w:r>
      <w:r w:rsidR="007453AA">
        <w:t>note</w:t>
      </w:r>
      <w:r w:rsidRPr="003144D7">
        <w:t xml:space="preserve"> : comptes internes sécurisés, identification et permissions.</w:t>
      </w:r>
    </w:p>
    <w:p w14:paraId="51CB0102" w14:textId="205264E6" w:rsidR="003144D7" w:rsidRPr="007453AA" w:rsidRDefault="003144D7" w:rsidP="00D327C1">
      <w:pPr>
        <w:spacing w:after="200" w:line="480" w:lineRule="auto"/>
        <w:ind w:left="360"/>
        <w:jc w:val="left"/>
      </w:pPr>
      <w:r w:rsidRPr="007453AA">
        <w:rPr>
          <w:b/>
          <w:bCs/>
        </w:rPr>
        <w:t>Guest</w:t>
      </w:r>
      <w:r w:rsidR="00561052">
        <w:rPr>
          <w:b/>
          <w:bCs/>
        </w:rPr>
        <w:t> :</w:t>
      </w:r>
      <w:r w:rsidRPr="007453AA">
        <w:br/>
        <w:t>• id (UUID, PK)</w:t>
      </w:r>
      <w:r w:rsidRPr="007453AA">
        <w:br/>
        <w:t>• email (VARCHAR, UNIQUE)</w:t>
      </w:r>
      <w:r w:rsidRPr="007453AA">
        <w:br/>
      </w:r>
      <w:r w:rsidRPr="007453AA">
        <w:lastRenderedPageBreak/>
        <w:t>• created_at (TIMESTAMP)</w:t>
      </w:r>
      <w:r w:rsidRPr="007453AA">
        <w:br/>
        <w:t xml:space="preserve">→ </w:t>
      </w:r>
      <w:r w:rsidR="007453AA">
        <w:t>note</w:t>
      </w:r>
      <w:r w:rsidRPr="007453AA">
        <w:t>: clients externes accessibles via</w:t>
      </w:r>
      <w:r w:rsidR="007453AA">
        <w:t xml:space="preserve"> lien</w:t>
      </w:r>
      <w:r w:rsidRPr="007453AA">
        <w:t>, suivi simple.</w:t>
      </w:r>
    </w:p>
    <w:p w14:paraId="73F28C2E" w14:textId="5FE27157" w:rsidR="003144D7" w:rsidRPr="003144D7" w:rsidRDefault="003144D7" w:rsidP="00D327C1">
      <w:pPr>
        <w:spacing w:after="200" w:line="480" w:lineRule="auto"/>
        <w:ind w:left="360"/>
        <w:jc w:val="left"/>
      </w:pPr>
      <w:r w:rsidRPr="003144D7">
        <w:rPr>
          <w:b/>
          <w:bCs/>
        </w:rPr>
        <w:t>Project</w:t>
      </w:r>
      <w:r w:rsidR="00D327C1">
        <w:rPr>
          <w:b/>
          <w:bCs/>
        </w:rPr>
        <w:t> :</w:t>
      </w:r>
      <w:r w:rsidRPr="003144D7">
        <w:br/>
        <w:t>• id (UUID, PK)</w:t>
      </w:r>
      <w:r w:rsidRPr="003144D7">
        <w:br/>
        <w:t>• name (VARCHAR)</w:t>
      </w:r>
      <w:r w:rsidRPr="003144D7">
        <w:br/>
        <w:t>• client_guest_id (UUID, FK → Guest.id) NULLABLE</w:t>
      </w:r>
      <w:r w:rsidRPr="003144D7">
        <w:br/>
        <w:t xml:space="preserve">→ </w:t>
      </w:r>
      <w:r w:rsidR="007453AA">
        <w:t>note</w:t>
      </w:r>
      <w:r w:rsidRPr="003144D7">
        <w:t xml:space="preserve"> : organisation des livraisons par projet/client.</w:t>
      </w:r>
    </w:p>
    <w:p w14:paraId="3AF8B47A" w14:textId="119449E6" w:rsidR="003144D7" w:rsidRPr="00247323" w:rsidRDefault="003144D7" w:rsidP="00D327C1">
      <w:pPr>
        <w:spacing w:after="200" w:line="480" w:lineRule="auto"/>
        <w:ind w:left="360"/>
        <w:jc w:val="left"/>
        <w:rPr>
          <w:lang w:val="en-US"/>
        </w:rPr>
      </w:pPr>
      <w:r w:rsidRPr="00247323">
        <w:rPr>
          <w:b/>
          <w:bCs/>
          <w:lang w:val="en-US"/>
        </w:rPr>
        <w:t>Delivery</w:t>
      </w:r>
      <w:r w:rsidR="00D327C1" w:rsidRPr="00D327C1">
        <w:rPr>
          <w:b/>
          <w:bCs/>
          <w:lang w:val="en-US"/>
        </w:rPr>
        <w:t xml:space="preserve"> </w:t>
      </w:r>
      <w:r w:rsidR="00D327C1">
        <w:rPr>
          <w:b/>
          <w:bCs/>
          <w:lang w:val="en-US"/>
        </w:rPr>
        <w:t>:</w:t>
      </w:r>
      <w:r w:rsidRPr="00247323">
        <w:rPr>
          <w:lang w:val="en-US"/>
        </w:rPr>
        <w:br/>
        <w:t>• id (UUID, PK)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project_id</w:t>
      </w:r>
      <w:proofErr w:type="spellEnd"/>
      <w:r w:rsidRPr="00247323">
        <w:rPr>
          <w:lang w:val="en-US"/>
        </w:rPr>
        <w:t xml:space="preserve"> (UUID, FK → Project.id)</w:t>
      </w:r>
      <w:r w:rsidRPr="00247323">
        <w:rPr>
          <w:lang w:val="en-US"/>
        </w:rPr>
        <w:br/>
        <w:t>• title (VARCHAR)</w:t>
      </w:r>
      <w:r w:rsidRPr="00247323">
        <w:rPr>
          <w:lang w:val="en-US"/>
        </w:rPr>
        <w:br/>
        <w:t>• version (VARCHAR)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issuer_id</w:t>
      </w:r>
      <w:proofErr w:type="spellEnd"/>
      <w:r w:rsidRPr="00247323">
        <w:rPr>
          <w:lang w:val="en-US"/>
        </w:rPr>
        <w:t xml:space="preserve"> (UUID, FK → User.id)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created_at</w:t>
      </w:r>
      <w:proofErr w:type="spellEnd"/>
      <w:r w:rsidRPr="00247323">
        <w:rPr>
          <w:lang w:val="en-US"/>
        </w:rPr>
        <w:t xml:space="preserve"> (TIMESTAMP)</w:t>
      </w:r>
      <w:r w:rsidRPr="00247323">
        <w:rPr>
          <w:lang w:val="en-US"/>
        </w:rPr>
        <w:br/>
        <w:t xml:space="preserve">→ </w:t>
      </w:r>
      <w:r w:rsidR="007453AA" w:rsidRPr="007453AA">
        <w:rPr>
          <w:lang w:val="en-US"/>
        </w:rPr>
        <w:t>note</w:t>
      </w:r>
      <w:r w:rsidRPr="00247323">
        <w:rPr>
          <w:lang w:val="en-US"/>
        </w:rPr>
        <w:t xml:space="preserve"> : </w:t>
      </w:r>
      <w:proofErr w:type="spellStart"/>
      <w:r w:rsidRPr="00247323">
        <w:rPr>
          <w:lang w:val="en-US"/>
        </w:rPr>
        <w:t>entité</w:t>
      </w:r>
      <w:proofErr w:type="spellEnd"/>
      <w:r w:rsidRPr="00247323">
        <w:rPr>
          <w:lang w:val="en-US"/>
        </w:rPr>
        <w:t xml:space="preserve"> centrale pour livraison/version/</w:t>
      </w:r>
      <w:proofErr w:type="spellStart"/>
      <w:r w:rsidRPr="00247323">
        <w:rPr>
          <w:lang w:val="en-US"/>
        </w:rPr>
        <w:t>accusé</w:t>
      </w:r>
      <w:proofErr w:type="spellEnd"/>
      <w:r w:rsidRPr="00247323">
        <w:rPr>
          <w:lang w:val="en-US"/>
        </w:rPr>
        <w:t>.</w:t>
      </w:r>
    </w:p>
    <w:p w14:paraId="72307838" w14:textId="03EE4969" w:rsidR="003144D7" w:rsidRPr="00247323" w:rsidRDefault="003144D7" w:rsidP="00D327C1">
      <w:pPr>
        <w:spacing w:after="200" w:line="480" w:lineRule="auto"/>
        <w:ind w:left="360"/>
        <w:jc w:val="left"/>
        <w:rPr>
          <w:lang w:val="en-US"/>
        </w:rPr>
      </w:pPr>
      <w:r w:rsidRPr="00247323">
        <w:rPr>
          <w:b/>
          <w:bCs/>
          <w:lang w:val="en-US"/>
        </w:rPr>
        <w:t>File</w:t>
      </w:r>
      <w:r w:rsidR="00D327C1" w:rsidRPr="00D327C1">
        <w:rPr>
          <w:b/>
          <w:bCs/>
          <w:lang w:val="en-US"/>
        </w:rPr>
        <w:t xml:space="preserve"> </w:t>
      </w:r>
      <w:r w:rsidR="00D327C1">
        <w:rPr>
          <w:b/>
          <w:bCs/>
          <w:lang w:val="en-US"/>
        </w:rPr>
        <w:t xml:space="preserve">: </w:t>
      </w:r>
      <w:r w:rsidRPr="00247323">
        <w:rPr>
          <w:lang w:val="en-US"/>
        </w:rPr>
        <w:br/>
        <w:t>• id (UUID, PK)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storage_key</w:t>
      </w:r>
      <w:proofErr w:type="spellEnd"/>
      <w:r w:rsidRPr="00247323">
        <w:rPr>
          <w:lang w:val="en-US"/>
        </w:rPr>
        <w:t xml:space="preserve"> (VARCHAR) — </w:t>
      </w:r>
      <w:proofErr w:type="spellStart"/>
      <w:r w:rsidRPr="00247323">
        <w:rPr>
          <w:lang w:val="en-US"/>
        </w:rPr>
        <w:t>clé</w:t>
      </w:r>
      <w:proofErr w:type="spellEnd"/>
      <w:r w:rsidRPr="00247323">
        <w:rPr>
          <w:lang w:val="en-US"/>
        </w:rPr>
        <w:t xml:space="preserve"> </w:t>
      </w:r>
      <w:proofErr w:type="spellStart"/>
      <w:r w:rsidRPr="00247323">
        <w:rPr>
          <w:lang w:val="en-US"/>
        </w:rPr>
        <w:t>MinIO</w:t>
      </w:r>
      <w:proofErr w:type="spellEnd"/>
      <w:r w:rsidRPr="00247323">
        <w:rPr>
          <w:lang w:val="en-US"/>
        </w:rPr>
        <w:t>/S3</w:t>
      </w:r>
      <w:r w:rsidRPr="00247323">
        <w:rPr>
          <w:lang w:val="en-US"/>
        </w:rPr>
        <w:br/>
        <w:t>• filename (VARCHAR)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delivery_id</w:t>
      </w:r>
      <w:proofErr w:type="spellEnd"/>
      <w:r w:rsidRPr="00247323">
        <w:rPr>
          <w:lang w:val="en-US"/>
        </w:rPr>
        <w:t xml:space="preserve"> (UUID, FK → Delivery.id) NULLABLE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nce_id</w:t>
      </w:r>
      <w:proofErr w:type="spellEnd"/>
      <w:r w:rsidRPr="00247323">
        <w:rPr>
          <w:lang w:val="en-US"/>
        </w:rPr>
        <w:t xml:space="preserve"> (UUID, FK → NCE.id) NULLABLE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created_at</w:t>
      </w:r>
      <w:proofErr w:type="spellEnd"/>
      <w:r w:rsidRPr="00247323">
        <w:rPr>
          <w:lang w:val="en-US"/>
        </w:rPr>
        <w:t xml:space="preserve"> (TIMESTAMP)</w:t>
      </w:r>
      <w:r w:rsidRPr="00247323">
        <w:rPr>
          <w:lang w:val="en-US"/>
        </w:rPr>
        <w:br/>
        <w:t xml:space="preserve">→ </w:t>
      </w:r>
      <w:r w:rsidR="00EB10B3" w:rsidRPr="00EB10B3">
        <w:rPr>
          <w:lang w:val="en-US"/>
        </w:rPr>
        <w:t>n</w:t>
      </w:r>
      <w:r w:rsidR="00EB10B3">
        <w:rPr>
          <w:lang w:val="en-US"/>
        </w:rPr>
        <w:t>ote</w:t>
      </w:r>
      <w:r w:rsidRPr="00247323">
        <w:rPr>
          <w:lang w:val="en-US"/>
        </w:rPr>
        <w:t xml:space="preserve">: </w:t>
      </w:r>
      <w:proofErr w:type="spellStart"/>
      <w:r w:rsidRPr="00247323">
        <w:rPr>
          <w:lang w:val="en-US"/>
        </w:rPr>
        <w:t>centralise</w:t>
      </w:r>
      <w:proofErr w:type="spellEnd"/>
      <w:r w:rsidRPr="00247323">
        <w:rPr>
          <w:lang w:val="en-US"/>
        </w:rPr>
        <w:t xml:space="preserve"> </w:t>
      </w:r>
      <w:proofErr w:type="spellStart"/>
      <w:r w:rsidRPr="00247323">
        <w:rPr>
          <w:lang w:val="en-US"/>
        </w:rPr>
        <w:t>tous</w:t>
      </w:r>
      <w:proofErr w:type="spellEnd"/>
      <w:r w:rsidRPr="00247323">
        <w:rPr>
          <w:lang w:val="en-US"/>
        </w:rPr>
        <w:t xml:space="preserve"> </w:t>
      </w:r>
      <w:proofErr w:type="spellStart"/>
      <w:r w:rsidRPr="00247323">
        <w:rPr>
          <w:lang w:val="en-US"/>
        </w:rPr>
        <w:t>fichiers</w:t>
      </w:r>
      <w:proofErr w:type="spellEnd"/>
      <w:r w:rsidRPr="00247323">
        <w:rPr>
          <w:lang w:val="en-US"/>
        </w:rPr>
        <w:t xml:space="preserve"> (</w:t>
      </w:r>
      <w:proofErr w:type="spellStart"/>
      <w:r w:rsidRPr="00247323">
        <w:rPr>
          <w:lang w:val="en-US"/>
        </w:rPr>
        <w:t>livrable</w:t>
      </w:r>
      <w:proofErr w:type="spellEnd"/>
      <w:r w:rsidRPr="00247323">
        <w:rPr>
          <w:lang w:val="en-US"/>
        </w:rPr>
        <w:t xml:space="preserve">, </w:t>
      </w:r>
      <w:proofErr w:type="spellStart"/>
      <w:r w:rsidRPr="00247323">
        <w:rPr>
          <w:lang w:val="en-US"/>
        </w:rPr>
        <w:t>justificatif</w:t>
      </w:r>
      <w:proofErr w:type="spellEnd"/>
      <w:r w:rsidRPr="00247323">
        <w:rPr>
          <w:lang w:val="en-US"/>
        </w:rPr>
        <w:t xml:space="preserve">, </w:t>
      </w:r>
      <w:proofErr w:type="spellStart"/>
      <w:r w:rsidRPr="00247323">
        <w:rPr>
          <w:lang w:val="en-US"/>
        </w:rPr>
        <w:t>accusé</w:t>
      </w:r>
      <w:proofErr w:type="spellEnd"/>
      <w:r w:rsidRPr="00247323">
        <w:rPr>
          <w:lang w:val="en-US"/>
        </w:rPr>
        <w:t>) sans BLOB.</w:t>
      </w:r>
    </w:p>
    <w:p w14:paraId="4880FC9F" w14:textId="230B9C4B" w:rsidR="003144D7" w:rsidRPr="00247323" w:rsidRDefault="003144D7" w:rsidP="00D327C1">
      <w:pPr>
        <w:spacing w:after="200" w:line="480" w:lineRule="auto"/>
        <w:ind w:left="360"/>
        <w:jc w:val="left"/>
        <w:rPr>
          <w:lang w:val="en-US"/>
        </w:rPr>
      </w:pPr>
      <w:proofErr w:type="spellStart"/>
      <w:r w:rsidRPr="00247323">
        <w:rPr>
          <w:b/>
          <w:bCs/>
          <w:lang w:val="en-US"/>
        </w:rPr>
        <w:t>DeliveryReceipt</w:t>
      </w:r>
      <w:proofErr w:type="spellEnd"/>
      <w:r w:rsidR="00D327C1" w:rsidRPr="00247323">
        <w:rPr>
          <w:b/>
          <w:bCs/>
          <w:lang w:val="en-US"/>
        </w:rPr>
        <w:t xml:space="preserve"> : </w:t>
      </w:r>
      <w:r w:rsidRPr="00247323">
        <w:rPr>
          <w:lang w:val="en-US"/>
        </w:rPr>
        <w:br/>
        <w:t>• id (UUID, PK)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delivery_id</w:t>
      </w:r>
      <w:proofErr w:type="spellEnd"/>
      <w:r w:rsidRPr="00247323">
        <w:rPr>
          <w:lang w:val="en-US"/>
        </w:rPr>
        <w:t xml:space="preserve"> (UUID, FK → Delivery.id)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file_id</w:t>
      </w:r>
      <w:proofErr w:type="spellEnd"/>
      <w:r w:rsidRPr="00247323">
        <w:rPr>
          <w:lang w:val="en-US"/>
        </w:rPr>
        <w:t xml:space="preserve"> (UUID, FK → File.id)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generated_at</w:t>
      </w:r>
      <w:proofErr w:type="spellEnd"/>
      <w:r w:rsidRPr="00247323">
        <w:rPr>
          <w:lang w:val="en-US"/>
        </w:rPr>
        <w:t xml:space="preserve"> (TIMESTAMP)</w:t>
      </w:r>
      <w:r w:rsidRPr="00247323">
        <w:rPr>
          <w:lang w:val="en-US"/>
        </w:rPr>
        <w:br/>
        <w:t xml:space="preserve">→ </w:t>
      </w:r>
      <w:r w:rsidR="00EB10B3" w:rsidRPr="00247323">
        <w:rPr>
          <w:lang w:val="en-US"/>
        </w:rPr>
        <w:t>note</w:t>
      </w:r>
      <w:r w:rsidRPr="00247323">
        <w:rPr>
          <w:lang w:val="en-US"/>
        </w:rPr>
        <w:t xml:space="preserve"> : </w:t>
      </w:r>
      <w:proofErr w:type="spellStart"/>
      <w:r w:rsidRPr="00247323">
        <w:rPr>
          <w:lang w:val="en-US"/>
        </w:rPr>
        <w:t>accusé</w:t>
      </w:r>
      <w:proofErr w:type="spellEnd"/>
      <w:r w:rsidRPr="00247323">
        <w:rPr>
          <w:lang w:val="en-US"/>
        </w:rPr>
        <w:t xml:space="preserve"> </w:t>
      </w:r>
      <w:proofErr w:type="spellStart"/>
      <w:r w:rsidRPr="00247323">
        <w:rPr>
          <w:lang w:val="en-US"/>
        </w:rPr>
        <w:t>comme</w:t>
      </w:r>
      <w:proofErr w:type="spellEnd"/>
      <w:r w:rsidRPr="00247323">
        <w:rPr>
          <w:lang w:val="en-US"/>
        </w:rPr>
        <w:t xml:space="preserve"> </w:t>
      </w:r>
      <w:proofErr w:type="spellStart"/>
      <w:r w:rsidRPr="00247323">
        <w:rPr>
          <w:lang w:val="en-US"/>
        </w:rPr>
        <w:t>entité</w:t>
      </w:r>
      <w:proofErr w:type="spellEnd"/>
      <w:r w:rsidRPr="00247323">
        <w:rPr>
          <w:lang w:val="en-US"/>
        </w:rPr>
        <w:t xml:space="preserve"> métier </w:t>
      </w:r>
      <w:proofErr w:type="spellStart"/>
      <w:r w:rsidRPr="00247323">
        <w:rPr>
          <w:lang w:val="en-US"/>
        </w:rPr>
        <w:t>distincte</w:t>
      </w:r>
      <w:proofErr w:type="spellEnd"/>
      <w:r w:rsidRPr="00247323">
        <w:rPr>
          <w:lang w:val="en-US"/>
        </w:rPr>
        <w:t xml:space="preserve"> </w:t>
      </w:r>
      <w:proofErr w:type="spellStart"/>
      <w:r w:rsidRPr="00247323">
        <w:rPr>
          <w:lang w:val="en-US"/>
        </w:rPr>
        <w:t>liée</w:t>
      </w:r>
      <w:proofErr w:type="spellEnd"/>
      <w:r w:rsidRPr="00247323">
        <w:rPr>
          <w:lang w:val="en-US"/>
        </w:rPr>
        <w:t xml:space="preserve"> à un </w:t>
      </w:r>
      <w:proofErr w:type="spellStart"/>
      <w:r w:rsidRPr="00247323">
        <w:rPr>
          <w:lang w:val="en-US"/>
        </w:rPr>
        <w:t>fichier</w:t>
      </w:r>
      <w:proofErr w:type="spellEnd"/>
      <w:r w:rsidRPr="00247323">
        <w:rPr>
          <w:lang w:val="en-US"/>
        </w:rPr>
        <w:t>.</w:t>
      </w:r>
    </w:p>
    <w:p w14:paraId="17683868" w14:textId="7DC83CEE" w:rsidR="003144D7" w:rsidRPr="00247323" w:rsidRDefault="003144D7" w:rsidP="00D327C1">
      <w:pPr>
        <w:spacing w:after="200" w:line="480" w:lineRule="auto"/>
        <w:ind w:left="360"/>
        <w:jc w:val="left"/>
        <w:rPr>
          <w:lang w:val="en-US"/>
        </w:rPr>
      </w:pPr>
      <w:proofErr w:type="spellStart"/>
      <w:r w:rsidRPr="00247323">
        <w:rPr>
          <w:b/>
          <w:bCs/>
          <w:lang w:val="en-US"/>
        </w:rPr>
        <w:lastRenderedPageBreak/>
        <w:t>EmailToken</w:t>
      </w:r>
      <w:proofErr w:type="spellEnd"/>
      <w:r w:rsidR="00D327C1" w:rsidRPr="00247323">
        <w:rPr>
          <w:b/>
          <w:bCs/>
          <w:lang w:val="en-US"/>
        </w:rPr>
        <w:t xml:space="preserve"> : </w:t>
      </w:r>
      <w:r w:rsidRPr="00247323">
        <w:rPr>
          <w:lang w:val="en-US"/>
        </w:rPr>
        <w:br/>
        <w:t>• id (UUID, PK)</w:t>
      </w:r>
      <w:r w:rsidRPr="00247323">
        <w:rPr>
          <w:lang w:val="en-US"/>
        </w:rPr>
        <w:br/>
        <w:t>• token (VARCHAR UNIQUE)</w:t>
      </w:r>
      <w:r w:rsidRPr="00247323">
        <w:rPr>
          <w:lang w:val="en-US"/>
        </w:rPr>
        <w:br/>
        <w:t>• email (VARCHAR)</w:t>
      </w:r>
      <w:r w:rsidRPr="00247323">
        <w:rPr>
          <w:lang w:val="en-US"/>
        </w:rPr>
        <w:br/>
        <w:t xml:space="preserve">• purpose (ENUM: </w:t>
      </w:r>
      <w:proofErr w:type="spellStart"/>
      <w:r w:rsidRPr="00247323">
        <w:rPr>
          <w:lang w:val="en-US"/>
        </w:rPr>
        <w:t>view_delivery</w:t>
      </w:r>
      <w:proofErr w:type="spellEnd"/>
      <w:r w:rsidRPr="00247323">
        <w:rPr>
          <w:lang w:val="en-US"/>
        </w:rPr>
        <w:t xml:space="preserve">, </w:t>
      </w:r>
      <w:proofErr w:type="spellStart"/>
      <w:r w:rsidRPr="00247323">
        <w:rPr>
          <w:lang w:val="en-US"/>
        </w:rPr>
        <w:t>download_file</w:t>
      </w:r>
      <w:proofErr w:type="spellEnd"/>
      <w:r w:rsidRPr="00247323">
        <w:rPr>
          <w:lang w:val="en-US"/>
        </w:rPr>
        <w:t xml:space="preserve">, </w:t>
      </w:r>
      <w:proofErr w:type="spellStart"/>
      <w:r w:rsidRPr="00247323">
        <w:rPr>
          <w:lang w:val="en-US"/>
        </w:rPr>
        <w:t>respond_survey</w:t>
      </w:r>
      <w:proofErr w:type="spellEnd"/>
      <w:r w:rsidRPr="00247323">
        <w:rPr>
          <w:lang w:val="en-US"/>
        </w:rPr>
        <w:t xml:space="preserve">, </w:t>
      </w:r>
      <w:proofErr w:type="spellStart"/>
      <w:r w:rsidRPr="00247323">
        <w:rPr>
          <w:lang w:val="en-US"/>
        </w:rPr>
        <w:t>create_nce</w:t>
      </w:r>
      <w:proofErr w:type="spellEnd"/>
      <w:r w:rsidRPr="00247323">
        <w:rPr>
          <w:lang w:val="en-US"/>
        </w:rPr>
        <w:t>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resource_id</w:t>
      </w:r>
      <w:proofErr w:type="spellEnd"/>
      <w:r w:rsidRPr="00247323">
        <w:rPr>
          <w:lang w:val="en-US"/>
        </w:rPr>
        <w:t xml:space="preserve"> (UUID NULLABLE)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expires_at</w:t>
      </w:r>
      <w:proofErr w:type="spellEnd"/>
      <w:r w:rsidRPr="00247323">
        <w:rPr>
          <w:lang w:val="en-US"/>
        </w:rPr>
        <w:t xml:space="preserve"> (TIMESTAMP)</w:t>
      </w:r>
      <w:r w:rsidRPr="00247323">
        <w:rPr>
          <w:lang w:val="en-US"/>
        </w:rPr>
        <w:br/>
        <w:t xml:space="preserve">→ </w:t>
      </w:r>
      <w:r w:rsidR="00BD3E3F" w:rsidRPr="00247323">
        <w:rPr>
          <w:lang w:val="en-US"/>
        </w:rPr>
        <w:t>note</w:t>
      </w:r>
      <w:r w:rsidRPr="00247323">
        <w:rPr>
          <w:lang w:val="en-US"/>
        </w:rPr>
        <w:t xml:space="preserve"> : gestion des liens </w:t>
      </w:r>
      <w:proofErr w:type="spellStart"/>
      <w:r w:rsidRPr="00247323">
        <w:rPr>
          <w:lang w:val="en-US"/>
        </w:rPr>
        <w:t>sécurisés</w:t>
      </w:r>
      <w:proofErr w:type="spellEnd"/>
      <w:r w:rsidR="005E7331" w:rsidRPr="00247323">
        <w:rPr>
          <w:lang w:val="en-US"/>
        </w:rPr>
        <w:t>.</w:t>
      </w:r>
    </w:p>
    <w:p w14:paraId="14489CB0" w14:textId="4D0979EA" w:rsidR="003144D7" w:rsidRPr="00247323" w:rsidRDefault="003144D7" w:rsidP="00D327C1">
      <w:pPr>
        <w:spacing w:after="200" w:line="480" w:lineRule="auto"/>
        <w:ind w:left="360"/>
        <w:jc w:val="left"/>
        <w:rPr>
          <w:lang w:val="en-US"/>
        </w:rPr>
      </w:pPr>
      <w:r w:rsidRPr="00247323">
        <w:rPr>
          <w:b/>
          <w:bCs/>
          <w:lang w:val="en-US"/>
        </w:rPr>
        <w:t>Survey</w:t>
      </w:r>
      <w:r w:rsidR="00D327C1" w:rsidRPr="00247323">
        <w:rPr>
          <w:b/>
          <w:bCs/>
          <w:lang w:val="en-US"/>
        </w:rPr>
        <w:t> :</w:t>
      </w:r>
      <w:r w:rsidRPr="00247323">
        <w:rPr>
          <w:lang w:val="en-US"/>
        </w:rPr>
        <w:br/>
        <w:t>• id (UUID, PK)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delivery_id</w:t>
      </w:r>
      <w:proofErr w:type="spellEnd"/>
      <w:r w:rsidRPr="00247323">
        <w:rPr>
          <w:lang w:val="en-US"/>
        </w:rPr>
        <w:t xml:space="preserve"> (UUID, FK → Delivery.id) NULLABLE</w:t>
      </w:r>
      <w:r w:rsidRPr="00247323">
        <w:rPr>
          <w:lang w:val="en-US"/>
        </w:rPr>
        <w:br/>
        <w:t>• type (ENUM: NPS, CSAT)</w:t>
      </w:r>
      <w:r w:rsidRPr="00247323">
        <w:rPr>
          <w:lang w:val="en-US"/>
        </w:rPr>
        <w:br/>
        <w:t>• score (SMALLINT NULLABLE)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respondent_email</w:t>
      </w:r>
      <w:proofErr w:type="spellEnd"/>
      <w:r w:rsidRPr="00247323">
        <w:rPr>
          <w:lang w:val="en-US"/>
        </w:rPr>
        <w:t xml:space="preserve"> (VARCHAR NULLABLE)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responded_at</w:t>
      </w:r>
      <w:proofErr w:type="spellEnd"/>
      <w:r w:rsidRPr="00247323">
        <w:rPr>
          <w:lang w:val="en-US"/>
        </w:rPr>
        <w:t xml:space="preserve"> (TIMESTAMP NULLABLE)</w:t>
      </w:r>
      <w:r w:rsidRPr="00247323">
        <w:rPr>
          <w:lang w:val="en-US"/>
        </w:rPr>
        <w:br/>
        <w:t xml:space="preserve">→ </w:t>
      </w:r>
      <w:r w:rsidR="00EB10B3" w:rsidRPr="00247323">
        <w:rPr>
          <w:lang w:val="en-US"/>
        </w:rPr>
        <w:t>note</w:t>
      </w:r>
      <w:r w:rsidRPr="00247323">
        <w:rPr>
          <w:lang w:val="en-US"/>
        </w:rPr>
        <w:t xml:space="preserve"> : </w:t>
      </w:r>
      <w:proofErr w:type="spellStart"/>
      <w:r w:rsidRPr="00247323">
        <w:rPr>
          <w:lang w:val="en-US"/>
        </w:rPr>
        <w:t>collecte</w:t>
      </w:r>
      <w:proofErr w:type="spellEnd"/>
      <w:r w:rsidRPr="00247323">
        <w:rPr>
          <w:lang w:val="en-US"/>
        </w:rPr>
        <w:t xml:space="preserve"> des sondages </w:t>
      </w:r>
      <w:proofErr w:type="spellStart"/>
      <w:r w:rsidRPr="00247323">
        <w:rPr>
          <w:lang w:val="en-US"/>
        </w:rPr>
        <w:t>liés</w:t>
      </w:r>
      <w:proofErr w:type="spellEnd"/>
      <w:r w:rsidRPr="00247323">
        <w:rPr>
          <w:lang w:val="en-US"/>
        </w:rPr>
        <w:t xml:space="preserve"> aux livraisons.</w:t>
      </w:r>
    </w:p>
    <w:p w14:paraId="40AFDA8A" w14:textId="58336F3B" w:rsidR="003144D7" w:rsidRDefault="003144D7" w:rsidP="00D327C1">
      <w:pPr>
        <w:spacing w:after="200" w:line="480" w:lineRule="auto"/>
        <w:ind w:left="360"/>
        <w:jc w:val="left"/>
        <w:rPr>
          <w:lang w:val="en-US"/>
        </w:rPr>
      </w:pPr>
      <w:r w:rsidRPr="00247323">
        <w:rPr>
          <w:b/>
          <w:bCs/>
          <w:lang w:val="en-US"/>
        </w:rPr>
        <w:t>NCE</w:t>
      </w:r>
      <w:r w:rsidR="00D327C1" w:rsidRPr="00D327C1">
        <w:rPr>
          <w:b/>
          <w:bCs/>
          <w:lang w:val="en-US"/>
        </w:rPr>
        <w:t xml:space="preserve"> </w:t>
      </w:r>
      <w:r w:rsidR="00D327C1">
        <w:rPr>
          <w:b/>
          <w:bCs/>
          <w:lang w:val="en-US"/>
        </w:rPr>
        <w:t>:</w:t>
      </w:r>
      <w:r w:rsidRPr="00247323">
        <w:rPr>
          <w:lang w:val="en-US"/>
        </w:rPr>
        <w:br/>
        <w:t>• id (UUID, PK)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delivery_id</w:t>
      </w:r>
      <w:proofErr w:type="spellEnd"/>
      <w:r w:rsidRPr="00247323">
        <w:rPr>
          <w:lang w:val="en-US"/>
        </w:rPr>
        <w:t xml:space="preserve"> (UUID, FK → Delivery.id) NULLABLE</w:t>
      </w:r>
      <w:r w:rsidRPr="00247323">
        <w:rPr>
          <w:lang w:val="en-US"/>
        </w:rPr>
        <w:br/>
        <w:t>• title (VARCHAR)</w:t>
      </w:r>
      <w:r w:rsidRPr="00247323">
        <w:rPr>
          <w:lang w:val="en-US"/>
        </w:rPr>
        <w:br/>
        <w:t>• description (TEXT)</w:t>
      </w:r>
      <w:r w:rsidRPr="00247323">
        <w:rPr>
          <w:lang w:val="en-US"/>
        </w:rPr>
        <w:br/>
        <w:t>• category (VARCHAR)</w:t>
      </w:r>
      <w:r w:rsidRPr="00247323">
        <w:rPr>
          <w:lang w:val="en-US"/>
        </w:rPr>
        <w:br/>
        <w:t>• severity (ENUM: minor, major, critical)</w:t>
      </w:r>
      <w:r w:rsidRPr="00247323">
        <w:rPr>
          <w:lang w:val="en-US"/>
        </w:rPr>
        <w:br/>
        <w:t xml:space="preserve">• status (ENUM: open, </w:t>
      </w:r>
      <w:proofErr w:type="spellStart"/>
      <w:r w:rsidRPr="00247323">
        <w:rPr>
          <w:lang w:val="en-US"/>
        </w:rPr>
        <w:t>in_progress</w:t>
      </w:r>
      <w:proofErr w:type="spellEnd"/>
      <w:r w:rsidRPr="00247323">
        <w:rPr>
          <w:lang w:val="en-US"/>
        </w:rPr>
        <w:t>, resolved, closed)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reporter_email</w:t>
      </w:r>
      <w:proofErr w:type="spellEnd"/>
      <w:r w:rsidRPr="00247323">
        <w:rPr>
          <w:lang w:val="en-US"/>
        </w:rPr>
        <w:t xml:space="preserve"> (VARCHAR NULLABLE)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created_at</w:t>
      </w:r>
      <w:proofErr w:type="spellEnd"/>
      <w:r w:rsidRPr="00247323">
        <w:rPr>
          <w:lang w:val="en-US"/>
        </w:rPr>
        <w:t xml:space="preserve"> (TIMESTAMP)</w:t>
      </w:r>
      <w:r w:rsidRPr="00247323">
        <w:rPr>
          <w:lang w:val="en-US"/>
        </w:rPr>
        <w:br/>
        <w:t xml:space="preserve">→ </w:t>
      </w:r>
      <w:r w:rsidR="00EB10B3" w:rsidRPr="00EB10B3">
        <w:rPr>
          <w:lang w:val="en-US"/>
        </w:rPr>
        <w:t>no</w:t>
      </w:r>
      <w:r w:rsidR="00EB10B3">
        <w:rPr>
          <w:lang w:val="en-US"/>
        </w:rPr>
        <w:t>te</w:t>
      </w:r>
      <w:r w:rsidRPr="00247323">
        <w:rPr>
          <w:lang w:val="en-US"/>
        </w:rPr>
        <w:t xml:space="preserve"> : </w:t>
      </w:r>
      <w:proofErr w:type="spellStart"/>
      <w:r w:rsidRPr="00247323">
        <w:rPr>
          <w:lang w:val="en-US"/>
        </w:rPr>
        <w:t>déclaration</w:t>
      </w:r>
      <w:proofErr w:type="spellEnd"/>
      <w:r w:rsidRPr="00247323">
        <w:rPr>
          <w:lang w:val="en-US"/>
        </w:rPr>
        <w:t xml:space="preserve"> et </w:t>
      </w:r>
      <w:proofErr w:type="spellStart"/>
      <w:r w:rsidRPr="00247323">
        <w:rPr>
          <w:lang w:val="en-US"/>
        </w:rPr>
        <w:t>suivi</w:t>
      </w:r>
      <w:proofErr w:type="spellEnd"/>
      <w:r w:rsidRPr="00247323">
        <w:rPr>
          <w:lang w:val="en-US"/>
        </w:rPr>
        <w:t xml:space="preserve"> minimal des non-</w:t>
      </w:r>
      <w:proofErr w:type="spellStart"/>
      <w:r w:rsidRPr="00247323">
        <w:rPr>
          <w:lang w:val="en-US"/>
        </w:rPr>
        <w:t>conformités</w:t>
      </w:r>
      <w:proofErr w:type="spellEnd"/>
      <w:r w:rsidRPr="00247323">
        <w:rPr>
          <w:lang w:val="en-US"/>
        </w:rPr>
        <w:t xml:space="preserve">, avec </w:t>
      </w:r>
      <w:proofErr w:type="spellStart"/>
      <w:r w:rsidRPr="00247323">
        <w:rPr>
          <w:lang w:val="en-US"/>
        </w:rPr>
        <w:t>catégorisation</w:t>
      </w:r>
      <w:proofErr w:type="spellEnd"/>
      <w:r w:rsidRPr="00247323">
        <w:rPr>
          <w:lang w:val="en-US"/>
        </w:rPr>
        <w:t>.</w:t>
      </w:r>
    </w:p>
    <w:p w14:paraId="47462F5D" w14:textId="77777777" w:rsidR="00247323" w:rsidRDefault="00247323" w:rsidP="00D327C1">
      <w:pPr>
        <w:spacing w:after="200" w:line="480" w:lineRule="auto"/>
        <w:ind w:left="360"/>
        <w:jc w:val="left"/>
        <w:rPr>
          <w:lang w:val="en-US"/>
        </w:rPr>
      </w:pPr>
    </w:p>
    <w:p w14:paraId="457DF80E" w14:textId="7AA5A86C" w:rsidR="00247323" w:rsidRPr="00247323" w:rsidRDefault="00247323" w:rsidP="00D327C1">
      <w:pPr>
        <w:spacing w:after="200" w:line="480" w:lineRule="auto"/>
        <w:ind w:left="360"/>
        <w:jc w:val="left"/>
      </w:pPr>
      <w:r w:rsidRPr="00247323">
        <w:rPr>
          <w:b/>
          <w:bCs/>
        </w:rPr>
        <w:t>Notification</w:t>
      </w:r>
      <w:r w:rsidRPr="00247323">
        <w:t xml:space="preserve"> :</w:t>
      </w:r>
      <w:r w:rsidRPr="00247323">
        <w:br/>
        <w:t>• id (UUID, PK)</w:t>
      </w:r>
      <w:r w:rsidRPr="00247323">
        <w:br/>
      </w:r>
      <w:r w:rsidRPr="00247323">
        <w:lastRenderedPageBreak/>
        <w:t xml:space="preserve">• </w:t>
      </w:r>
      <w:proofErr w:type="spellStart"/>
      <w:r w:rsidRPr="00247323">
        <w:t>recipient_id</w:t>
      </w:r>
      <w:proofErr w:type="spellEnd"/>
      <w:r w:rsidRPr="00247323">
        <w:t xml:space="preserve"> (UUID, FK → User.id) NULLABLE</w:t>
      </w:r>
      <w:r w:rsidRPr="00247323">
        <w:br/>
        <w:t xml:space="preserve">• </w:t>
      </w:r>
      <w:proofErr w:type="spellStart"/>
      <w:r w:rsidRPr="00247323">
        <w:t>guest_email</w:t>
      </w:r>
      <w:proofErr w:type="spellEnd"/>
      <w:r w:rsidRPr="00247323">
        <w:t xml:space="preserve"> (VARCHAR NULLABLE)</w:t>
      </w:r>
      <w:r w:rsidRPr="00247323">
        <w:br/>
        <w:t>• type (VARCHAR)</w:t>
      </w:r>
      <w:r w:rsidRPr="00247323">
        <w:br/>
        <w:t xml:space="preserve">• </w:t>
      </w:r>
      <w:proofErr w:type="spellStart"/>
      <w:r w:rsidRPr="00247323">
        <w:t>title</w:t>
      </w:r>
      <w:proofErr w:type="spellEnd"/>
      <w:r w:rsidRPr="00247323">
        <w:t xml:space="preserve"> (VARCHAR)</w:t>
      </w:r>
      <w:r w:rsidRPr="00247323">
        <w:br/>
        <w:t>• message (TEXT)</w:t>
      </w:r>
      <w:r w:rsidRPr="00247323">
        <w:br/>
        <w:t xml:space="preserve">• </w:t>
      </w:r>
      <w:proofErr w:type="spellStart"/>
      <w:r w:rsidRPr="00247323">
        <w:t>is_read</w:t>
      </w:r>
      <w:proofErr w:type="spellEnd"/>
      <w:r w:rsidRPr="00247323">
        <w:t xml:space="preserve"> (BOOLEAN)</w:t>
      </w:r>
      <w:r w:rsidRPr="00247323">
        <w:br/>
        <w:t xml:space="preserve">• </w:t>
      </w:r>
      <w:proofErr w:type="spellStart"/>
      <w:r w:rsidRPr="00247323">
        <w:t>created_at</w:t>
      </w:r>
      <w:proofErr w:type="spellEnd"/>
      <w:r w:rsidRPr="00247323">
        <w:t xml:space="preserve"> (TIMESTAMP)</w:t>
      </w:r>
      <w:r w:rsidRPr="00247323">
        <w:br/>
        <w:t>→ note : notifications internes ou externes, permettant d’alerter l’utilisateur ou invité, avec suivi du statut lu/non lu et tri chronologique.</w:t>
      </w:r>
    </w:p>
    <w:p w14:paraId="4F7ADCBF" w14:textId="028C302E" w:rsidR="00430B6D" w:rsidRPr="00247323" w:rsidRDefault="003144D7" w:rsidP="00B2646D">
      <w:pPr>
        <w:spacing w:after="200" w:line="480" w:lineRule="auto"/>
        <w:ind w:left="432"/>
        <w:jc w:val="left"/>
        <w:rPr>
          <w:lang w:val="en-US"/>
        </w:rPr>
      </w:pPr>
      <w:proofErr w:type="spellStart"/>
      <w:r w:rsidRPr="00247323">
        <w:rPr>
          <w:b/>
          <w:bCs/>
          <w:lang w:val="en-US"/>
        </w:rPr>
        <w:t>AuditLog</w:t>
      </w:r>
      <w:proofErr w:type="spellEnd"/>
      <w:r w:rsidR="00D327C1" w:rsidRPr="00247323">
        <w:rPr>
          <w:b/>
          <w:bCs/>
          <w:lang w:val="en-US"/>
        </w:rPr>
        <w:t> :</w:t>
      </w:r>
      <w:r w:rsidRPr="00247323">
        <w:rPr>
          <w:lang w:val="en-US"/>
        </w:rPr>
        <w:br/>
        <w:t>• id (UUID, PK)</w:t>
      </w:r>
      <w:r w:rsidRPr="00247323">
        <w:rPr>
          <w:lang w:val="en-US"/>
        </w:rPr>
        <w:br/>
        <w:t>• entity (VARCHAR) — table/</w:t>
      </w:r>
      <w:proofErr w:type="spellStart"/>
      <w:r w:rsidRPr="00247323">
        <w:rPr>
          <w:lang w:val="en-US"/>
        </w:rPr>
        <w:t>ressource</w:t>
      </w:r>
      <w:proofErr w:type="spellEnd"/>
      <w:r w:rsidRPr="00247323">
        <w:rPr>
          <w:lang w:val="en-US"/>
        </w:rPr>
        <w:t xml:space="preserve"> </w:t>
      </w:r>
      <w:proofErr w:type="spellStart"/>
      <w:r w:rsidRPr="00247323">
        <w:rPr>
          <w:lang w:val="en-US"/>
        </w:rPr>
        <w:t>concernée</w:t>
      </w:r>
      <w:proofErr w:type="spellEnd"/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entity_id</w:t>
      </w:r>
      <w:proofErr w:type="spellEnd"/>
      <w:r w:rsidRPr="00247323">
        <w:rPr>
          <w:lang w:val="en-US"/>
        </w:rPr>
        <w:t xml:space="preserve"> (UUID NULLABLE)</w:t>
      </w:r>
      <w:r w:rsidRPr="00247323">
        <w:rPr>
          <w:lang w:val="en-US"/>
        </w:rPr>
        <w:br/>
        <w:t>• action (VARCHAR)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actor_email</w:t>
      </w:r>
      <w:proofErr w:type="spellEnd"/>
      <w:r w:rsidRPr="00247323">
        <w:rPr>
          <w:lang w:val="en-US"/>
        </w:rPr>
        <w:t xml:space="preserve"> (VARCHAR NULLABLE)</w:t>
      </w:r>
      <w:r w:rsidRPr="00247323">
        <w:rPr>
          <w:lang w:val="en-US"/>
        </w:rPr>
        <w:br/>
        <w:t>• details (JSONB NULLABLE)</w:t>
      </w:r>
      <w:r w:rsidRPr="00247323">
        <w:rPr>
          <w:lang w:val="en-US"/>
        </w:rPr>
        <w:br/>
        <w:t xml:space="preserve">• </w:t>
      </w:r>
      <w:proofErr w:type="spellStart"/>
      <w:r w:rsidRPr="00247323">
        <w:rPr>
          <w:lang w:val="en-US"/>
        </w:rPr>
        <w:t>created_at</w:t>
      </w:r>
      <w:proofErr w:type="spellEnd"/>
      <w:r w:rsidRPr="00247323">
        <w:rPr>
          <w:lang w:val="en-US"/>
        </w:rPr>
        <w:t xml:space="preserve"> (TIMESTAMP)</w:t>
      </w:r>
      <w:r w:rsidRPr="00247323">
        <w:rPr>
          <w:lang w:val="en-US"/>
        </w:rPr>
        <w:br/>
        <w:t xml:space="preserve">→ </w:t>
      </w:r>
      <w:r w:rsidR="00EB10B3" w:rsidRPr="00247323">
        <w:rPr>
          <w:lang w:val="en-US"/>
        </w:rPr>
        <w:t>note</w:t>
      </w:r>
      <w:r w:rsidRPr="00247323">
        <w:rPr>
          <w:lang w:val="en-US"/>
        </w:rPr>
        <w:t xml:space="preserve"> : </w:t>
      </w:r>
      <w:proofErr w:type="spellStart"/>
      <w:r w:rsidRPr="00247323">
        <w:rPr>
          <w:lang w:val="en-US"/>
        </w:rPr>
        <w:t>traçabilité</w:t>
      </w:r>
      <w:proofErr w:type="spellEnd"/>
      <w:r w:rsidRPr="00247323">
        <w:rPr>
          <w:lang w:val="en-US"/>
        </w:rPr>
        <w:t xml:space="preserve"> et </w:t>
      </w:r>
      <w:proofErr w:type="spellStart"/>
      <w:r w:rsidRPr="00247323">
        <w:rPr>
          <w:lang w:val="en-US"/>
        </w:rPr>
        <w:t>conformité</w:t>
      </w:r>
      <w:proofErr w:type="spellEnd"/>
      <w:r w:rsidR="00B2646D" w:rsidRPr="00247323">
        <w:rPr>
          <w:lang w:val="en-US"/>
        </w:rPr>
        <w:t>.</w:t>
      </w:r>
    </w:p>
    <w:p w14:paraId="0CA43E5E" w14:textId="77777777" w:rsidR="00430B6D" w:rsidRPr="00247323" w:rsidRDefault="00430B6D" w:rsidP="00F94CD9">
      <w:pPr>
        <w:spacing w:line="276" w:lineRule="auto"/>
        <w:jc w:val="left"/>
        <w:rPr>
          <w:lang w:val="en-US"/>
        </w:rPr>
      </w:pPr>
    </w:p>
    <w:p w14:paraId="67D6D83B" w14:textId="35A45E04" w:rsidR="005E74C6" w:rsidRDefault="005E74C6" w:rsidP="00F94CD9">
      <w:pPr>
        <w:pStyle w:val="Titre1"/>
        <w:spacing w:line="276" w:lineRule="auto"/>
      </w:pPr>
      <w:r>
        <w:t>SÉCURITÉ</w:t>
      </w:r>
    </w:p>
    <w:p w14:paraId="05072A7B" w14:textId="3643C8A3" w:rsidR="00A67231" w:rsidRPr="00A67231" w:rsidRDefault="00A67231" w:rsidP="00F94CD9">
      <w:pPr>
        <w:numPr>
          <w:ilvl w:val="0"/>
          <w:numId w:val="63"/>
        </w:numPr>
        <w:spacing w:after="200" w:line="276" w:lineRule="auto"/>
        <w:jc w:val="left"/>
      </w:pPr>
      <w:r>
        <w:t>HTTPS.</w:t>
      </w:r>
    </w:p>
    <w:p w14:paraId="7EF55578" w14:textId="586D5F56" w:rsidR="00A67231" w:rsidRDefault="00A67231" w:rsidP="00F94CD9">
      <w:pPr>
        <w:numPr>
          <w:ilvl w:val="0"/>
          <w:numId w:val="63"/>
        </w:numPr>
        <w:spacing w:after="200" w:line="276" w:lineRule="auto"/>
        <w:jc w:val="left"/>
      </w:pPr>
      <w:r>
        <w:t>Authentification JWT.</w:t>
      </w:r>
    </w:p>
    <w:p w14:paraId="24DCE3EB" w14:textId="754735BA" w:rsidR="00A67231" w:rsidRDefault="00A67231" w:rsidP="00F94CD9">
      <w:pPr>
        <w:numPr>
          <w:ilvl w:val="0"/>
          <w:numId w:val="63"/>
        </w:numPr>
        <w:spacing w:after="200" w:line="276" w:lineRule="auto"/>
        <w:jc w:val="left"/>
      </w:pPr>
      <w:r>
        <w:t>Gestion fine des rôles et permissions.</w:t>
      </w:r>
    </w:p>
    <w:p w14:paraId="7D78715B" w14:textId="27A7DE59" w:rsidR="005E74C6" w:rsidRDefault="00A67231" w:rsidP="00D95B6F">
      <w:pPr>
        <w:numPr>
          <w:ilvl w:val="0"/>
          <w:numId w:val="63"/>
        </w:numPr>
        <w:spacing w:after="200" w:line="276" w:lineRule="auto"/>
        <w:jc w:val="left"/>
      </w:pPr>
      <w:r>
        <w:t>Politique mots de passe (hachage sécurisé, renouvellement).</w:t>
      </w:r>
    </w:p>
    <w:p w14:paraId="61C28731" w14:textId="77777777" w:rsidR="005E74C6" w:rsidRPr="0084598D" w:rsidRDefault="005E74C6" w:rsidP="00F94CD9">
      <w:pPr>
        <w:pStyle w:val="Titre1"/>
        <w:spacing w:line="276" w:lineRule="auto"/>
      </w:pPr>
      <w:r w:rsidRPr="0084598D">
        <w:t>DÉPLOIEMENT ET INFRASTRUCTURE</w:t>
      </w:r>
    </w:p>
    <w:p w14:paraId="4EEC01F5" w14:textId="727B24A0" w:rsidR="00A67231" w:rsidRPr="00A67231" w:rsidRDefault="00A67231" w:rsidP="00F94CD9">
      <w:pPr>
        <w:numPr>
          <w:ilvl w:val="0"/>
          <w:numId w:val="63"/>
        </w:numPr>
        <w:spacing w:after="200" w:line="276" w:lineRule="auto"/>
        <w:jc w:val="left"/>
      </w:pPr>
      <w:r>
        <w:t>Architecture réseau documentée.</w:t>
      </w:r>
    </w:p>
    <w:p w14:paraId="4F13FAA8" w14:textId="0BE18245" w:rsidR="00A67231" w:rsidRDefault="00A67231" w:rsidP="00F94CD9">
      <w:pPr>
        <w:numPr>
          <w:ilvl w:val="0"/>
          <w:numId w:val="63"/>
        </w:numPr>
        <w:spacing w:after="200" w:line="276" w:lineRule="auto"/>
        <w:jc w:val="left"/>
      </w:pPr>
      <w:r>
        <w:t xml:space="preserve">Environnements : dev / </w:t>
      </w:r>
      <w:proofErr w:type="spellStart"/>
      <w:r>
        <w:t>staging</w:t>
      </w:r>
      <w:proofErr w:type="spellEnd"/>
      <w:r>
        <w:t xml:space="preserve"> / production.</w:t>
      </w:r>
    </w:p>
    <w:p w14:paraId="66BD58B5" w14:textId="3162BB1D" w:rsidR="005E74C6" w:rsidRPr="00887F31" w:rsidRDefault="00A67231" w:rsidP="00F94CD9">
      <w:pPr>
        <w:numPr>
          <w:ilvl w:val="0"/>
          <w:numId w:val="63"/>
        </w:numPr>
        <w:spacing w:after="200" w:line="276" w:lineRule="auto"/>
        <w:jc w:val="left"/>
      </w:pPr>
      <w:r>
        <w:t>Orchestration Docker Compose.</w:t>
      </w:r>
    </w:p>
    <w:p w14:paraId="0860166F" w14:textId="77777777" w:rsidR="005E74C6" w:rsidRPr="00887F31" w:rsidRDefault="005E74C6" w:rsidP="00F94CD9">
      <w:pPr>
        <w:spacing w:line="276" w:lineRule="auto"/>
        <w:ind w:left="432"/>
        <w:jc w:val="left"/>
      </w:pPr>
    </w:p>
    <w:p w14:paraId="25A90F73" w14:textId="77777777" w:rsidR="005E74C6" w:rsidRPr="00887F31" w:rsidRDefault="005E74C6" w:rsidP="00F94CD9">
      <w:pPr>
        <w:pStyle w:val="Listepuces"/>
        <w:numPr>
          <w:ilvl w:val="0"/>
          <w:numId w:val="0"/>
        </w:numPr>
        <w:spacing w:line="276" w:lineRule="auto"/>
        <w:ind w:left="360" w:hanging="360"/>
        <w:jc w:val="left"/>
      </w:pPr>
    </w:p>
    <w:p w14:paraId="7E463E74" w14:textId="77777777" w:rsidR="005E74C6" w:rsidRPr="00887F31" w:rsidRDefault="005E74C6" w:rsidP="00F94CD9">
      <w:pPr>
        <w:pStyle w:val="Normal2"/>
        <w:spacing w:line="276" w:lineRule="auto"/>
      </w:pPr>
    </w:p>
    <w:p w14:paraId="709361B1" w14:textId="3C83270E" w:rsidR="00315225" w:rsidRPr="0084598D" w:rsidRDefault="00315225" w:rsidP="00F94CD9">
      <w:pPr>
        <w:pStyle w:val="Titre1"/>
        <w:spacing w:line="276" w:lineRule="auto"/>
      </w:pPr>
      <w:r w:rsidRPr="0084598D">
        <w:t>TESTS ET QUALITÉ</w:t>
      </w:r>
    </w:p>
    <w:p w14:paraId="0438D79A" w14:textId="2E64F418" w:rsidR="00A67231" w:rsidRPr="00A67231" w:rsidRDefault="00A67231" w:rsidP="00F94CD9">
      <w:pPr>
        <w:numPr>
          <w:ilvl w:val="0"/>
          <w:numId w:val="63"/>
        </w:numPr>
        <w:spacing w:after="200" w:line="276" w:lineRule="auto"/>
        <w:jc w:val="left"/>
      </w:pPr>
      <w:r>
        <w:t>Stratégie tests complète : unitaires, intégration, E2E, performance.</w:t>
      </w:r>
    </w:p>
    <w:p w14:paraId="13B3D65C" w14:textId="5AA8EFBF" w:rsidR="00A67231" w:rsidRDefault="00A67231" w:rsidP="00F94CD9">
      <w:pPr>
        <w:numPr>
          <w:ilvl w:val="0"/>
          <w:numId w:val="63"/>
        </w:numPr>
        <w:spacing w:after="200" w:line="276" w:lineRule="auto"/>
        <w:jc w:val="left"/>
      </w:pPr>
      <w:r>
        <w:t>Couverture ≥ 80%.</w:t>
      </w:r>
    </w:p>
    <w:p w14:paraId="6B7BFBAD" w14:textId="68A9BD1D" w:rsidR="00887F31" w:rsidRDefault="00A67231" w:rsidP="00F94CD9">
      <w:pPr>
        <w:numPr>
          <w:ilvl w:val="0"/>
          <w:numId w:val="63"/>
        </w:numPr>
        <w:spacing w:after="200" w:line="276" w:lineRule="auto"/>
        <w:jc w:val="left"/>
      </w:pPr>
      <w:r>
        <w:t>Critères d’acceptation définis.</w:t>
      </w:r>
    </w:p>
    <w:p w14:paraId="148FCC9F" w14:textId="77777777" w:rsidR="00315225" w:rsidRDefault="00315225" w:rsidP="00F94CD9">
      <w:pPr>
        <w:spacing w:line="276" w:lineRule="auto"/>
        <w:jc w:val="left"/>
      </w:pPr>
    </w:p>
    <w:p w14:paraId="46277FBC" w14:textId="35922B34" w:rsidR="00315225" w:rsidRDefault="00315225" w:rsidP="00F94CD9">
      <w:pPr>
        <w:pStyle w:val="Titre1"/>
        <w:spacing w:line="276" w:lineRule="auto"/>
      </w:pPr>
      <w:r>
        <w:t>LIVRABLES TECHNIQUES</w:t>
      </w:r>
    </w:p>
    <w:p w14:paraId="6A8D06BD" w14:textId="19C85015" w:rsidR="00887F31" w:rsidRPr="00887F31" w:rsidRDefault="00887F31" w:rsidP="00F94CD9">
      <w:pPr>
        <w:numPr>
          <w:ilvl w:val="0"/>
          <w:numId w:val="63"/>
        </w:numPr>
        <w:spacing w:after="200" w:line="276" w:lineRule="auto"/>
        <w:jc w:val="left"/>
      </w:pPr>
      <w:r>
        <w:t>Code source complet</w:t>
      </w:r>
      <w:r w:rsidR="0069105D">
        <w:t>.</w:t>
      </w:r>
    </w:p>
    <w:p w14:paraId="3F487613" w14:textId="38BE0E93" w:rsidR="00887F31" w:rsidRDefault="00887F31" w:rsidP="00F94CD9">
      <w:pPr>
        <w:numPr>
          <w:ilvl w:val="0"/>
          <w:numId w:val="63"/>
        </w:numPr>
        <w:spacing w:after="200" w:line="276" w:lineRule="auto"/>
        <w:jc w:val="left"/>
      </w:pPr>
      <w:r>
        <w:t>Documentation technique et API.</w:t>
      </w:r>
    </w:p>
    <w:p w14:paraId="59E68294" w14:textId="1B77CEE5" w:rsidR="00887F31" w:rsidRDefault="00A67231" w:rsidP="00F94CD9">
      <w:pPr>
        <w:numPr>
          <w:ilvl w:val="0"/>
          <w:numId w:val="63"/>
        </w:numPr>
        <w:spacing w:after="200" w:line="276" w:lineRule="auto"/>
        <w:jc w:val="left"/>
      </w:pPr>
      <w:r w:rsidRPr="00A67231">
        <w:t>Scripts Docker et configuration.</w:t>
      </w:r>
    </w:p>
    <w:p w14:paraId="7D5250EA" w14:textId="77777777" w:rsidR="00A67231" w:rsidRDefault="00887F31" w:rsidP="00F94CD9">
      <w:pPr>
        <w:numPr>
          <w:ilvl w:val="0"/>
          <w:numId w:val="63"/>
        </w:numPr>
        <w:spacing w:after="200" w:line="276" w:lineRule="auto"/>
        <w:jc w:val="left"/>
      </w:pPr>
      <w:r>
        <w:t>Diagrammes architecture et BDD.</w:t>
      </w:r>
    </w:p>
    <w:p w14:paraId="66D9A1F7" w14:textId="39AB57C1" w:rsidR="00315225" w:rsidRPr="0084598D" w:rsidRDefault="00A67231" w:rsidP="00F94CD9">
      <w:pPr>
        <w:numPr>
          <w:ilvl w:val="0"/>
          <w:numId w:val="63"/>
        </w:numPr>
        <w:spacing w:after="200" w:line="276" w:lineRule="auto"/>
        <w:jc w:val="left"/>
      </w:pPr>
      <w:r w:rsidRPr="00A67231">
        <w:t>Manuel d’installation.</w:t>
      </w:r>
    </w:p>
    <w:p w14:paraId="61663D44" w14:textId="77777777" w:rsidR="005E74C6" w:rsidRPr="00944B3E" w:rsidRDefault="005E74C6" w:rsidP="00F94CD9">
      <w:pPr>
        <w:spacing w:before="60" w:after="100" w:afterAutospacing="1" w:line="276" w:lineRule="auto"/>
        <w:jc w:val="left"/>
      </w:pPr>
    </w:p>
    <w:p w14:paraId="471CD0C3" w14:textId="264AA872" w:rsidR="00B378BF" w:rsidRDefault="00B378BF" w:rsidP="00F94CD9">
      <w:pPr>
        <w:pStyle w:val="Titre1"/>
        <w:spacing w:line="276" w:lineRule="auto"/>
      </w:pPr>
      <w:r>
        <w:t>Annexes</w:t>
      </w:r>
    </w:p>
    <w:p w14:paraId="081788FC" w14:textId="635D244D" w:rsidR="00887F31" w:rsidRPr="00887F31" w:rsidRDefault="00887F31" w:rsidP="00F94CD9">
      <w:pPr>
        <w:numPr>
          <w:ilvl w:val="0"/>
          <w:numId w:val="63"/>
        </w:numPr>
        <w:spacing w:after="200" w:line="276" w:lineRule="auto"/>
        <w:jc w:val="left"/>
      </w:pPr>
      <w:r>
        <w:t>Diagrammes UML</w:t>
      </w:r>
      <w:r w:rsidR="00A67231">
        <w:t> : cas d’usage, séquence.</w:t>
      </w:r>
    </w:p>
    <w:p w14:paraId="09EECF24" w14:textId="2E2B04D1" w:rsidR="00887F31" w:rsidRDefault="00887F31" w:rsidP="00F94CD9">
      <w:pPr>
        <w:numPr>
          <w:ilvl w:val="0"/>
          <w:numId w:val="63"/>
        </w:numPr>
        <w:spacing w:after="200" w:line="276" w:lineRule="auto"/>
        <w:jc w:val="left"/>
      </w:pPr>
      <w:r>
        <w:t>Schéma d’architecture.</w:t>
      </w:r>
    </w:p>
    <w:p w14:paraId="298D5645" w14:textId="2AB82F74" w:rsidR="00887F31" w:rsidRDefault="00887F31" w:rsidP="00F94CD9">
      <w:pPr>
        <w:numPr>
          <w:ilvl w:val="0"/>
          <w:numId w:val="63"/>
        </w:numPr>
        <w:spacing w:after="200" w:line="276" w:lineRule="auto"/>
        <w:jc w:val="left"/>
      </w:pPr>
      <w:r>
        <w:t>Charte graphique.</w:t>
      </w:r>
    </w:p>
    <w:p w14:paraId="2E3365C4" w14:textId="488C5C53" w:rsidR="00887F31" w:rsidRDefault="00A67231" w:rsidP="00F94CD9">
      <w:pPr>
        <w:numPr>
          <w:ilvl w:val="0"/>
          <w:numId w:val="63"/>
        </w:numPr>
        <w:spacing w:after="200" w:line="276" w:lineRule="auto"/>
        <w:jc w:val="left"/>
      </w:pPr>
      <w:r w:rsidRPr="00A67231">
        <w:t xml:space="preserve">Exemples </w:t>
      </w:r>
      <w:proofErr w:type="spellStart"/>
      <w:r w:rsidRPr="00A67231">
        <w:t>payload</w:t>
      </w:r>
      <w:proofErr w:type="spellEnd"/>
      <w:r w:rsidRPr="00A67231">
        <w:t xml:space="preserve"> JSON pour API</w:t>
      </w:r>
      <w:r>
        <w:t>.</w:t>
      </w:r>
    </w:p>
    <w:p w14:paraId="3A5E65C5" w14:textId="74230557" w:rsidR="00315225" w:rsidRDefault="00A67231" w:rsidP="00F94CD9">
      <w:pPr>
        <w:pStyle w:val="Titre2"/>
        <w:spacing w:line="276" w:lineRule="auto"/>
      </w:pPr>
      <w:r w:rsidRPr="00A67231">
        <w:t xml:space="preserve">Exemples payload JSON </w:t>
      </w:r>
      <w:r>
        <w:t xml:space="preserve">--- Livraison </w:t>
      </w:r>
      <w:r w:rsidR="00315225">
        <w:t>:</w:t>
      </w:r>
    </w:p>
    <w:p w14:paraId="15581243" w14:textId="77777777" w:rsidR="00A67231" w:rsidRDefault="00A67231" w:rsidP="00FB7832">
      <w:pPr>
        <w:pStyle w:val="Normal2"/>
        <w:spacing w:line="276" w:lineRule="auto"/>
        <w:ind w:firstLine="0"/>
      </w:pPr>
    </w:p>
    <w:p w14:paraId="0762F4CF" w14:textId="338D35C0" w:rsidR="00A67231" w:rsidRPr="00A67231" w:rsidRDefault="00FB7832" w:rsidP="00FB7832">
      <w:pPr>
        <w:pStyle w:val="Normal2"/>
        <w:spacing w:line="276" w:lineRule="auto"/>
        <w:ind w:firstLine="0"/>
      </w:pPr>
      <w:r>
        <w:rPr>
          <w:noProof/>
        </w:rPr>
        <w:lastRenderedPageBreak/>
        <w:drawing>
          <wp:inline distT="0" distB="0" distL="0" distR="0" wp14:anchorId="4B53DF3D" wp14:editId="3D9618A0">
            <wp:extent cx="6645910" cy="8401685"/>
            <wp:effectExtent l="0" t="0" r="2540" b="0"/>
            <wp:docPr id="1794126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265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37B7" w14:textId="36A6E8CD" w:rsidR="00315225" w:rsidRDefault="00315225" w:rsidP="00F94CD9">
      <w:pPr>
        <w:spacing w:before="60" w:after="100" w:afterAutospacing="1" w:line="276" w:lineRule="auto"/>
        <w:jc w:val="left"/>
      </w:pPr>
    </w:p>
    <w:p w14:paraId="6BF693FF" w14:textId="77777777" w:rsidR="00315225" w:rsidRDefault="00315225" w:rsidP="00F94CD9">
      <w:pPr>
        <w:spacing w:before="60" w:after="100" w:afterAutospacing="1" w:line="276" w:lineRule="auto"/>
        <w:jc w:val="left"/>
      </w:pPr>
    </w:p>
    <w:p w14:paraId="1364CD6C" w14:textId="672F9B35" w:rsidR="00315225" w:rsidRDefault="00315225" w:rsidP="00F94CD9">
      <w:pPr>
        <w:spacing w:before="60" w:after="100" w:afterAutospacing="1" w:line="276" w:lineRule="auto"/>
        <w:jc w:val="left"/>
      </w:pPr>
    </w:p>
    <w:sectPr w:rsidR="00315225" w:rsidSect="001A69CF">
      <w:pgSz w:w="11906" w:h="16838" w:code="9"/>
      <w:pgMar w:top="720" w:right="720" w:bottom="720" w:left="720" w:header="142" w:footer="14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64984" w14:textId="77777777" w:rsidR="00821A0A" w:rsidRDefault="00821A0A" w:rsidP="009F5DA5">
      <w:r>
        <w:separator/>
      </w:r>
    </w:p>
  </w:endnote>
  <w:endnote w:type="continuationSeparator" w:id="0">
    <w:p w14:paraId="5BDE605E" w14:textId="77777777" w:rsidR="00821A0A" w:rsidRDefault="00821A0A" w:rsidP="009F5DA5">
      <w:r>
        <w:continuationSeparator/>
      </w:r>
    </w:p>
  </w:endnote>
  <w:endnote w:type="continuationNotice" w:id="1">
    <w:p w14:paraId="642DD4B7" w14:textId="77777777" w:rsidR="00821A0A" w:rsidRDefault="00821A0A" w:rsidP="009F5D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DIN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5CDD3" w14:textId="77777777" w:rsidR="00821A0A" w:rsidRDefault="00821A0A" w:rsidP="009F5DA5">
      <w:r>
        <w:separator/>
      </w:r>
    </w:p>
  </w:footnote>
  <w:footnote w:type="continuationSeparator" w:id="0">
    <w:p w14:paraId="1F14AE3B" w14:textId="77777777" w:rsidR="00821A0A" w:rsidRDefault="00821A0A" w:rsidP="009F5DA5">
      <w:r>
        <w:continuationSeparator/>
      </w:r>
    </w:p>
  </w:footnote>
  <w:footnote w:type="continuationNotice" w:id="1">
    <w:p w14:paraId="22487B49" w14:textId="77777777" w:rsidR="00821A0A" w:rsidRDefault="00821A0A" w:rsidP="009F5D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C0DE878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87E3A3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4E28BC"/>
    <w:multiLevelType w:val="multilevel"/>
    <w:tmpl w:val="D7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239F3"/>
    <w:multiLevelType w:val="multilevel"/>
    <w:tmpl w:val="CC1A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B2C1B"/>
    <w:multiLevelType w:val="multilevel"/>
    <w:tmpl w:val="7158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035A5"/>
    <w:multiLevelType w:val="multilevel"/>
    <w:tmpl w:val="53C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866A1"/>
    <w:multiLevelType w:val="multilevel"/>
    <w:tmpl w:val="E692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C7FE1"/>
    <w:multiLevelType w:val="multilevel"/>
    <w:tmpl w:val="5922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97E1C"/>
    <w:multiLevelType w:val="multilevel"/>
    <w:tmpl w:val="86B0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201218"/>
    <w:multiLevelType w:val="hybridMultilevel"/>
    <w:tmpl w:val="BBB8FE7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A46FA5"/>
    <w:multiLevelType w:val="multilevel"/>
    <w:tmpl w:val="B10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FD4B56"/>
    <w:multiLevelType w:val="hybridMultilevel"/>
    <w:tmpl w:val="B5701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E0859"/>
    <w:multiLevelType w:val="hybridMultilevel"/>
    <w:tmpl w:val="B822A9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8373A6"/>
    <w:multiLevelType w:val="hybridMultilevel"/>
    <w:tmpl w:val="295408B0"/>
    <w:lvl w:ilvl="0" w:tplc="F3386C3E">
      <w:numFmt w:val="bullet"/>
      <w:lvlText w:val="•"/>
      <w:lvlJc w:val="left"/>
      <w:pPr>
        <w:ind w:left="1417" w:hanging="708"/>
      </w:pPr>
      <w:rPr>
        <w:rFonts w:ascii="Calibri" w:eastAsia="Corbe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64F7D65"/>
    <w:multiLevelType w:val="multilevel"/>
    <w:tmpl w:val="9AB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6B0D6C"/>
    <w:multiLevelType w:val="hybridMultilevel"/>
    <w:tmpl w:val="F16AF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763C16"/>
    <w:multiLevelType w:val="hybridMultilevel"/>
    <w:tmpl w:val="D8F61844"/>
    <w:lvl w:ilvl="0" w:tplc="0AD4D4A2">
      <w:numFmt w:val="bullet"/>
      <w:lvlText w:val="-"/>
      <w:lvlJc w:val="left"/>
      <w:pPr>
        <w:ind w:left="720" w:hanging="360"/>
      </w:pPr>
      <w:rPr>
        <w:rFonts w:ascii="Calibri" w:eastAsia="Corbe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4F43F1"/>
    <w:multiLevelType w:val="hybridMultilevel"/>
    <w:tmpl w:val="68C009A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AB4189F"/>
    <w:multiLevelType w:val="hybridMultilevel"/>
    <w:tmpl w:val="812CE826"/>
    <w:lvl w:ilvl="0" w:tplc="992A4F2C">
      <w:start w:val="1"/>
      <w:numFmt w:val="bullet"/>
      <w:lvlText w:val="•"/>
      <w:lvlJc w:val="left"/>
      <w:pPr>
        <w:ind w:left="5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CDD02374">
      <w:start w:val="1"/>
      <w:numFmt w:val="bullet"/>
      <w:lvlText w:val="o"/>
      <w:lvlJc w:val="left"/>
      <w:pPr>
        <w:ind w:left="15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A3A8DC86">
      <w:start w:val="1"/>
      <w:numFmt w:val="bullet"/>
      <w:lvlText w:val="▪"/>
      <w:lvlJc w:val="left"/>
      <w:pPr>
        <w:ind w:left="22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B2AABEF4">
      <w:start w:val="1"/>
      <w:numFmt w:val="bullet"/>
      <w:lvlText w:val="•"/>
      <w:lvlJc w:val="left"/>
      <w:pPr>
        <w:ind w:left="30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0E74C1D2">
      <w:start w:val="1"/>
      <w:numFmt w:val="bullet"/>
      <w:lvlText w:val="o"/>
      <w:lvlJc w:val="left"/>
      <w:pPr>
        <w:ind w:left="37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145453F4">
      <w:start w:val="1"/>
      <w:numFmt w:val="bullet"/>
      <w:lvlText w:val="▪"/>
      <w:lvlJc w:val="left"/>
      <w:pPr>
        <w:ind w:left="44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40A8C15A">
      <w:start w:val="1"/>
      <w:numFmt w:val="bullet"/>
      <w:lvlText w:val="•"/>
      <w:lvlJc w:val="left"/>
      <w:pPr>
        <w:ind w:left="5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4838E91A">
      <w:start w:val="1"/>
      <w:numFmt w:val="bullet"/>
      <w:lvlText w:val="o"/>
      <w:lvlJc w:val="left"/>
      <w:pPr>
        <w:ind w:left="58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3D50AF1E">
      <w:start w:val="1"/>
      <w:numFmt w:val="bullet"/>
      <w:lvlText w:val="▪"/>
      <w:lvlJc w:val="left"/>
      <w:pPr>
        <w:ind w:left="66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1DD225D0"/>
    <w:multiLevelType w:val="hybridMultilevel"/>
    <w:tmpl w:val="3E54A79A"/>
    <w:lvl w:ilvl="0" w:tplc="2850038A">
      <w:numFmt w:val="bullet"/>
      <w:lvlText w:val="-"/>
      <w:lvlJc w:val="left"/>
      <w:pPr>
        <w:ind w:left="1068" w:hanging="360"/>
      </w:pPr>
      <w:rPr>
        <w:rFonts w:ascii="Calibri" w:eastAsia="Corbe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3CB4CF3"/>
    <w:multiLevelType w:val="multilevel"/>
    <w:tmpl w:val="98E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E316B"/>
    <w:multiLevelType w:val="hybridMultilevel"/>
    <w:tmpl w:val="27E49E06"/>
    <w:lvl w:ilvl="0" w:tplc="B694EDBC">
      <w:start w:val="1"/>
      <w:numFmt w:val="bullet"/>
      <w:lvlText w:val="•"/>
      <w:lvlJc w:val="left"/>
      <w:pPr>
        <w:ind w:left="5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22822A">
      <w:start w:val="1"/>
      <w:numFmt w:val="bullet"/>
      <w:lvlText w:val="o"/>
      <w:lvlJc w:val="left"/>
      <w:pPr>
        <w:ind w:left="15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F9EA3BDA">
      <w:start w:val="1"/>
      <w:numFmt w:val="bullet"/>
      <w:lvlText w:val="▪"/>
      <w:lvlJc w:val="left"/>
      <w:pPr>
        <w:ind w:left="22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A25A013C">
      <w:start w:val="1"/>
      <w:numFmt w:val="bullet"/>
      <w:lvlText w:val="•"/>
      <w:lvlJc w:val="left"/>
      <w:pPr>
        <w:ind w:left="30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D33A0222">
      <w:start w:val="1"/>
      <w:numFmt w:val="bullet"/>
      <w:lvlText w:val="o"/>
      <w:lvlJc w:val="left"/>
      <w:pPr>
        <w:ind w:left="37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0C98A556">
      <w:start w:val="1"/>
      <w:numFmt w:val="bullet"/>
      <w:lvlText w:val="▪"/>
      <w:lvlJc w:val="left"/>
      <w:pPr>
        <w:ind w:left="44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7D709870">
      <w:start w:val="1"/>
      <w:numFmt w:val="bullet"/>
      <w:lvlText w:val="•"/>
      <w:lvlJc w:val="left"/>
      <w:pPr>
        <w:ind w:left="5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A336C9D6">
      <w:start w:val="1"/>
      <w:numFmt w:val="bullet"/>
      <w:lvlText w:val="o"/>
      <w:lvlJc w:val="left"/>
      <w:pPr>
        <w:ind w:left="58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8BC0A65C">
      <w:start w:val="1"/>
      <w:numFmt w:val="bullet"/>
      <w:lvlText w:val="▪"/>
      <w:lvlJc w:val="left"/>
      <w:pPr>
        <w:ind w:left="66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277C7AB0"/>
    <w:multiLevelType w:val="hybridMultilevel"/>
    <w:tmpl w:val="750CC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C72A94"/>
    <w:multiLevelType w:val="hybridMultilevel"/>
    <w:tmpl w:val="45F65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D936C5"/>
    <w:multiLevelType w:val="hybridMultilevel"/>
    <w:tmpl w:val="B90C7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3B71EE"/>
    <w:multiLevelType w:val="multilevel"/>
    <w:tmpl w:val="152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814643"/>
    <w:multiLevelType w:val="multilevel"/>
    <w:tmpl w:val="87E8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EA3E18"/>
    <w:multiLevelType w:val="hybridMultilevel"/>
    <w:tmpl w:val="D4405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8B5A0D"/>
    <w:multiLevelType w:val="hybridMultilevel"/>
    <w:tmpl w:val="C62286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D3438D"/>
    <w:multiLevelType w:val="hybridMultilevel"/>
    <w:tmpl w:val="7304C768"/>
    <w:lvl w:ilvl="0" w:tplc="F3386C3E">
      <w:numFmt w:val="bullet"/>
      <w:lvlText w:val="•"/>
      <w:lvlJc w:val="left"/>
      <w:pPr>
        <w:ind w:left="720" w:hanging="360"/>
      </w:pPr>
      <w:rPr>
        <w:rFonts w:ascii="Calibri" w:eastAsia="Corbel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3D16A2"/>
    <w:multiLevelType w:val="multilevel"/>
    <w:tmpl w:val="EA8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A3661B"/>
    <w:multiLevelType w:val="multilevel"/>
    <w:tmpl w:val="C518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2B3F42"/>
    <w:multiLevelType w:val="hybridMultilevel"/>
    <w:tmpl w:val="37483BBC"/>
    <w:lvl w:ilvl="0" w:tplc="C3C273C2">
      <w:start w:val="7"/>
      <w:numFmt w:val="bullet"/>
      <w:lvlText w:val=""/>
      <w:lvlJc w:val="left"/>
      <w:pPr>
        <w:ind w:left="1080" w:hanging="360"/>
      </w:pPr>
      <w:rPr>
        <w:rFonts w:ascii="Symbol" w:eastAsia="Corbel" w:hAnsi="Symbol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7044ADA"/>
    <w:multiLevelType w:val="multilevel"/>
    <w:tmpl w:val="7568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orbel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57488E"/>
    <w:multiLevelType w:val="multilevel"/>
    <w:tmpl w:val="5A5E52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EC2AA4"/>
    <w:multiLevelType w:val="multilevel"/>
    <w:tmpl w:val="02A4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2A789F"/>
    <w:multiLevelType w:val="hybridMultilevel"/>
    <w:tmpl w:val="5630F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7E019C"/>
    <w:multiLevelType w:val="hybridMultilevel"/>
    <w:tmpl w:val="CAD29034"/>
    <w:lvl w:ilvl="0" w:tplc="90A6C1DE">
      <w:start w:val="1"/>
      <w:numFmt w:val="bullet"/>
      <w:lvlText w:val="•"/>
      <w:lvlJc w:val="left"/>
      <w:pPr>
        <w:ind w:left="4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DC7294BE">
      <w:start w:val="1"/>
      <w:numFmt w:val="bullet"/>
      <w:lvlText w:val="o"/>
      <w:lvlJc w:val="left"/>
      <w:pPr>
        <w:ind w:left="15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D9D4267E">
      <w:start w:val="1"/>
      <w:numFmt w:val="bullet"/>
      <w:lvlText w:val="▪"/>
      <w:lvlJc w:val="left"/>
      <w:pPr>
        <w:ind w:left="22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1E4A4EFE">
      <w:start w:val="1"/>
      <w:numFmt w:val="bullet"/>
      <w:lvlText w:val="•"/>
      <w:lvlJc w:val="left"/>
      <w:pPr>
        <w:ind w:left="30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EE803670">
      <w:start w:val="1"/>
      <w:numFmt w:val="bullet"/>
      <w:lvlText w:val="o"/>
      <w:lvlJc w:val="left"/>
      <w:pPr>
        <w:ind w:left="37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F3CA322A">
      <w:start w:val="1"/>
      <w:numFmt w:val="bullet"/>
      <w:lvlText w:val="▪"/>
      <w:lvlJc w:val="left"/>
      <w:pPr>
        <w:ind w:left="44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CB52AB8A">
      <w:start w:val="1"/>
      <w:numFmt w:val="bullet"/>
      <w:lvlText w:val="•"/>
      <w:lvlJc w:val="left"/>
      <w:pPr>
        <w:ind w:left="5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7FA8AE2E">
      <w:start w:val="1"/>
      <w:numFmt w:val="bullet"/>
      <w:lvlText w:val="o"/>
      <w:lvlJc w:val="left"/>
      <w:pPr>
        <w:ind w:left="58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8B28EB1E">
      <w:start w:val="1"/>
      <w:numFmt w:val="bullet"/>
      <w:lvlText w:val="▪"/>
      <w:lvlJc w:val="left"/>
      <w:pPr>
        <w:ind w:left="66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8" w15:restartNumberingAfterBreak="0">
    <w:nsid w:val="3BA02A2E"/>
    <w:multiLevelType w:val="multilevel"/>
    <w:tmpl w:val="9EFA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DA65FF"/>
    <w:multiLevelType w:val="hybridMultilevel"/>
    <w:tmpl w:val="686A0428"/>
    <w:lvl w:ilvl="0" w:tplc="CEA42454">
      <w:start w:val="1"/>
      <w:numFmt w:val="bullet"/>
      <w:lvlText w:val="•"/>
      <w:lvlJc w:val="left"/>
      <w:pPr>
        <w:ind w:left="5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9CAC84E">
      <w:start w:val="1"/>
      <w:numFmt w:val="bullet"/>
      <w:lvlText w:val="o"/>
      <w:lvlJc w:val="left"/>
      <w:pPr>
        <w:ind w:left="15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10341200">
      <w:start w:val="1"/>
      <w:numFmt w:val="bullet"/>
      <w:lvlText w:val="▪"/>
      <w:lvlJc w:val="left"/>
      <w:pPr>
        <w:ind w:left="22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DC58CC76">
      <w:start w:val="1"/>
      <w:numFmt w:val="bullet"/>
      <w:lvlText w:val="•"/>
      <w:lvlJc w:val="left"/>
      <w:pPr>
        <w:ind w:left="30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5828596C">
      <w:start w:val="1"/>
      <w:numFmt w:val="bullet"/>
      <w:lvlText w:val="o"/>
      <w:lvlJc w:val="left"/>
      <w:pPr>
        <w:ind w:left="37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06DC9FEE">
      <w:start w:val="1"/>
      <w:numFmt w:val="bullet"/>
      <w:lvlText w:val="▪"/>
      <w:lvlJc w:val="left"/>
      <w:pPr>
        <w:ind w:left="44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007A81FA">
      <w:start w:val="1"/>
      <w:numFmt w:val="bullet"/>
      <w:lvlText w:val="•"/>
      <w:lvlJc w:val="left"/>
      <w:pPr>
        <w:ind w:left="5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EB62C874">
      <w:start w:val="1"/>
      <w:numFmt w:val="bullet"/>
      <w:lvlText w:val="o"/>
      <w:lvlJc w:val="left"/>
      <w:pPr>
        <w:ind w:left="58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BFDE253C">
      <w:start w:val="1"/>
      <w:numFmt w:val="bullet"/>
      <w:lvlText w:val="▪"/>
      <w:lvlJc w:val="left"/>
      <w:pPr>
        <w:ind w:left="66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0" w15:restartNumberingAfterBreak="0">
    <w:nsid w:val="3BF445D0"/>
    <w:multiLevelType w:val="multilevel"/>
    <w:tmpl w:val="00D8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B51CA1"/>
    <w:multiLevelType w:val="multilevel"/>
    <w:tmpl w:val="FEC6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222C86"/>
    <w:multiLevelType w:val="hybridMultilevel"/>
    <w:tmpl w:val="B1DE3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3E18B7"/>
    <w:multiLevelType w:val="hybridMultilevel"/>
    <w:tmpl w:val="B94E70A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2294E65"/>
    <w:multiLevelType w:val="multilevel"/>
    <w:tmpl w:val="672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B1628B"/>
    <w:multiLevelType w:val="multilevel"/>
    <w:tmpl w:val="D948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Corbel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B43078"/>
    <w:multiLevelType w:val="hybridMultilevel"/>
    <w:tmpl w:val="2CF6314A"/>
    <w:lvl w:ilvl="0" w:tplc="3806C1BE">
      <w:numFmt w:val="bullet"/>
      <w:lvlText w:val="-"/>
      <w:lvlJc w:val="left"/>
      <w:pPr>
        <w:ind w:left="720" w:hanging="360"/>
      </w:pPr>
      <w:rPr>
        <w:rFonts w:ascii="Calibri" w:eastAsia="Corbe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F02521"/>
    <w:multiLevelType w:val="hybridMultilevel"/>
    <w:tmpl w:val="43881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C04A98"/>
    <w:multiLevelType w:val="multilevel"/>
    <w:tmpl w:val="EFA6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084117"/>
    <w:multiLevelType w:val="hybridMultilevel"/>
    <w:tmpl w:val="7D0EFA1E"/>
    <w:lvl w:ilvl="0" w:tplc="0AD4D4A2">
      <w:numFmt w:val="bullet"/>
      <w:lvlText w:val="-"/>
      <w:lvlJc w:val="left"/>
      <w:pPr>
        <w:ind w:left="720" w:hanging="360"/>
      </w:pPr>
      <w:rPr>
        <w:rFonts w:ascii="Calibri" w:eastAsia="Corbe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0E777D0"/>
    <w:multiLevelType w:val="multilevel"/>
    <w:tmpl w:val="8C9E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A15BD9"/>
    <w:multiLevelType w:val="multilevel"/>
    <w:tmpl w:val="A4909CD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30439F"/>
    <w:multiLevelType w:val="multilevel"/>
    <w:tmpl w:val="F88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5E065A"/>
    <w:multiLevelType w:val="hybridMultilevel"/>
    <w:tmpl w:val="16B0B4A2"/>
    <w:lvl w:ilvl="0" w:tplc="FDC89FEE">
      <w:start w:val="2"/>
      <w:numFmt w:val="bullet"/>
      <w:lvlText w:val=""/>
      <w:lvlJc w:val="left"/>
      <w:pPr>
        <w:ind w:left="1080" w:hanging="360"/>
      </w:pPr>
      <w:rPr>
        <w:rFonts w:ascii="Symbol" w:eastAsia="Corbel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A786E9A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5B080DDA"/>
    <w:multiLevelType w:val="hybridMultilevel"/>
    <w:tmpl w:val="84541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6F747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5CE51186"/>
    <w:multiLevelType w:val="hybridMultilevel"/>
    <w:tmpl w:val="72B2AFBA"/>
    <w:lvl w:ilvl="0" w:tplc="FA788658">
      <w:start w:val="4"/>
      <w:numFmt w:val="bullet"/>
      <w:lvlText w:val="-"/>
      <w:lvlJc w:val="left"/>
      <w:pPr>
        <w:ind w:left="720" w:hanging="360"/>
      </w:pPr>
      <w:rPr>
        <w:rFonts w:ascii="Calibri" w:eastAsia="Corbe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DC81491"/>
    <w:multiLevelType w:val="multilevel"/>
    <w:tmpl w:val="66B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F337B4"/>
    <w:multiLevelType w:val="multilevel"/>
    <w:tmpl w:val="4048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7B69FC"/>
    <w:multiLevelType w:val="multilevel"/>
    <w:tmpl w:val="C55612DC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ascii="Calibri" w:hAnsi="Calibri" w:hint="default"/>
        <w:b/>
        <w:i w:val="0"/>
        <w:color w:val="A6A6A6" w:themeColor="background1" w:themeShade="A6"/>
        <w:sz w:val="72"/>
      </w:rPr>
    </w:lvl>
    <w:lvl w:ilvl="1">
      <w:start w:val="1"/>
      <w:numFmt w:val="decimal"/>
      <w:pStyle w:val="Titre2"/>
      <w:suff w:val="space"/>
      <w:lvlText w:val="%1.%2"/>
      <w:lvlJc w:val="left"/>
      <w:pPr>
        <w:ind w:left="284" w:hanging="284"/>
      </w:pPr>
      <w:rPr>
        <w:rFonts w:ascii="Calibri" w:hAnsi="Calibri" w:hint="default"/>
        <w:b/>
        <w:i w:val="0"/>
        <w:color w:val="A6A6A6" w:themeColor="background1" w:themeShade="A6"/>
        <w:sz w:val="56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ascii="Calibri" w:hAnsi="Calibri" w:hint="default"/>
        <w:b/>
        <w:i w:val="0"/>
        <w:color w:val="A6A6A6" w:themeColor="background1" w:themeShade="A6"/>
        <w:sz w:val="28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ascii="Calibri" w:hAnsi="Calibri" w:hint="default"/>
        <w:b/>
        <w:i w:val="0"/>
        <w:color w:val="A6A6A6" w:themeColor="background1" w:themeShade="A6"/>
        <w:sz w:val="24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1" w15:restartNumberingAfterBreak="0">
    <w:nsid w:val="61F5519F"/>
    <w:multiLevelType w:val="multilevel"/>
    <w:tmpl w:val="0B9C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7729E4"/>
    <w:multiLevelType w:val="multilevel"/>
    <w:tmpl w:val="88D4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2F792C"/>
    <w:multiLevelType w:val="multilevel"/>
    <w:tmpl w:val="DB3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F1245F"/>
    <w:multiLevelType w:val="multilevel"/>
    <w:tmpl w:val="FF6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F50962"/>
    <w:multiLevelType w:val="multilevel"/>
    <w:tmpl w:val="351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D22DCC"/>
    <w:multiLevelType w:val="multilevel"/>
    <w:tmpl w:val="4FBA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5B6C1B"/>
    <w:multiLevelType w:val="multilevel"/>
    <w:tmpl w:val="15A2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7311FE"/>
    <w:multiLevelType w:val="multilevel"/>
    <w:tmpl w:val="049C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4E605B"/>
    <w:multiLevelType w:val="multilevel"/>
    <w:tmpl w:val="5A5E52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025CF4"/>
    <w:multiLevelType w:val="hybridMultilevel"/>
    <w:tmpl w:val="6A7C7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B05A39"/>
    <w:multiLevelType w:val="hybridMultilevel"/>
    <w:tmpl w:val="2E0E4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5004298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3" w15:restartNumberingAfterBreak="0">
    <w:nsid w:val="770F4E4A"/>
    <w:multiLevelType w:val="hybridMultilevel"/>
    <w:tmpl w:val="9662C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4431BF"/>
    <w:multiLevelType w:val="hybridMultilevel"/>
    <w:tmpl w:val="662AD02E"/>
    <w:lvl w:ilvl="0" w:tplc="263E91FC">
      <w:start w:val="1"/>
      <w:numFmt w:val="bullet"/>
      <w:lvlText w:val="•"/>
      <w:lvlJc w:val="left"/>
      <w:pPr>
        <w:ind w:left="5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E7AAE714">
      <w:start w:val="1"/>
      <w:numFmt w:val="bullet"/>
      <w:lvlText w:val="o"/>
      <w:lvlJc w:val="left"/>
      <w:pPr>
        <w:ind w:left="15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A01CD92A">
      <w:start w:val="1"/>
      <w:numFmt w:val="bullet"/>
      <w:lvlText w:val="▪"/>
      <w:lvlJc w:val="left"/>
      <w:pPr>
        <w:ind w:left="22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A6720186">
      <w:start w:val="1"/>
      <w:numFmt w:val="bullet"/>
      <w:lvlText w:val="•"/>
      <w:lvlJc w:val="left"/>
      <w:pPr>
        <w:ind w:left="30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B8B6A540">
      <w:start w:val="1"/>
      <w:numFmt w:val="bullet"/>
      <w:lvlText w:val="o"/>
      <w:lvlJc w:val="left"/>
      <w:pPr>
        <w:ind w:left="37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191EE442">
      <w:start w:val="1"/>
      <w:numFmt w:val="bullet"/>
      <w:lvlText w:val="▪"/>
      <w:lvlJc w:val="left"/>
      <w:pPr>
        <w:ind w:left="44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6D50F6C4">
      <w:start w:val="1"/>
      <w:numFmt w:val="bullet"/>
      <w:lvlText w:val="•"/>
      <w:lvlJc w:val="left"/>
      <w:pPr>
        <w:ind w:left="5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47501A98">
      <w:start w:val="1"/>
      <w:numFmt w:val="bullet"/>
      <w:lvlText w:val="o"/>
      <w:lvlJc w:val="left"/>
      <w:pPr>
        <w:ind w:left="58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9378DDF0">
      <w:start w:val="1"/>
      <w:numFmt w:val="bullet"/>
      <w:lvlText w:val="▪"/>
      <w:lvlJc w:val="left"/>
      <w:pPr>
        <w:ind w:left="66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5" w15:restartNumberingAfterBreak="0">
    <w:nsid w:val="78437ACB"/>
    <w:multiLevelType w:val="hybridMultilevel"/>
    <w:tmpl w:val="1E6EBE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EE711E"/>
    <w:multiLevelType w:val="multilevel"/>
    <w:tmpl w:val="A1A4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AE6B05"/>
    <w:multiLevelType w:val="hybridMultilevel"/>
    <w:tmpl w:val="D6CE5076"/>
    <w:lvl w:ilvl="0" w:tplc="16F0674C">
      <w:start w:val="1"/>
      <w:numFmt w:val="bullet"/>
      <w:lvlText w:val="•"/>
      <w:lvlJc w:val="left"/>
      <w:pPr>
        <w:ind w:left="5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3572C7B2">
      <w:start w:val="1"/>
      <w:numFmt w:val="bullet"/>
      <w:lvlText w:val="o"/>
      <w:lvlJc w:val="left"/>
      <w:pPr>
        <w:ind w:left="15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8F66DBCA">
      <w:start w:val="1"/>
      <w:numFmt w:val="bullet"/>
      <w:lvlText w:val="▪"/>
      <w:lvlJc w:val="left"/>
      <w:pPr>
        <w:ind w:left="22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552272A6">
      <w:start w:val="1"/>
      <w:numFmt w:val="bullet"/>
      <w:lvlText w:val="•"/>
      <w:lvlJc w:val="left"/>
      <w:pPr>
        <w:ind w:left="30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A42CC3B4">
      <w:start w:val="1"/>
      <w:numFmt w:val="bullet"/>
      <w:lvlText w:val="o"/>
      <w:lvlJc w:val="left"/>
      <w:pPr>
        <w:ind w:left="37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616CDC50">
      <w:start w:val="1"/>
      <w:numFmt w:val="bullet"/>
      <w:lvlText w:val="▪"/>
      <w:lvlJc w:val="left"/>
      <w:pPr>
        <w:ind w:left="44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97EA97E2">
      <w:start w:val="1"/>
      <w:numFmt w:val="bullet"/>
      <w:lvlText w:val="•"/>
      <w:lvlJc w:val="left"/>
      <w:pPr>
        <w:ind w:left="5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30C8D8EC">
      <w:start w:val="1"/>
      <w:numFmt w:val="bullet"/>
      <w:lvlText w:val="o"/>
      <w:lvlJc w:val="left"/>
      <w:pPr>
        <w:ind w:left="58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52C6E42C">
      <w:start w:val="1"/>
      <w:numFmt w:val="bullet"/>
      <w:lvlText w:val="▪"/>
      <w:lvlJc w:val="left"/>
      <w:pPr>
        <w:ind w:left="66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8" w15:restartNumberingAfterBreak="0">
    <w:nsid w:val="7D8357F6"/>
    <w:multiLevelType w:val="hybridMultilevel"/>
    <w:tmpl w:val="97729E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788868">
    <w:abstractNumId w:val="0"/>
  </w:num>
  <w:num w:numId="2" w16cid:durableId="2110539555">
    <w:abstractNumId w:val="60"/>
  </w:num>
  <w:num w:numId="3" w16cid:durableId="35587209">
    <w:abstractNumId w:val="24"/>
  </w:num>
  <w:num w:numId="4" w16cid:durableId="313533693">
    <w:abstractNumId w:val="23"/>
  </w:num>
  <w:num w:numId="5" w16cid:durableId="506481559">
    <w:abstractNumId w:val="19"/>
  </w:num>
  <w:num w:numId="6" w16cid:durableId="1037581455">
    <w:abstractNumId w:val="16"/>
  </w:num>
  <w:num w:numId="7" w16cid:durableId="569466118">
    <w:abstractNumId w:val="49"/>
  </w:num>
  <w:num w:numId="8" w16cid:durableId="1226257997">
    <w:abstractNumId w:val="55"/>
  </w:num>
  <w:num w:numId="9" w16cid:durableId="1067997867">
    <w:abstractNumId w:val="70"/>
  </w:num>
  <w:num w:numId="10" w16cid:durableId="404693280">
    <w:abstractNumId w:val="75"/>
  </w:num>
  <w:num w:numId="11" w16cid:durableId="1247182416">
    <w:abstractNumId w:val="73"/>
  </w:num>
  <w:num w:numId="12" w16cid:durableId="1050879623">
    <w:abstractNumId w:val="22"/>
  </w:num>
  <w:num w:numId="13" w16cid:durableId="971835123">
    <w:abstractNumId w:val="12"/>
  </w:num>
  <w:num w:numId="14" w16cid:durableId="1533225842">
    <w:abstractNumId w:val="11"/>
  </w:num>
  <w:num w:numId="15" w16cid:durableId="1984117605">
    <w:abstractNumId w:val="15"/>
  </w:num>
  <w:num w:numId="16" w16cid:durableId="1062680165">
    <w:abstractNumId w:val="57"/>
  </w:num>
  <w:num w:numId="17" w16cid:durableId="1611933727">
    <w:abstractNumId w:val="28"/>
  </w:num>
  <w:num w:numId="18" w16cid:durableId="1190416025">
    <w:abstractNumId w:val="71"/>
  </w:num>
  <w:num w:numId="19" w16cid:durableId="1339967784">
    <w:abstractNumId w:val="42"/>
  </w:num>
  <w:num w:numId="20" w16cid:durableId="216018946">
    <w:abstractNumId w:val="78"/>
  </w:num>
  <w:num w:numId="21" w16cid:durableId="1379360918">
    <w:abstractNumId w:val="9"/>
  </w:num>
  <w:num w:numId="22" w16cid:durableId="656497548">
    <w:abstractNumId w:val="27"/>
  </w:num>
  <w:num w:numId="23" w16cid:durableId="2077193954">
    <w:abstractNumId w:val="47"/>
  </w:num>
  <w:num w:numId="24" w16cid:durableId="1765607942">
    <w:abstractNumId w:val="5"/>
  </w:num>
  <w:num w:numId="25" w16cid:durableId="1451120260">
    <w:abstractNumId w:val="33"/>
  </w:num>
  <w:num w:numId="26" w16cid:durableId="821897617">
    <w:abstractNumId w:val="45"/>
  </w:num>
  <w:num w:numId="27" w16cid:durableId="365642457">
    <w:abstractNumId w:val="66"/>
  </w:num>
  <w:num w:numId="28" w16cid:durableId="1167744178">
    <w:abstractNumId w:val="44"/>
  </w:num>
  <w:num w:numId="29" w16cid:durableId="1660232894">
    <w:abstractNumId w:val="59"/>
  </w:num>
  <w:num w:numId="30" w16cid:durableId="988555904">
    <w:abstractNumId w:val="17"/>
  </w:num>
  <w:num w:numId="31" w16cid:durableId="150827794">
    <w:abstractNumId w:val="36"/>
  </w:num>
  <w:num w:numId="32" w16cid:durableId="688946507">
    <w:abstractNumId w:val="13"/>
  </w:num>
  <w:num w:numId="33" w16cid:durableId="1058213592">
    <w:abstractNumId w:val="46"/>
  </w:num>
  <w:num w:numId="34" w16cid:durableId="1244340574">
    <w:abstractNumId w:val="29"/>
  </w:num>
  <w:num w:numId="35" w16cid:durableId="518399587">
    <w:abstractNumId w:val="26"/>
  </w:num>
  <w:num w:numId="36" w16cid:durableId="996884082">
    <w:abstractNumId w:val="48"/>
  </w:num>
  <w:num w:numId="37" w16cid:durableId="1622373544">
    <w:abstractNumId w:val="14"/>
  </w:num>
  <w:num w:numId="38" w16cid:durableId="1551189400">
    <w:abstractNumId w:val="10"/>
  </w:num>
  <w:num w:numId="39" w16cid:durableId="358773788">
    <w:abstractNumId w:val="6"/>
  </w:num>
  <w:num w:numId="40" w16cid:durableId="405688519">
    <w:abstractNumId w:val="61"/>
  </w:num>
  <w:num w:numId="41" w16cid:durableId="665742914">
    <w:abstractNumId w:val="50"/>
  </w:num>
  <w:num w:numId="42" w16cid:durableId="1616985521">
    <w:abstractNumId w:val="41"/>
  </w:num>
  <w:num w:numId="43" w16cid:durableId="213351120">
    <w:abstractNumId w:val="67"/>
  </w:num>
  <w:num w:numId="44" w16cid:durableId="538129751">
    <w:abstractNumId w:val="62"/>
  </w:num>
  <w:num w:numId="45" w16cid:durableId="950939620">
    <w:abstractNumId w:val="4"/>
  </w:num>
  <w:num w:numId="46" w16cid:durableId="649601896">
    <w:abstractNumId w:val="64"/>
  </w:num>
  <w:num w:numId="47" w16cid:durableId="1213423019">
    <w:abstractNumId w:val="7"/>
  </w:num>
  <w:num w:numId="48" w16cid:durableId="1698699451">
    <w:abstractNumId w:val="20"/>
  </w:num>
  <w:num w:numId="49" w16cid:durableId="1981030200">
    <w:abstractNumId w:val="65"/>
  </w:num>
  <w:num w:numId="50" w16cid:durableId="1341614977">
    <w:abstractNumId w:val="53"/>
  </w:num>
  <w:num w:numId="51" w16cid:durableId="349337737">
    <w:abstractNumId w:val="32"/>
  </w:num>
  <w:num w:numId="52" w16cid:durableId="1088116089">
    <w:abstractNumId w:val="1"/>
  </w:num>
  <w:num w:numId="53" w16cid:durableId="1493179721">
    <w:abstractNumId w:val="43"/>
  </w:num>
  <w:num w:numId="54" w16cid:durableId="352728414">
    <w:abstractNumId w:val="60"/>
  </w:num>
  <w:num w:numId="55" w16cid:durableId="1651207609">
    <w:abstractNumId w:val="60"/>
  </w:num>
  <w:num w:numId="56" w16cid:durableId="534657292">
    <w:abstractNumId w:val="60"/>
  </w:num>
  <w:num w:numId="57" w16cid:durableId="371004447">
    <w:abstractNumId w:val="37"/>
  </w:num>
  <w:num w:numId="58" w16cid:durableId="2071928074">
    <w:abstractNumId w:val="31"/>
  </w:num>
  <w:num w:numId="59" w16cid:durableId="1411927474">
    <w:abstractNumId w:val="40"/>
  </w:num>
  <w:num w:numId="60" w16cid:durableId="1468858823">
    <w:abstractNumId w:val="63"/>
  </w:num>
  <w:num w:numId="61" w16cid:durableId="997616466">
    <w:abstractNumId w:val="52"/>
  </w:num>
  <w:num w:numId="62" w16cid:durableId="152990465">
    <w:abstractNumId w:val="68"/>
  </w:num>
  <w:num w:numId="63" w16cid:durableId="1380202157">
    <w:abstractNumId w:val="35"/>
  </w:num>
  <w:num w:numId="64" w16cid:durableId="1276209502">
    <w:abstractNumId w:val="18"/>
  </w:num>
  <w:num w:numId="65" w16cid:durableId="1091050179">
    <w:abstractNumId w:val="74"/>
  </w:num>
  <w:num w:numId="66" w16cid:durableId="1146237676">
    <w:abstractNumId w:val="60"/>
  </w:num>
  <w:num w:numId="67" w16cid:durableId="400718033">
    <w:abstractNumId w:val="60"/>
  </w:num>
  <w:num w:numId="68" w16cid:durableId="1247572256">
    <w:abstractNumId w:val="39"/>
  </w:num>
  <w:num w:numId="69" w16cid:durableId="1207066863">
    <w:abstractNumId w:val="21"/>
  </w:num>
  <w:num w:numId="70" w16cid:durableId="1744600160">
    <w:abstractNumId w:val="77"/>
  </w:num>
  <w:num w:numId="71" w16cid:durableId="562523923">
    <w:abstractNumId w:val="60"/>
  </w:num>
  <w:num w:numId="72" w16cid:durableId="1629122829">
    <w:abstractNumId w:val="60"/>
  </w:num>
  <w:num w:numId="73" w16cid:durableId="848526786">
    <w:abstractNumId w:val="60"/>
  </w:num>
  <w:num w:numId="74" w16cid:durableId="673730802">
    <w:abstractNumId w:val="60"/>
  </w:num>
  <w:num w:numId="75" w16cid:durableId="329407382">
    <w:abstractNumId w:val="60"/>
  </w:num>
  <w:num w:numId="76" w16cid:durableId="88697732">
    <w:abstractNumId w:val="60"/>
  </w:num>
  <w:num w:numId="77" w16cid:durableId="1632980912">
    <w:abstractNumId w:val="1"/>
  </w:num>
  <w:num w:numId="78" w16cid:durableId="1260525722">
    <w:abstractNumId w:val="1"/>
  </w:num>
  <w:num w:numId="79" w16cid:durableId="988943815">
    <w:abstractNumId w:val="1"/>
  </w:num>
  <w:num w:numId="80" w16cid:durableId="1171411831">
    <w:abstractNumId w:val="1"/>
  </w:num>
  <w:num w:numId="81" w16cid:durableId="1459301447">
    <w:abstractNumId w:val="1"/>
  </w:num>
  <w:num w:numId="82" w16cid:durableId="1141997246">
    <w:abstractNumId w:val="38"/>
  </w:num>
  <w:num w:numId="83" w16cid:durableId="1828546536">
    <w:abstractNumId w:val="3"/>
  </w:num>
  <w:num w:numId="84" w16cid:durableId="985817297">
    <w:abstractNumId w:val="2"/>
  </w:num>
  <w:num w:numId="85" w16cid:durableId="1014654480">
    <w:abstractNumId w:val="8"/>
  </w:num>
  <w:num w:numId="86" w16cid:durableId="1582639280">
    <w:abstractNumId w:val="69"/>
  </w:num>
  <w:num w:numId="87" w16cid:durableId="1126923751">
    <w:abstractNumId w:val="34"/>
  </w:num>
  <w:num w:numId="88" w16cid:durableId="1413696365">
    <w:abstractNumId w:val="56"/>
  </w:num>
  <w:num w:numId="89" w16cid:durableId="1436512499">
    <w:abstractNumId w:val="72"/>
  </w:num>
  <w:num w:numId="90" w16cid:durableId="1496870938">
    <w:abstractNumId w:val="54"/>
  </w:num>
  <w:num w:numId="91" w16cid:durableId="510877034">
    <w:abstractNumId w:val="30"/>
  </w:num>
  <w:num w:numId="92" w16cid:durableId="1349333956">
    <w:abstractNumId w:val="76"/>
  </w:num>
  <w:num w:numId="93" w16cid:durableId="711197898">
    <w:abstractNumId w:val="25"/>
  </w:num>
  <w:num w:numId="94" w16cid:durableId="1741292475">
    <w:abstractNumId w:val="58"/>
  </w:num>
  <w:num w:numId="95" w16cid:durableId="880634633">
    <w:abstractNumId w:val="51"/>
  </w:num>
  <w:num w:numId="96" w16cid:durableId="106314440">
    <w:abstractNumId w:val="60"/>
  </w:num>
  <w:num w:numId="97" w16cid:durableId="275018394">
    <w:abstractNumId w:val="60"/>
  </w:num>
  <w:num w:numId="98" w16cid:durableId="431436131">
    <w:abstractNumId w:val="60"/>
  </w:num>
  <w:num w:numId="99" w16cid:durableId="29186804">
    <w:abstractNumId w:val="6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56"/>
    <w:rsid w:val="000011CD"/>
    <w:rsid w:val="00002FE2"/>
    <w:rsid w:val="00005A26"/>
    <w:rsid w:val="00005CF4"/>
    <w:rsid w:val="00006B99"/>
    <w:rsid w:val="00007037"/>
    <w:rsid w:val="000071D0"/>
    <w:rsid w:val="000077E7"/>
    <w:rsid w:val="000106AC"/>
    <w:rsid w:val="0001193C"/>
    <w:rsid w:val="00011F53"/>
    <w:rsid w:val="00012A0E"/>
    <w:rsid w:val="00013EBE"/>
    <w:rsid w:val="000142E3"/>
    <w:rsid w:val="00014BF1"/>
    <w:rsid w:val="00014BF8"/>
    <w:rsid w:val="00016D84"/>
    <w:rsid w:val="0002165A"/>
    <w:rsid w:val="000216F3"/>
    <w:rsid w:val="00021B70"/>
    <w:rsid w:val="00025CFE"/>
    <w:rsid w:val="00026D27"/>
    <w:rsid w:val="00032805"/>
    <w:rsid w:val="00035DEE"/>
    <w:rsid w:val="000372D9"/>
    <w:rsid w:val="00040E75"/>
    <w:rsid w:val="0004553C"/>
    <w:rsid w:val="00050142"/>
    <w:rsid w:val="00051B24"/>
    <w:rsid w:val="0005264F"/>
    <w:rsid w:val="000530DE"/>
    <w:rsid w:val="00053BF6"/>
    <w:rsid w:val="00054320"/>
    <w:rsid w:val="0005666B"/>
    <w:rsid w:val="00060954"/>
    <w:rsid w:val="00062B4A"/>
    <w:rsid w:val="000633DE"/>
    <w:rsid w:val="000659BA"/>
    <w:rsid w:val="00071A35"/>
    <w:rsid w:val="00073290"/>
    <w:rsid w:val="00073B22"/>
    <w:rsid w:val="00073EAE"/>
    <w:rsid w:val="00080674"/>
    <w:rsid w:val="0008119A"/>
    <w:rsid w:val="000818E0"/>
    <w:rsid w:val="0008258E"/>
    <w:rsid w:val="000828BD"/>
    <w:rsid w:val="0008636E"/>
    <w:rsid w:val="000909BF"/>
    <w:rsid w:val="000913D2"/>
    <w:rsid w:val="00091920"/>
    <w:rsid w:val="000919E5"/>
    <w:rsid w:val="00091E60"/>
    <w:rsid w:val="00092359"/>
    <w:rsid w:val="00092A41"/>
    <w:rsid w:val="00093260"/>
    <w:rsid w:val="00093A39"/>
    <w:rsid w:val="000940B7"/>
    <w:rsid w:val="0009447D"/>
    <w:rsid w:val="00094D7A"/>
    <w:rsid w:val="00095236"/>
    <w:rsid w:val="0009671A"/>
    <w:rsid w:val="000A1983"/>
    <w:rsid w:val="000A1DFB"/>
    <w:rsid w:val="000A4C92"/>
    <w:rsid w:val="000A6155"/>
    <w:rsid w:val="000B0618"/>
    <w:rsid w:val="000B14F5"/>
    <w:rsid w:val="000B258D"/>
    <w:rsid w:val="000B4426"/>
    <w:rsid w:val="000C10AB"/>
    <w:rsid w:val="000C5F0D"/>
    <w:rsid w:val="000C62A8"/>
    <w:rsid w:val="000C7AAD"/>
    <w:rsid w:val="000D0DA4"/>
    <w:rsid w:val="000D46CE"/>
    <w:rsid w:val="000D635A"/>
    <w:rsid w:val="000D6555"/>
    <w:rsid w:val="000E1356"/>
    <w:rsid w:val="000E2957"/>
    <w:rsid w:val="000E7A79"/>
    <w:rsid w:val="000E7E14"/>
    <w:rsid w:val="000E7EEA"/>
    <w:rsid w:val="000F0EB2"/>
    <w:rsid w:val="000F2B7A"/>
    <w:rsid w:val="000F36D5"/>
    <w:rsid w:val="000F400B"/>
    <w:rsid w:val="000F457F"/>
    <w:rsid w:val="000F68BF"/>
    <w:rsid w:val="001002BC"/>
    <w:rsid w:val="001005BF"/>
    <w:rsid w:val="00101762"/>
    <w:rsid w:val="001053F6"/>
    <w:rsid w:val="00106019"/>
    <w:rsid w:val="00110678"/>
    <w:rsid w:val="001122E9"/>
    <w:rsid w:val="001130EF"/>
    <w:rsid w:val="0011310E"/>
    <w:rsid w:val="001138F7"/>
    <w:rsid w:val="00115582"/>
    <w:rsid w:val="001156AF"/>
    <w:rsid w:val="001212B2"/>
    <w:rsid w:val="00123173"/>
    <w:rsid w:val="001232FB"/>
    <w:rsid w:val="00123756"/>
    <w:rsid w:val="0012498E"/>
    <w:rsid w:val="00126FC2"/>
    <w:rsid w:val="00133FCC"/>
    <w:rsid w:val="0013462C"/>
    <w:rsid w:val="00135D1C"/>
    <w:rsid w:val="001426CF"/>
    <w:rsid w:val="00143208"/>
    <w:rsid w:val="00144203"/>
    <w:rsid w:val="00145581"/>
    <w:rsid w:val="00145E78"/>
    <w:rsid w:val="00147151"/>
    <w:rsid w:val="00147F31"/>
    <w:rsid w:val="00152BC6"/>
    <w:rsid w:val="0015518C"/>
    <w:rsid w:val="00155995"/>
    <w:rsid w:val="00155BE4"/>
    <w:rsid w:val="0016073F"/>
    <w:rsid w:val="00162350"/>
    <w:rsid w:val="001644CE"/>
    <w:rsid w:val="00167224"/>
    <w:rsid w:val="00170200"/>
    <w:rsid w:val="00170528"/>
    <w:rsid w:val="001714AD"/>
    <w:rsid w:val="0017376F"/>
    <w:rsid w:val="001746B5"/>
    <w:rsid w:val="001769D7"/>
    <w:rsid w:val="00182552"/>
    <w:rsid w:val="001869BC"/>
    <w:rsid w:val="00187100"/>
    <w:rsid w:val="001922FE"/>
    <w:rsid w:val="00195521"/>
    <w:rsid w:val="00195BE6"/>
    <w:rsid w:val="001971DC"/>
    <w:rsid w:val="001A045F"/>
    <w:rsid w:val="001A2745"/>
    <w:rsid w:val="001A3420"/>
    <w:rsid w:val="001A6552"/>
    <w:rsid w:val="001A69CF"/>
    <w:rsid w:val="001B0411"/>
    <w:rsid w:val="001B14A6"/>
    <w:rsid w:val="001B238C"/>
    <w:rsid w:val="001B2CB8"/>
    <w:rsid w:val="001B2D82"/>
    <w:rsid w:val="001C2E9B"/>
    <w:rsid w:val="001C36E9"/>
    <w:rsid w:val="001C3A66"/>
    <w:rsid w:val="001D2AC3"/>
    <w:rsid w:val="001D3F78"/>
    <w:rsid w:val="001D5A3D"/>
    <w:rsid w:val="001D7E3F"/>
    <w:rsid w:val="001E1D8D"/>
    <w:rsid w:val="001E237B"/>
    <w:rsid w:val="001E30D6"/>
    <w:rsid w:val="001E37CF"/>
    <w:rsid w:val="001E3CC2"/>
    <w:rsid w:val="001F444B"/>
    <w:rsid w:val="002011E1"/>
    <w:rsid w:val="0020157C"/>
    <w:rsid w:val="00205F4F"/>
    <w:rsid w:val="00205F9C"/>
    <w:rsid w:val="002067F5"/>
    <w:rsid w:val="00206987"/>
    <w:rsid w:val="002125D1"/>
    <w:rsid w:val="00213741"/>
    <w:rsid w:val="00214514"/>
    <w:rsid w:val="00214894"/>
    <w:rsid w:val="002160B1"/>
    <w:rsid w:val="00216201"/>
    <w:rsid w:val="002163B3"/>
    <w:rsid w:val="002172F0"/>
    <w:rsid w:val="00222666"/>
    <w:rsid w:val="00222BD3"/>
    <w:rsid w:val="00223280"/>
    <w:rsid w:val="002264EC"/>
    <w:rsid w:val="00230C76"/>
    <w:rsid w:val="00231060"/>
    <w:rsid w:val="00232C4A"/>
    <w:rsid w:val="0023367A"/>
    <w:rsid w:val="00233FF2"/>
    <w:rsid w:val="00234392"/>
    <w:rsid w:val="002359B1"/>
    <w:rsid w:val="00236F37"/>
    <w:rsid w:val="00237792"/>
    <w:rsid w:val="002425E4"/>
    <w:rsid w:val="00244566"/>
    <w:rsid w:val="002451AE"/>
    <w:rsid w:val="00247323"/>
    <w:rsid w:val="00247CDA"/>
    <w:rsid w:val="00252888"/>
    <w:rsid w:val="0025320A"/>
    <w:rsid w:val="002549E0"/>
    <w:rsid w:val="00255DCD"/>
    <w:rsid w:val="00256AD6"/>
    <w:rsid w:val="00260436"/>
    <w:rsid w:val="0026132A"/>
    <w:rsid w:val="00261B4A"/>
    <w:rsid w:val="00261EE8"/>
    <w:rsid w:val="00263315"/>
    <w:rsid w:val="00265FD4"/>
    <w:rsid w:val="00266A9A"/>
    <w:rsid w:val="00267255"/>
    <w:rsid w:val="00267770"/>
    <w:rsid w:val="00267B7F"/>
    <w:rsid w:val="00270CF1"/>
    <w:rsid w:val="00273825"/>
    <w:rsid w:val="002761CB"/>
    <w:rsid w:val="0028200C"/>
    <w:rsid w:val="00285B74"/>
    <w:rsid w:val="002874E3"/>
    <w:rsid w:val="002877DA"/>
    <w:rsid w:val="00290728"/>
    <w:rsid w:val="00292183"/>
    <w:rsid w:val="002942A6"/>
    <w:rsid w:val="002947DF"/>
    <w:rsid w:val="00294A2B"/>
    <w:rsid w:val="002965E0"/>
    <w:rsid w:val="00296F35"/>
    <w:rsid w:val="002A2CE5"/>
    <w:rsid w:val="002A3E11"/>
    <w:rsid w:val="002A4951"/>
    <w:rsid w:val="002A4AE1"/>
    <w:rsid w:val="002A63A8"/>
    <w:rsid w:val="002A6DFA"/>
    <w:rsid w:val="002A7449"/>
    <w:rsid w:val="002B20CE"/>
    <w:rsid w:val="002B368A"/>
    <w:rsid w:val="002B3F8B"/>
    <w:rsid w:val="002B63EF"/>
    <w:rsid w:val="002B7505"/>
    <w:rsid w:val="002B7D03"/>
    <w:rsid w:val="002C03E8"/>
    <w:rsid w:val="002C25DA"/>
    <w:rsid w:val="002D34D9"/>
    <w:rsid w:val="002D36B6"/>
    <w:rsid w:val="002D6914"/>
    <w:rsid w:val="002E1083"/>
    <w:rsid w:val="002E21DC"/>
    <w:rsid w:val="002E422E"/>
    <w:rsid w:val="002F17E1"/>
    <w:rsid w:val="002F1CDD"/>
    <w:rsid w:val="002F2276"/>
    <w:rsid w:val="002F22B6"/>
    <w:rsid w:val="002F2FA9"/>
    <w:rsid w:val="002F457C"/>
    <w:rsid w:val="002F4F40"/>
    <w:rsid w:val="002F56BC"/>
    <w:rsid w:val="002F733E"/>
    <w:rsid w:val="00302C47"/>
    <w:rsid w:val="00304F1C"/>
    <w:rsid w:val="00305CA4"/>
    <w:rsid w:val="003072E0"/>
    <w:rsid w:val="00310A85"/>
    <w:rsid w:val="00310EDD"/>
    <w:rsid w:val="00312BA7"/>
    <w:rsid w:val="003144D7"/>
    <w:rsid w:val="003149D1"/>
    <w:rsid w:val="00315225"/>
    <w:rsid w:val="003202CB"/>
    <w:rsid w:val="00321171"/>
    <w:rsid w:val="0032433C"/>
    <w:rsid w:val="00325EE5"/>
    <w:rsid w:val="00330600"/>
    <w:rsid w:val="003314AC"/>
    <w:rsid w:val="003314E4"/>
    <w:rsid w:val="0033185F"/>
    <w:rsid w:val="00333524"/>
    <w:rsid w:val="00334EA0"/>
    <w:rsid w:val="0033545C"/>
    <w:rsid w:val="00335F00"/>
    <w:rsid w:val="00336482"/>
    <w:rsid w:val="0034377E"/>
    <w:rsid w:val="00343C88"/>
    <w:rsid w:val="00345144"/>
    <w:rsid w:val="00351FEB"/>
    <w:rsid w:val="00354379"/>
    <w:rsid w:val="003568D1"/>
    <w:rsid w:val="00356DDC"/>
    <w:rsid w:val="003578F4"/>
    <w:rsid w:val="00357EC4"/>
    <w:rsid w:val="00361226"/>
    <w:rsid w:val="00371573"/>
    <w:rsid w:val="00372A0F"/>
    <w:rsid w:val="00377C21"/>
    <w:rsid w:val="00383DDB"/>
    <w:rsid w:val="00384359"/>
    <w:rsid w:val="00386640"/>
    <w:rsid w:val="00387787"/>
    <w:rsid w:val="003924B4"/>
    <w:rsid w:val="0039260F"/>
    <w:rsid w:val="00395E64"/>
    <w:rsid w:val="003A00F6"/>
    <w:rsid w:val="003A0DA9"/>
    <w:rsid w:val="003A1388"/>
    <w:rsid w:val="003A13B1"/>
    <w:rsid w:val="003A28B1"/>
    <w:rsid w:val="003A2B40"/>
    <w:rsid w:val="003A340D"/>
    <w:rsid w:val="003A3463"/>
    <w:rsid w:val="003B2B54"/>
    <w:rsid w:val="003B387E"/>
    <w:rsid w:val="003B42C3"/>
    <w:rsid w:val="003B5993"/>
    <w:rsid w:val="003B7500"/>
    <w:rsid w:val="003B7F76"/>
    <w:rsid w:val="003C0923"/>
    <w:rsid w:val="003C1B5D"/>
    <w:rsid w:val="003C1C91"/>
    <w:rsid w:val="003C3BB7"/>
    <w:rsid w:val="003C4165"/>
    <w:rsid w:val="003C45CC"/>
    <w:rsid w:val="003C49B8"/>
    <w:rsid w:val="003C5300"/>
    <w:rsid w:val="003D1964"/>
    <w:rsid w:val="003D5220"/>
    <w:rsid w:val="003E11D1"/>
    <w:rsid w:val="003E2D7E"/>
    <w:rsid w:val="003E36B2"/>
    <w:rsid w:val="003E6C82"/>
    <w:rsid w:val="003F454E"/>
    <w:rsid w:val="003F470D"/>
    <w:rsid w:val="003F5C10"/>
    <w:rsid w:val="003F63E8"/>
    <w:rsid w:val="004047E0"/>
    <w:rsid w:val="0040658C"/>
    <w:rsid w:val="004071B4"/>
    <w:rsid w:val="00410F2F"/>
    <w:rsid w:val="00411A4A"/>
    <w:rsid w:val="004159D8"/>
    <w:rsid w:val="00424F06"/>
    <w:rsid w:val="00430B6D"/>
    <w:rsid w:val="0043540B"/>
    <w:rsid w:val="00441D52"/>
    <w:rsid w:val="00443C95"/>
    <w:rsid w:val="00446114"/>
    <w:rsid w:val="00446314"/>
    <w:rsid w:val="0044737A"/>
    <w:rsid w:val="00450DD5"/>
    <w:rsid w:val="00451114"/>
    <w:rsid w:val="0045455F"/>
    <w:rsid w:val="00454CFB"/>
    <w:rsid w:val="00454D5B"/>
    <w:rsid w:val="0045553E"/>
    <w:rsid w:val="0045577C"/>
    <w:rsid w:val="00456D2B"/>
    <w:rsid w:val="004611ED"/>
    <w:rsid w:val="00465952"/>
    <w:rsid w:val="00471403"/>
    <w:rsid w:val="00472D8D"/>
    <w:rsid w:val="004738AD"/>
    <w:rsid w:val="00477967"/>
    <w:rsid w:val="00482A6A"/>
    <w:rsid w:val="004843CB"/>
    <w:rsid w:val="00490001"/>
    <w:rsid w:val="00491588"/>
    <w:rsid w:val="00491869"/>
    <w:rsid w:val="00493B0C"/>
    <w:rsid w:val="0049433C"/>
    <w:rsid w:val="004948EC"/>
    <w:rsid w:val="00494DF4"/>
    <w:rsid w:val="00494E06"/>
    <w:rsid w:val="004962C9"/>
    <w:rsid w:val="00496FE8"/>
    <w:rsid w:val="004A6B22"/>
    <w:rsid w:val="004A6F4B"/>
    <w:rsid w:val="004A7295"/>
    <w:rsid w:val="004B1E8F"/>
    <w:rsid w:val="004B43EC"/>
    <w:rsid w:val="004B6585"/>
    <w:rsid w:val="004B7F35"/>
    <w:rsid w:val="004C1309"/>
    <w:rsid w:val="004C6706"/>
    <w:rsid w:val="004D12C4"/>
    <w:rsid w:val="004D303C"/>
    <w:rsid w:val="004D3E39"/>
    <w:rsid w:val="004D6B95"/>
    <w:rsid w:val="004E0A54"/>
    <w:rsid w:val="004E0B12"/>
    <w:rsid w:val="004E13FB"/>
    <w:rsid w:val="004E1C2B"/>
    <w:rsid w:val="004E4D23"/>
    <w:rsid w:val="004E4F63"/>
    <w:rsid w:val="004E549F"/>
    <w:rsid w:val="004E5888"/>
    <w:rsid w:val="004E6334"/>
    <w:rsid w:val="004E71FF"/>
    <w:rsid w:val="004F0157"/>
    <w:rsid w:val="004F23A7"/>
    <w:rsid w:val="004F5B5A"/>
    <w:rsid w:val="0050133A"/>
    <w:rsid w:val="00505707"/>
    <w:rsid w:val="00506844"/>
    <w:rsid w:val="005072C2"/>
    <w:rsid w:val="005107C0"/>
    <w:rsid w:val="00511CD1"/>
    <w:rsid w:val="005124A1"/>
    <w:rsid w:val="00513539"/>
    <w:rsid w:val="005140A8"/>
    <w:rsid w:val="0051450C"/>
    <w:rsid w:val="005163E3"/>
    <w:rsid w:val="005167DB"/>
    <w:rsid w:val="0051753C"/>
    <w:rsid w:val="00520A81"/>
    <w:rsid w:val="00521ECC"/>
    <w:rsid w:val="0052486A"/>
    <w:rsid w:val="00526BAD"/>
    <w:rsid w:val="00532669"/>
    <w:rsid w:val="005326DC"/>
    <w:rsid w:val="00533ECA"/>
    <w:rsid w:val="005344F1"/>
    <w:rsid w:val="00535859"/>
    <w:rsid w:val="00535A5D"/>
    <w:rsid w:val="00540F44"/>
    <w:rsid w:val="005422C9"/>
    <w:rsid w:val="00542B6D"/>
    <w:rsid w:val="005430B3"/>
    <w:rsid w:val="0055540A"/>
    <w:rsid w:val="0055689B"/>
    <w:rsid w:val="00556B4E"/>
    <w:rsid w:val="00557B41"/>
    <w:rsid w:val="00557F7F"/>
    <w:rsid w:val="00561052"/>
    <w:rsid w:val="0056185F"/>
    <w:rsid w:val="005619AA"/>
    <w:rsid w:val="00562314"/>
    <w:rsid w:val="0056335A"/>
    <w:rsid w:val="0056390B"/>
    <w:rsid w:val="00566CF2"/>
    <w:rsid w:val="00570188"/>
    <w:rsid w:val="005718BC"/>
    <w:rsid w:val="005726CF"/>
    <w:rsid w:val="00574497"/>
    <w:rsid w:val="005748B0"/>
    <w:rsid w:val="005749A6"/>
    <w:rsid w:val="00574E0F"/>
    <w:rsid w:val="005766AC"/>
    <w:rsid w:val="005819AE"/>
    <w:rsid w:val="00581CAC"/>
    <w:rsid w:val="005843DF"/>
    <w:rsid w:val="00584E91"/>
    <w:rsid w:val="005854A3"/>
    <w:rsid w:val="00587406"/>
    <w:rsid w:val="00587A0B"/>
    <w:rsid w:val="0059529A"/>
    <w:rsid w:val="00596502"/>
    <w:rsid w:val="00596A1C"/>
    <w:rsid w:val="00596CAE"/>
    <w:rsid w:val="00597A2E"/>
    <w:rsid w:val="005A05F8"/>
    <w:rsid w:val="005A2440"/>
    <w:rsid w:val="005A66E4"/>
    <w:rsid w:val="005B0352"/>
    <w:rsid w:val="005B19D2"/>
    <w:rsid w:val="005B287F"/>
    <w:rsid w:val="005B28E4"/>
    <w:rsid w:val="005B2B49"/>
    <w:rsid w:val="005B4688"/>
    <w:rsid w:val="005B47B3"/>
    <w:rsid w:val="005B6554"/>
    <w:rsid w:val="005C33E9"/>
    <w:rsid w:val="005C37C4"/>
    <w:rsid w:val="005C3B82"/>
    <w:rsid w:val="005C3C73"/>
    <w:rsid w:val="005C4242"/>
    <w:rsid w:val="005C4E3E"/>
    <w:rsid w:val="005C6806"/>
    <w:rsid w:val="005C68CE"/>
    <w:rsid w:val="005D066A"/>
    <w:rsid w:val="005D34A8"/>
    <w:rsid w:val="005D6AB6"/>
    <w:rsid w:val="005E07C2"/>
    <w:rsid w:val="005E11D2"/>
    <w:rsid w:val="005E172A"/>
    <w:rsid w:val="005E1988"/>
    <w:rsid w:val="005E2A86"/>
    <w:rsid w:val="005E3349"/>
    <w:rsid w:val="005E3B67"/>
    <w:rsid w:val="005E588F"/>
    <w:rsid w:val="005E7331"/>
    <w:rsid w:val="005E74C6"/>
    <w:rsid w:val="005F0744"/>
    <w:rsid w:val="005F2980"/>
    <w:rsid w:val="005F49E5"/>
    <w:rsid w:val="005F5418"/>
    <w:rsid w:val="005F6BDB"/>
    <w:rsid w:val="005F7652"/>
    <w:rsid w:val="00602B94"/>
    <w:rsid w:val="006035E4"/>
    <w:rsid w:val="006054F5"/>
    <w:rsid w:val="00607438"/>
    <w:rsid w:val="00607D66"/>
    <w:rsid w:val="0061101E"/>
    <w:rsid w:val="00612CF0"/>
    <w:rsid w:val="00616148"/>
    <w:rsid w:val="0061694C"/>
    <w:rsid w:val="00616C03"/>
    <w:rsid w:val="00620CE3"/>
    <w:rsid w:val="00621F0E"/>
    <w:rsid w:val="006254D3"/>
    <w:rsid w:val="006261C8"/>
    <w:rsid w:val="00626925"/>
    <w:rsid w:val="006270F5"/>
    <w:rsid w:val="00632BFF"/>
    <w:rsid w:val="00632EFB"/>
    <w:rsid w:val="00633503"/>
    <w:rsid w:val="00635468"/>
    <w:rsid w:val="0063646F"/>
    <w:rsid w:val="0063768E"/>
    <w:rsid w:val="00640104"/>
    <w:rsid w:val="00640B28"/>
    <w:rsid w:val="006416D7"/>
    <w:rsid w:val="00641C96"/>
    <w:rsid w:val="00643EEF"/>
    <w:rsid w:val="0064555C"/>
    <w:rsid w:val="006466CF"/>
    <w:rsid w:val="0065008F"/>
    <w:rsid w:val="00650A6D"/>
    <w:rsid w:val="00651944"/>
    <w:rsid w:val="00651DCF"/>
    <w:rsid w:val="006520EB"/>
    <w:rsid w:val="006541D2"/>
    <w:rsid w:val="0065436D"/>
    <w:rsid w:val="00654CA5"/>
    <w:rsid w:val="00656AF2"/>
    <w:rsid w:val="00657891"/>
    <w:rsid w:val="006610B6"/>
    <w:rsid w:val="00661661"/>
    <w:rsid w:val="0066236E"/>
    <w:rsid w:val="00670C66"/>
    <w:rsid w:val="00674595"/>
    <w:rsid w:val="00675DC5"/>
    <w:rsid w:val="00676BE6"/>
    <w:rsid w:val="00676F88"/>
    <w:rsid w:val="0067752B"/>
    <w:rsid w:val="00677DF2"/>
    <w:rsid w:val="00680916"/>
    <w:rsid w:val="00681D7D"/>
    <w:rsid w:val="006824D8"/>
    <w:rsid w:val="00682A26"/>
    <w:rsid w:val="0068339E"/>
    <w:rsid w:val="00685D9C"/>
    <w:rsid w:val="0069105D"/>
    <w:rsid w:val="00691EFB"/>
    <w:rsid w:val="00696F44"/>
    <w:rsid w:val="00697A88"/>
    <w:rsid w:val="006A0741"/>
    <w:rsid w:val="006A356E"/>
    <w:rsid w:val="006A3CC0"/>
    <w:rsid w:val="006A748D"/>
    <w:rsid w:val="006B1846"/>
    <w:rsid w:val="006B1BB5"/>
    <w:rsid w:val="006B328A"/>
    <w:rsid w:val="006B5AEB"/>
    <w:rsid w:val="006B7F9B"/>
    <w:rsid w:val="006C0450"/>
    <w:rsid w:val="006C16D2"/>
    <w:rsid w:val="006C2485"/>
    <w:rsid w:val="006C328B"/>
    <w:rsid w:val="006C50FD"/>
    <w:rsid w:val="006C5189"/>
    <w:rsid w:val="006C6AC2"/>
    <w:rsid w:val="006C72B0"/>
    <w:rsid w:val="006D180D"/>
    <w:rsid w:val="006D1E93"/>
    <w:rsid w:val="006D1F1F"/>
    <w:rsid w:val="006D21DC"/>
    <w:rsid w:val="006D3448"/>
    <w:rsid w:val="006D3804"/>
    <w:rsid w:val="006D3C54"/>
    <w:rsid w:val="006D4F5A"/>
    <w:rsid w:val="006D67FE"/>
    <w:rsid w:val="006D69AD"/>
    <w:rsid w:val="006E06C7"/>
    <w:rsid w:val="006E6A04"/>
    <w:rsid w:val="006E7847"/>
    <w:rsid w:val="006F37A3"/>
    <w:rsid w:val="006F4A7B"/>
    <w:rsid w:val="006F72A8"/>
    <w:rsid w:val="006F77CF"/>
    <w:rsid w:val="00700571"/>
    <w:rsid w:val="0070338D"/>
    <w:rsid w:val="00705A9C"/>
    <w:rsid w:val="00705CDC"/>
    <w:rsid w:val="0071075C"/>
    <w:rsid w:val="007125EA"/>
    <w:rsid w:val="007136AE"/>
    <w:rsid w:val="007136C1"/>
    <w:rsid w:val="00713730"/>
    <w:rsid w:val="0071377D"/>
    <w:rsid w:val="00713865"/>
    <w:rsid w:val="0071486C"/>
    <w:rsid w:val="00714B04"/>
    <w:rsid w:val="007154AC"/>
    <w:rsid w:val="0071778D"/>
    <w:rsid w:val="0072210D"/>
    <w:rsid w:val="0072309F"/>
    <w:rsid w:val="007245FA"/>
    <w:rsid w:val="00725733"/>
    <w:rsid w:val="00725D92"/>
    <w:rsid w:val="00725EE7"/>
    <w:rsid w:val="00727EA6"/>
    <w:rsid w:val="007307B8"/>
    <w:rsid w:val="00732DC7"/>
    <w:rsid w:val="00735017"/>
    <w:rsid w:val="007416EB"/>
    <w:rsid w:val="00742A37"/>
    <w:rsid w:val="007453AA"/>
    <w:rsid w:val="00745FAA"/>
    <w:rsid w:val="00747428"/>
    <w:rsid w:val="00754248"/>
    <w:rsid w:val="00755705"/>
    <w:rsid w:val="00756195"/>
    <w:rsid w:val="00756F66"/>
    <w:rsid w:val="007579F2"/>
    <w:rsid w:val="0076066A"/>
    <w:rsid w:val="0076583C"/>
    <w:rsid w:val="007675D1"/>
    <w:rsid w:val="007740EB"/>
    <w:rsid w:val="00774AD4"/>
    <w:rsid w:val="00774E34"/>
    <w:rsid w:val="00777DB0"/>
    <w:rsid w:val="00780FBE"/>
    <w:rsid w:val="00781C99"/>
    <w:rsid w:val="00782E88"/>
    <w:rsid w:val="00783CC1"/>
    <w:rsid w:val="00785B91"/>
    <w:rsid w:val="00786422"/>
    <w:rsid w:val="007873EC"/>
    <w:rsid w:val="00792BB5"/>
    <w:rsid w:val="00793CAF"/>
    <w:rsid w:val="00793F9D"/>
    <w:rsid w:val="00794EB5"/>
    <w:rsid w:val="007A0C25"/>
    <w:rsid w:val="007A1DED"/>
    <w:rsid w:val="007A3884"/>
    <w:rsid w:val="007A536A"/>
    <w:rsid w:val="007A6CF0"/>
    <w:rsid w:val="007A6D43"/>
    <w:rsid w:val="007A7097"/>
    <w:rsid w:val="007A7960"/>
    <w:rsid w:val="007B0F24"/>
    <w:rsid w:val="007B3221"/>
    <w:rsid w:val="007B4BA1"/>
    <w:rsid w:val="007B552E"/>
    <w:rsid w:val="007B5C98"/>
    <w:rsid w:val="007B65D2"/>
    <w:rsid w:val="007C04D6"/>
    <w:rsid w:val="007C19E0"/>
    <w:rsid w:val="007C2C99"/>
    <w:rsid w:val="007C666B"/>
    <w:rsid w:val="007C6DD6"/>
    <w:rsid w:val="007D0BFF"/>
    <w:rsid w:val="007D147B"/>
    <w:rsid w:val="007D22B1"/>
    <w:rsid w:val="007D29D9"/>
    <w:rsid w:val="007D5A65"/>
    <w:rsid w:val="007D7A72"/>
    <w:rsid w:val="007E1B71"/>
    <w:rsid w:val="007E218D"/>
    <w:rsid w:val="007E30E1"/>
    <w:rsid w:val="007E5F52"/>
    <w:rsid w:val="007F11F6"/>
    <w:rsid w:val="007F429B"/>
    <w:rsid w:val="007F4A41"/>
    <w:rsid w:val="007F4E81"/>
    <w:rsid w:val="00800F2B"/>
    <w:rsid w:val="008016E9"/>
    <w:rsid w:val="00804A40"/>
    <w:rsid w:val="0080724A"/>
    <w:rsid w:val="00810E30"/>
    <w:rsid w:val="00813D25"/>
    <w:rsid w:val="0081556C"/>
    <w:rsid w:val="00816374"/>
    <w:rsid w:val="00816E46"/>
    <w:rsid w:val="00817146"/>
    <w:rsid w:val="00817D06"/>
    <w:rsid w:val="008211DD"/>
    <w:rsid w:val="0082130E"/>
    <w:rsid w:val="00821A0A"/>
    <w:rsid w:val="00821AAF"/>
    <w:rsid w:val="00822BF8"/>
    <w:rsid w:val="00823D43"/>
    <w:rsid w:val="008248FD"/>
    <w:rsid w:val="00824B70"/>
    <w:rsid w:val="00825192"/>
    <w:rsid w:val="00825567"/>
    <w:rsid w:val="00826E7B"/>
    <w:rsid w:val="00830014"/>
    <w:rsid w:val="00831368"/>
    <w:rsid w:val="00831623"/>
    <w:rsid w:val="008345F2"/>
    <w:rsid w:val="008358BA"/>
    <w:rsid w:val="0083674C"/>
    <w:rsid w:val="008369E7"/>
    <w:rsid w:val="00837013"/>
    <w:rsid w:val="00837961"/>
    <w:rsid w:val="00837AD0"/>
    <w:rsid w:val="008408AB"/>
    <w:rsid w:val="00840B27"/>
    <w:rsid w:val="00841E31"/>
    <w:rsid w:val="00842D72"/>
    <w:rsid w:val="0084367C"/>
    <w:rsid w:val="00846E91"/>
    <w:rsid w:val="00853CCA"/>
    <w:rsid w:val="0085483C"/>
    <w:rsid w:val="00857874"/>
    <w:rsid w:val="00864FE9"/>
    <w:rsid w:val="00866229"/>
    <w:rsid w:val="00871894"/>
    <w:rsid w:val="00873ACA"/>
    <w:rsid w:val="00873CAD"/>
    <w:rsid w:val="008743C3"/>
    <w:rsid w:val="00880A24"/>
    <w:rsid w:val="00881585"/>
    <w:rsid w:val="00884077"/>
    <w:rsid w:val="008850B1"/>
    <w:rsid w:val="008851CA"/>
    <w:rsid w:val="00887F31"/>
    <w:rsid w:val="008910DA"/>
    <w:rsid w:val="0089397B"/>
    <w:rsid w:val="00894286"/>
    <w:rsid w:val="008A01D4"/>
    <w:rsid w:val="008A0E36"/>
    <w:rsid w:val="008A3B99"/>
    <w:rsid w:val="008A3FC2"/>
    <w:rsid w:val="008A7D94"/>
    <w:rsid w:val="008B0283"/>
    <w:rsid w:val="008B0326"/>
    <w:rsid w:val="008B05FB"/>
    <w:rsid w:val="008B4FAD"/>
    <w:rsid w:val="008B55A5"/>
    <w:rsid w:val="008B6C5C"/>
    <w:rsid w:val="008B7067"/>
    <w:rsid w:val="008C5C6A"/>
    <w:rsid w:val="008C5D65"/>
    <w:rsid w:val="008D1121"/>
    <w:rsid w:val="008D11CA"/>
    <w:rsid w:val="008D1225"/>
    <w:rsid w:val="008D28A0"/>
    <w:rsid w:val="008D3C62"/>
    <w:rsid w:val="008D598B"/>
    <w:rsid w:val="008E041D"/>
    <w:rsid w:val="008E05A8"/>
    <w:rsid w:val="008E4786"/>
    <w:rsid w:val="008E7233"/>
    <w:rsid w:val="008E7A6E"/>
    <w:rsid w:val="008F0235"/>
    <w:rsid w:val="008F0352"/>
    <w:rsid w:val="008F046A"/>
    <w:rsid w:val="008F0542"/>
    <w:rsid w:val="008F1172"/>
    <w:rsid w:val="008F3C74"/>
    <w:rsid w:val="008F447C"/>
    <w:rsid w:val="008F46CF"/>
    <w:rsid w:val="008F72E5"/>
    <w:rsid w:val="008F7A37"/>
    <w:rsid w:val="0090036B"/>
    <w:rsid w:val="00901421"/>
    <w:rsid w:val="00903F44"/>
    <w:rsid w:val="00905801"/>
    <w:rsid w:val="00906D6B"/>
    <w:rsid w:val="0090787C"/>
    <w:rsid w:val="00911D1B"/>
    <w:rsid w:val="009123EE"/>
    <w:rsid w:val="009125EA"/>
    <w:rsid w:val="00912D56"/>
    <w:rsid w:val="00912EC6"/>
    <w:rsid w:val="00913187"/>
    <w:rsid w:val="00914D84"/>
    <w:rsid w:val="00914FAB"/>
    <w:rsid w:val="00915322"/>
    <w:rsid w:val="00916403"/>
    <w:rsid w:val="00920439"/>
    <w:rsid w:val="00920BFE"/>
    <w:rsid w:val="00920CF6"/>
    <w:rsid w:val="009210C5"/>
    <w:rsid w:val="009212F7"/>
    <w:rsid w:val="009213E6"/>
    <w:rsid w:val="009270A7"/>
    <w:rsid w:val="00927F94"/>
    <w:rsid w:val="00930C46"/>
    <w:rsid w:val="00933B27"/>
    <w:rsid w:val="00934C46"/>
    <w:rsid w:val="009370AC"/>
    <w:rsid w:val="00940DD7"/>
    <w:rsid w:val="009417F9"/>
    <w:rsid w:val="009423A4"/>
    <w:rsid w:val="00944B3E"/>
    <w:rsid w:val="009451A1"/>
    <w:rsid w:val="00945D40"/>
    <w:rsid w:val="0094773D"/>
    <w:rsid w:val="00950F63"/>
    <w:rsid w:val="0095162C"/>
    <w:rsid w:val="00951ACF"/>
    <w:rsid w:val="00953B62"/>
    <w:rsid w:val="00955180"/>
    <w:rsid w:val="00955393"/>
    <w:rsid w:val="00955512"/>
    <w:rsid w:val="009568E1"/>
    <w:rsid w:val="00957067"/>
    <w:rsid w:val="009576F3"/>
    <w:rsid w:val="00957878"/>
    <w:rsid w:val="009615FB"/>
    <w:rsid w:val="00961967"/>
    <w:rsid w:val="00961EBC"/>
    <w:rsid w:val="00963BFE"/>
    <w:rsid w:val="00966EDF"/>
    <w:rsid w:val="00970389"/>
    <w:rsid w:val="00976A6D"/>
    <w:rsid w:val="009829ED"/>
    <w:rsid w:val="009835D2"/>
    <w:rsid w:val="00984D46"/>
    <w:rsid w:val="00985508"/>
    <w:rsid w:val="00985853"/>
    <w:rsid w:val="0098745E"/>
    <w:rsid w:val="00987517"/>
    <w:rsid w:val="00990FBD"/>
    <w:rsid w:val="009923AA"/>
    <w:rsid w:val="009979DA"/>
    <w:rsid w:val="00997CC7"/>
    <w:rsid w:val="009A4CEA"/>
    <w:rsid w:val="009A5986"/>
    <w:rsid w:val="009A5C49"/>
    <w:rsid w:val="009A7677"/>
    <w:rsid w:val="009B0A87"/>
    <w:rsid w:val="009B20F3"/>
    <w:rsid w:val="009B61C5"/>
    <w:rsid w:val="009B753F"/>
    <w:rsid w:val="009C0443"/>
    <w:rsid w:val="009C33F3"/>
    <w:rsid w:val="009C6E08"/>
    <w:rsid w:val="009D5007"/>
    <w:rsid w:val="009E35AD"/>
    <w:rsid w:val="009E3794"/>
    <w:rsid w:val="009E3917"/>
    <w:rsid w:val="009E427F"/>
    <w:rsid w:val="009E588F"/>
    <w:rsid w:val="009F054B"/>
    <w:rsid w:val="009F378C"/>
    <w:rsid w:val="009F5DA5"/>
    <w:rsid w:val="009F762F"/>
    <w:rsid w:val="00A00438"/>
    <w:rsid w:val="00A01166"/>
    <w:rsid w:val="00A02C4C"/>
    <w:rsid w:val="00A03DD4"/>
    <w:rsid w:val="00A05E38"/>
    <w:rsid w:val="00A136A8"/>
    <w:rsid w:val="00A142A3"/>
    <w:rsid w:val="00A14417"/>
    <w:rsid w:val="00A20C98"/>
    <w:rsid w:val="00A22924"/>
    <w:rsid w:val="00A23341"/>
    <w:rsid w:val="00A24E4B"/>
    <w:rsid w:val="00A258B7"/>
    <w:rsid w:val="00A26458"/>
    <w:rsid w:val="00A27761"/>
    <w:rsid w:val="00A34EC2"/>
    <w:rsid w:val="00A36F8B"/>
    <w:rsid w:val="00A37728"/>
    <w:rsid w:val="00A37CDA"/>
    <w:rsid w:val="00A41E14"/>
    <w:rsid w:val="00A4212F"/>
    <w:rsid w:val="00A424C0"/>
    <w:rsid w:val="00A42EA9"/>
    <w:rsid w:val="00A44CC9"/>
    <w:rsid w:val="00A450E7"/>
    <w:rsid w:val="00A46501"/>
    <w:rsid w:val="00A4694B"/>
    <w:rsid w:val="00A5382E"/>
    <w:rsid w:val="00A56886"/>
    <w:rsid w:val="00A603A4"/>
    <w:rsid w:val="00A6162B"/>
    <w:rsid w:val="00A61900"/>
    <w:rsid w:val="00A63281"/>
    <w:rsid w:val="00A659DE"/>
    <w:rsid w:val="00A6713C"/>
    <w:rsid w:val="00A67231"/>
    <w:rsid w:val="00A67E56"/>
    <w:rsid w:val="00A70DD2"/>
    <w:rsid w:val="00A71A28"/>
    <w:rsid w:val="00A7439E"/>
    <w:rsid w:val="00A75985"/>
    <w:rsid w:val="00A75D4A"/>
    <w:rsid w:val="00A77C4A"/>
    <w:rsid w:val="00A82D54"/>
    <w:rsid w:val="00A8302C"/>
    <w:rsid w:val="00A83805"/>
    <w:rsid w:val="00A848C4"/>
    <w:rsid w:val="00A8502D"/>
    <w:rsid w:val="00A85269"/>
    <w:rsid w:val="00A853DA"/>
    <w:rsid w:val="00A86F26"/>
    <w:rsid w:val="00A87A05"/>
    <w:rsid w:val="00A87B07"/>
    <w:rsid w:val="00A91A1B"/>
    <w:rsid w:val="00A91DE4"/>
    <w:rsid w:val="00A95E3F"/>
    <w:rsid w:val="00A97BAF"/>
    <w:rsid w:val="00AA0819"/>
    <w:rsid w:val="00AA353A"/>
    <w:rsid w:val="00AA48DD"/>
    <w:rsid w:val="00AA6B92"/>
    <w:rsid w:val="00AB0318"/>
    <w:rsid w:val="00AB0D5C"/>
    <w:rsid w:val="00AB34F9"/>
    <w:rsid w:val="00AB4653"/>
    <w:rsid w:val="00AB7386"/>
    <w:rsid w:val="00AC0541"/>
    <w:rsid w:val="00AC42EE"/>
    <w:rsid w:val="00AC487F"/>
    <w:rsid w:val="00AD362C"/>
    <w:rsid w:val="00AD5073"/>
    <w:rsid w:val="00AD7951"/>
    <w:rsid w:val="00AE020E"/>
    <w:rsid w:val="00AE1310"/>
    <w:rsid w:val="00AE1FBB"/>
    <w:rsid w:val="00AE61EF"/>
    <w:rsid w:val="00AF08C8"/>
    <w:rsid w:val="00AF0FCD"/>
    <w:rsid w:val="00AF1482"/>
    <w:rsid w:val="00AF1C58"/>
    <w:rsid w:val="00AF5C6F"/>
    <w:rsid w:val="00AF5F2C"/>
    <w:rsid w:val="00AF77EA"/>
    <w:rsid w:val="00B01ACA"/>
    <w:rsid w:val="00B02249"/>
    <w:rsid w:val="00B025BF"/>
    <w:rsid w:val="00B02956"/>
    <w:rsid w:val="00B03DAD"/>
    <w:rsid w:val="00B04327"/>
    <w:rsid w:val="00B04A35"/>
    <w:rsid w:val="00B04AE8"/>
    <w:rsid w:val="00B04DA1"/>
    <w:rsid w:val="00B05000"/>
    <w:rsid w:val="00B065AB"/>
    <w:rsid w:val="00B0701B"/>
    <w:rsid w:val="00B10B73"/>
    <w:rsid w:val="00B11E55"/>
    <w:rsid w:val="00B148DA"/>
    <w:rsid w:val="00B149DC"/>
    <w:rsid w:val="00B166B8"/>
    <w:rsid w:val="00B16E3A"/>
    <w:rsid w:val="00B16F1B"/>
    <w:rsid w:val="00B208D9"/>
    <w:rsid w:val="00B22327"/>
    <w:rsid w:val="00B2646D"/>
    <w:rsid w:val="00B267A7"/>
    <w:rsid w:val="00B278BE"/>
    <w:rsid w:val="00B335B3"/>
    <w:rsid w:val="00B34D26"/>
    <w:rsid w:val="00B35C2A"/>
    <w:rsid w:val="00B37049"/>
    <w:rsid w:val="00B373F5"/>
    <w:rsid w:val="00B3740E"/>
    <w:rsid w:val="00B378BF"/>
    <w:rsid w:val="00B41813"/>
    <w:rsid w:val="00B42860"/>
    <w:rsid w:val="00B472B0"/>
    <w:rsid w:val="00B50236"/>
    <w:rsid w:val="00B526A9"/>
    <w:rsid w:val="00B53F96"/>
    <w:rsid w:val="00B54454"/>
    <w:rsid w:val="00B548FE"/>
    <w:rsid w:val="00B557EE"/>
    <w:rsid w:val="00B56FA3"/>
    <w:rsid w:val="00B606E2"/>
    <w:rsid w:val="00B61411"/>
    <w:rsid w:val="00B615D2"/>
    <w:rsid w:val="00B61EEF"/>
    <w:rsid w:val="00B61EFE"/>
    <w:rsid w:val="00B63CD4"/>
    <w:rsid w:val="00B641BA"/>
    <w:rsid w:val="00B661A7"/>
    <w:rsid w:val="00B66ED7"/>
    <w:rsid w:val="00B7053C"/>
    <w:rsid w:val="00B71599"/>
    <w:rsid w:val="00B73DD2"/>
    <w:rsid w:val="00B73EF2"/>
    <w:rsid w:val="00B74372"/>
    <w:rsid w:val="00B74FC3"/>
    <w:rsid w:val="00B76940"/>
    <w:rsid w:val="00B80C37"/>
    <w:rsid w:val="00B82C2F"/>
    <w:rsid w:val="00B8348A"/>
    <w:rsid w:val="00B872B1"/>
    <w:rsid w:val="00B87669"/>
    <w:rsid w:val="00B9095C"/>
    <w:rsid w:val="00B93727"/>
    <w:rsid w:val="00B939B6"/>
    <w:rsid w:val="00B9460A"/>
    <w:rsid w:val="00B952F0"/>
    <w:rsid w:val="00BA3A4C"/>
    <w:rsid w:val="00BA70DA"/>
    <w:rsid w:val="00BB1949"/>
    <w:rsid w:val="00BB38E8"/>
    <w:rsid w:val="00BB69D0"/>
    <w:rsid w:val="00BB6CC4"/>
    <w:rsid w:val="00BB703A"/>
    <w:rsid w:val="00BB79D6"/>
    <w:rsid w:val="00BC06F6"/>
    <w:rsid w:val="00BC0E50"/>
    <w:rsid w:val="00BC32F4"/>
    <w:rsid w:val="00BC4A9C"/>
    <w:rsid w:val="00BC4FBF"/>
    <w:rsid w:val="00BD1937"/>
    <w:rsid w:val="00BD214F"/>
    <w:rsid w:val="00BD2160"/>
    <w:rsid w:val="00BD2BD7"/>
    <w:rsid w:val="00BD3E3F"/>
    <w:rsid w:val="00BD44BA"/>
    <w:rsid w:val="00BD683E"/>
    <w:rsid w:val="00BE093A"/>
    <w:rsid w:val="00BE1191"/>
    <w:rsid w:val="00BE1BAA"/>
    <w:rsid w:val="00BE2AC4"/>
    <w:rsid w:val="00BE35CB"/>
    <w:rsid w:val="00BE4DF0"/>
    <w:rsid w:val="00BE4F9F"/>
    <w:rsid w:val="00BE62AA"/>
    <w:rsid w:val="00BE64D9"/>
    <w:rsid w:val="00BE72C3"/>
    <w:rsid w:val="00BE73E4"/>
    <w:rsid w:val="00BE7B3E"/>
    <w:rsid w:val="00BF07FA"/>
    <w:rsid w:val="00BF1B69"/>
    <w:rsid w:val="00BF3B2D"/>
    <w:rsid w:val="00BF5AA6"/>
    <w:rsid w:val="00C007F6"/>
    <w:rsid w:val="00C0280A"/>
    <w:rsid w:val="00C02F5D"/>
    <w:rsid w:val="00C106E8"/>
    <w:rsid w:val="00C115FF"/>
    <w:rsid w:val="00C118F4"/>
    <w:rsid w:val="00C12D10"/>
    <w:rsid w:val="00C16325"/>
    <w:rsid w:val="00C177E3"/>
    <w:rsid w:val="00C20D76"/>
    <w:rsid w:val="00C21A87"/>
    <w:rsid w:val="00C22230"/>
    <w:rsid w:val="00C22DC9"/>
    <w:rsid w:val="00C247C6"/>
    <w:rsid w:val="00C26D50"/>
    <w:rsid w:val="00C27A8E"/>
    <w:rsid w:val="00C27D94"/>
    <w:rsid w:val="00C31B24"/>
    <w:rsid w:val="00C344A0"/>
    <w:rsid w:val="00C34EB8"/>
    <w:rsid w:val="00C35088"/>
    <w:rsid w:val="00C350F1"/>
    <w:rsid w:val="00C3538B"/>
    <w:rsid w:val="00C35572"/>
    <w:rsid w:val="00C35936"/>
    <w:rsid w:val="00C41D8A"/>
    <w:rsid w:val="00C4255F"/>
    <w:rsid w:val="00C42B61"/>
    <w:rsid w:val="00C45902"/>
    <w:rsid w:val="00C462F2"/>
    <w:rsid w:val="00C5497D"/>
    <w:rsid w:val="00C560A2"/>
    <w:rsid w:val="00C56F87"/>
    <w:rsid w:val="00C62EF1"/>
    <w:rsid w:val="00C630D6"/>
    <w:rsid w:val="00C64D4C"/>
    <w:rsid w:val="00C66581"/>
    <w:rsid w:val="00C70F9B"/>
    <w:rsid w:val="00C747A2"/>
    <w:rsid w:val="00C76CEC"/>
    <w:rsid w:val="00C77DCC"/>
    <w:rsid w:val="00C80911"/>
    <w:rsid w:val="00C80DFC"/>
    <w:rsid w:val="00C82297"/>
    <w:rsid w:val="00C84FF2"/>
    <w:rsid w:val="00C85644"/>
    <w:rsid w:val="00C870CD"/>
    <w:rsid w:val="00C87335"/>
    <w:rsid w:val="00C87386"/>
    <w:rsid w:val="00C87C71"/>
    <w:rsid w:val="00C9266C"/>
    <w:rsid w:val="00C96333"/>
    <w:rsid w:val="00C9636D"/>
    <w:rsid w:val="00CA206A"/>
    <w:rsid w:val="00CA40A0"/>
    <w:rsid w:val="00CA4304"/>
    <w:rsid w:val="00CA566D"/>
    <w:rsid w:val="00CA5D42"/>
    <w:rsid w:val="00CB0D75"/>
    <w:rsid w:val="00CB0E95"/>
    <w:rsid w:val="00CB16A7"/>
    <w:rsid w:val="00CB207E"/>
    <w:rsid w:val="00CB4D08"/>
    <w:rsid w:val="00CB5C08"/>
    <w:rsid w:val="00CC2033"/>
    <w:rsid w:val="00CC30AF"/>
    <w:rsid w:val="00CC7030"/>
    <w:rsid w:val="00CD058E"/>
    <w:rsid w:val="00CD1F8B"/>
    <w:rsid w:val="00CD2F72"/>
    <w:rsid w:val="00CD5638"/>
    <w:rsid w:val="00CD5E07"/>
    <w:rsid w:val="00CD5F7B"/>
    <w:rsid w:val="00CD6D38"/>
    <w:rsid w:val="00CD77EB"/>
    <w:rsid w:val="00CE09EE"/>
    <w:rsid w:val="00CE45EB"/>
    <w:rsid w:val="00CE7FB3"/>
    <w:rsid w:val="00CF0674"/>
    <w:rsid w:val="00CF0E30"/>
    <w:rsid w:val="00CF1340"/>
    <w:rsid w:val="00CF1825"/>
    <w:rsid w:val="00D00B30"/>
    <w:rsid w:val="00D04110"/>
    <w:rsid w:val="00D04C25"/>
    <w:rsid w:val="00D13704"/>
    <w:rsid w:val="00D14D8E"/>
    <w:rsid w:val="00D17131"/>
    <w:rsid w:val="00D2700E"/>
    <w:rsid w:val="00D30E1F"/>
    <w:rsid w:val="00D31547"/>
    <w:rsid w:val="00D327C1"/>
    <w:rsid w:val="00D329B1"/>
    <w:rsid w:val="00D34644"/>
    <w:rsid w:val="00D36B9D"/>
    <w:rsid w:val="00D36E08"/>
    <w:rsid w:val="00D374A4"/>
    <w:rsid w:val="00D379CE"/>
    <w:rsid w:val="00D40649"/>
    <w:rsid w:val="00D41F7D"/>
    <w:rsid w:val="00D42433"/>
    <w:rsid w:val="00D4566C"/>
    <w:rsid w:val="00D5124D"/>
    <w:rsid w:val="00D5414B"/>
    <w:rsid w:val="00D552CA"/>
    <w:rsid w:val="00D55CF2"/>
    <w:rsid w:val="00D56A37"/>
    <w:rsid w:val="00D56F3E"/>
    <w:rsid w:val="00D6018B"/>
    <w:rsid w:val="00D62C14"/>
    <w:rsid w:val="00D6424A"/>
    <w:rsid w:val="00D65D1B"/>
    <w:rsid w:val="00D667AB"/>
    <w:rsid w:val="00D675A0"/>
    <w:rsid w:val="00D700B6"/>
    <w:rsid w:val="00D73CDA"/>
    <w:rsid w:val="00D75B4F"/>
    <w:rsid w:val="00D8047E"/>
    <w:rsid w:val="00D82791"/>
    <w:rsid w:val="00D872BD"/>
    <w:rsid w:val="00D91170"/>
    <w:rsid w:val="00D93588"/>
    <w:rsid w:val="00D94214"/>
    <w:rsid w:val="00D95B6F"/>
    <w:rsid w:val="00D97353"/>
    <w:rsid w:val="00D97DD3"/>
    <w:rsid w:val="00DA2489"/>
    <w:rsid w:val="00DA2B2D"/>
    <w:rsid w:val="00DA3839"/>
    <w:rsid w:val="00DA4DE9"/>
    <w:rsid w:val="00DA6655"/>
    <w:rsid w:val="00DA74BE"/>
    <w:rsid w:val="00DB1AD4"/>
    <w:rsid w:val="00DB3417"/>
    <w:rsid w:val="00DB4026"/>
    <w:rsid w:val="00DB4495"/>
    <w:rsid w:val="00DB4E6A"/>
    <w:rsid w:val="00DB75B2"/>
    <w:rsid w:val="00DB78BD"/>
    <w:rsid w:val="00DC3431"/>
    <w:rsid w:val="00DC4B55"/>
    <w:rsid w:val="00DC7ADF"/>
    <w:rsid w:val="00DD0C0A"/>
    <w:rsid w:val="00DD1E58"/>
    <w:rsid w:val="00DD44CA"/>
    <w:rsid w:val="00DD4D03"/>
    <w:rsid w:val="00DE0FBC"/>
    <w:rsid w:val="00DE1427"/>
    <w:rsid w:val="00DE19C4"/>
    <w:rsid w:val="00DE2125"/>
    <w:rsid w:val="00DE454A"/>
    <w:rsid w:val="00DF00D0"/>
    <w:rsid w:val="00DF26E7"/>
    <w:rsid w:val="00DF3C4B"/>
    <w:rsid w:val="00E075C4"/>
    <w:rsid w:val="00E079A0"/>
    <w:rsid w:val="00E10C5B"/>
    <w:rsid w:val="00E113D9"/>
    <w:rsid w:val="00E1199D"/>
    <w:rsid w:val="00E12D71"/>
    <w:rsid w:val="00E239CE"/>
    <w:rsid w:val="00E245CD"/>
    <w:rsid w:val="00E25E07"/>
    <w:rsid w:val="00E26B1F"/>
    <w:rsid w:val="00E27783"/>
    <w:rsid w:val="00E317E3"/>
    <w:rsid w:val="00E31A6E"/>
    <w:rsid w:val="00E32CF0"/>
    <w:rsid w:val="00E34C22"/>
    <w:rsid w:val="00E35C0E"/>
    <w:rsid w:val="00E40107"/>
    <w:rsid w:val="00E41A47"/>
    <w:rsid w:val="00E4631C"/>
    <w:rsid w:val="00E4769B"/>
    <w:rsid w:val="00E50B69"/>
    <w:rsid w:val="00E54981"/>
    <w:rsid w:val="00E56293"/>
    <w:rsid w:val="00E5725F"/>
    <w:rsid w:val="00E60329"/>
    <w:rsid w:val="00E6302A"/>
    <w:rsid w:val="00E660BD"/>
    <w:rsid w:val="00E66609"/>
    <w:rsid w:val="00E750A6"/>
    <w:rsid w:val="00E7622D"/>
    <w:rsid w:val="00E805F5"/>
    <w:rsid w:val="00E81579"/>
    <w:rsid w:val="00E84443"/>
    <w:rsid w:val="00E8618F"/>
    <w:rsid w:val="00E8636D"/>
    <w:rsid w:val="00E90DDF"/>
    <w:rsid w:val="00E92571"/>
    <w:rsid w:val="00E92711"/>
    <w:rsid w:val="00E93380"/>
    <w:rsid w:val="00EA06C5"/>
    <w:rsid w:val="00EA1752"/>
    <w:rsid w:val="00EA19C6"/>
    <w:rsid w:val="00EA200A"/>
    <w:rsid w:val="00EA3FC6"/>
    <w:rsid w:val="00EA662E"/>
    <w:rsid w:val="00EB0E27"/>
    <w:rsid w:val="00EB10B3"/>
    <w:rsid w:val="00EB2F33"/>
    <w:rsid w:val="00EB3952"/>
    <w:rsid w:val="00EB6D1E"/>
    <w:rsid w:val="00EC0180"/>
    <w:rsid w:val="00EC03B0"/>
    <w:rsid w:val="00EC2A2D"/>
    <w:rsid w:val="00EC4CB5"/>
    <w:rsid w:val="00EC76A7"/>
    <w:rsid w:val="00ED302E"/>
    <w:rsid w:val="00ED4849"/>
    <w:rsid w:val="00ED6C4B"/>
    <w:rsid w:val="00EE0763"/>
    <w:rsid w:val="00EE13BA"/>
    <w:rsid w:val="00EE4EAA"/>
    <w:rsid w:val="00EE64CA"/>
    <w:rsid w:val="00EE776D"/>
    <w:rsid w:val="00EF078E"/>
    <w:rsid w:val="00EF2ABA"/>
    <w:rsid w:val="00EF3B79"/>
    <w:rsid w:val="00EF4F35"/>
    <w:rsid w:val="00EF5A30"/>
    <w:rsid w:val="00EF621E"/>
    <w:rsid w:val="00EF7669"/>
    <w:rsid w:val="00F002FD"/>
    <w:rsid w:val="00F0300B"/>
    <w:rsid w:val="00F0342A"/>
    <w:rsid w:val="00F04BAD"/>
    <w:rsid w:val="00F04E06"/>
    <w:rsid w:val="00F12DD8"/>
    <w:rsid w:val="00F21FE1"/>
    <w:rsid w:val="00F23A69"/>
    <w:rsid w:val="00F260BE"/>
    <w:rsid w:val="00F315D1"/>
    <w:rsid w:val="00F317B2"/>
    <w:rsid w:val="00F31F6D"/>
    <w:rsid w:val="00F32956"/>
    <w:rsid w:val="00F33FA3"/>
    <w:rsid w:val="00F3572A"/>
    <w:rsid w:val="00F357F8"/>
    <w:rsid w:val="00F3719E"/>
    <w:rsid w:val="00F37A88"/>
    <w:rsid w:val="00F429DE"/>
    <w:rsid w:val="00F42CEF"/>
    <w:rsid w:val="00F42F83"/>
    <w:rsid w:val="00F44318"/>
    <w:rsid w:val="00F504CD"/>
    <w:rsid w:val="00F51FA2"/>
    <w:rsid w:val="00F5437B"/>
    <w:rsid w:val="00F546B2"/>
    <w:rsid w:val="00F55A58"/>
    <w:rsid w:val="00F572E9"/>
    <w:rsid w:val="00F6024C"/>
    <w:rsid w:val="00F60649"/>
    <w:rsid w:val="00F60FE5"/>
    <w:rsid w:val="00F615A3"/>
    <w:rsid w:val="00F618E8"/>
    <w:rsid w:val="00F61CCE"/>
    <w:rsid w:val="00F626A4"/>
    <w:rsid w:val="00F6360F"/>
    <w:rsid w:val="00F66B4D"/>
    <w:rsid w:val="00F7009B"/>
    <w:rsid w:val="00F70547"/>
    <w:rsid w:val="00F73D42"/>
    <w:rsid w:val="00F75247"/>
    <w:rsid w:val="00F77CB5"/>
    <w:rsid w:val="00F80E69"/>
    <w:rsid w:val="00F81101"/>
    <w:rsid w:val="00F815F7"/>
    <w:rsid w:val="00F835EB"/>
    <w:rsid w:val="00F83FE0"/>
    <w:rsid w:val="00F8596B"/>
    <w:rsid w:val="00F90C56"/>
    <w:rsid w:val="00F93BED"/>
    <w:rsid w:val="00F94CD9"/>
    <w:rsid w:val="00F97A1A"/>
    <w:rsid w:val="00FA4F51"/>
    <w:rsid w:val="00FA78AD"/>
    <w:rsid w:val="00FB1B1B"/>
    <w:rsid w:val="00FB7832"/>
    <w:rsid w:val="00FC2137"/>
    <w:rsid w:val="00FC6D58"/>
    <w:rsid w:val="00FD13BC"/>
    <w:rsid w:val="00FD1A7A"/>
    <w:rsid w:val="00FD23A9"/>
    <w:rsid w:val="00FD2B88"/>
    <w:rsid w:val="00FD2E93"/>
    <w:rsid w:val="00FE1E88"/>
    <w:rsid w:val="00FE5AEE"/>
    <w:rsid w:val="00FE5ECE"/>
    <w:rsid w:val="00FE6B00"/>
    <w:rsid w:val="00FF1888"/>
    <w:rsid w:val="00FF3141"/>
    <w:rsid w:val="00FF6182"/>
    <w:rsid w:val="00FF765B"/>
    <w:rsid w:val="03D77B58"/>
    <w:rsid w:val="193EE9A0"/>
    <w:rsid w:val="23915CCF"/>
    <w:rsid w:val="28A83586"/>
    <w:rsid w:val="2A5EB105"/>
    <w:rsid w:val="2CC705E7"/>
    <w:rsid w:val="41E638F7"/>
    <w:rsid w:val="434041F5"/>
    <w:rsid w:val="4923407B"/>
    <w:rsid w:val="4D72B558"/>
    <w:rsid w:val="51106AA9"/>
    <w:rsid w:val="5D1DBE9A"/>
    <w:rsid w:val="7908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1292F9"/>
  <w15:docId w15:val="{FFFAB0EE-7806-41E0-AE18-533BF37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se en page"/>
    <w:qFormat/>
    <w:rsid w:val="0071377D"/>
    <w:pPr>
      <w:spacing w:after="0" w:line="240" w:lineRule="auto"/>
      <w:jc w:val="both"/>
    </w:pPr>
    <w:rPr>
      <w:rFonts w:eastAsia="Corbel" w:cs="Times New Roman"/>
      <w:sz w:val="20"/>
      <w:szCs w:val="20"/>
    </w:rPr>
  </w:style>
  <w:style w:type="paragraph" w:styleId="Titre1">
    <w:name w:val="heading 1"/>
    <w:basedOn w:val="Normal"/>
    <w:next w:val="Normal2"/>
    <w:link w:val="Titre1Car"/>
    <w:qFormat/>
    <w:rsid w:val="000E2957"/>
    <w:pPr>
      <w:keepNext/>
      <w:keepLines/>
      <w:numPr>
        <w:numId w:val="2"/>
      </w:numPr>
      <w:suppressAutoHyphens/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0"/>
    </w:pPr>
    <w:rPr>
      <w:rFonts w:eastAsia="Times New Roman"/>
      <w:b/>
      <w:caps/>
      <w:color w:val="FFC000"/>
      <w:sz w:val="48"/>
      <w:szCs w:val="48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paragraph" w:styleId="Titre2">
    <w:name w:val="heading 2"/>
    <w:basedOn w:val="Titre1"/>
    <w:next w:val="Normal2"/>
    <w:link w:val="Titre2Car"/>
    <w:unhideWhenUsed/>
    <w:qFormat/>
    <w:rsid w:val="002A7449"/>
    <w:pPr>
      <w:numPr>
        <w:ilvl w:val="1"/>
      </w:numPr>
      <w:outlineLvl w:val="1"/>
    </w:pPr>
    <w:rPr>
      <w:sz w:val="28"/>
    </w:rPr>
  </w:style>
  <w:style w:type="paragraph" w:styleId="Titre3">
    <w:name w:val="heading 3"/>
    <w:basedOn w:val="Titre2"/>
    <w:next w:val="Normal2"/>
    <w:link w:val="Titre3Car"/>
    <w:unhideWhenUsed/>
    <w:qFormat/>
    <w:rsid w:val="00237792"/>
    <w:pPr>
      <w:numPr>
        <w:ilvl w:val="2"/>
      </w:numPr>
      <w:outlineLvl w:val="2"/>
    </w:pPr>
    <w:rPr>
      <w:sz w:val="24"/>
    </w:rPr>
  </w:style>
  <w:style w:type="paragraph" w:styleId="Titre4">
    <w:name w:val="heading 4"/>
    <w:basedOn w:val="Titre3"/>
    <w:next w:val="Normal"/>
    <w:link w:val="Titre4Car"/>
    <w:unhideWhenUsed/>
    <w:rsid w:val="00C344A0"/>
    <w:pPr>
      <w:numPr>
        <w:ilvl w:val="3"/>
      </w:numPr>
      <w:outlineLvl w:val="3"/>
    </w:pPr>
    <w:rPr>
      <w:sz w:val="20"/>
    </w:rPr>
  </w:style>
  <w:style w:type="paragraph" w:styleId="Titre5">
    <w:name w:val="heading 5"/>
    <w:basedOn w:val="Normal"/>
    <w:next w:val="Normal"/>
    <w:link w:val="Titre5Car"/>
    <w:unhideWhenUsed/>
    <w:rsid w:val="00ED302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nhideWhenUsed/>
    <w:rsid w:val="00334EA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nhideWhenUsed/>
    <w:rsid w:val="00334EA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nhideWhenUsed/>
    <w:rsid w:val="00334EA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nhideWhenUsed/>
    <w:rsid w:val="00334EA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4">
    <w:name w:val="toc 4"/>
    <w:basedOn w:val="Normal"/>
    <w:next w:val="Normal"/>
    <w:autoRedefine/>
    <w:uiPriority w:val="39"/>
    <w:unhideWhenUsed/>
    <w:rsid w:val="00CD5F7B"/>
    <w:pPr>
      <w:ind w:left="600"/>
      <w:jc w:val="left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CD5F7B"/>
    <w:pPr>
      <w:ind w:left="800"/>
      <w:jc w:val="left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CD5F7B"/>
    <w:pPr>
      <w:ind w:left="1000"/>
      <w:jc w:val="left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CD5F7B"/>
    <w:pPr>
      <w:ind w:left="1200"/>
      <w:jc w:val="left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CD5F7B"/>
    <w:pPr>
      <w:ind w:left="1400"/>
      <w:jc w:val="left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CD5F7B"/>
    <w:pPr>
      <w:ind w:left="1600"/>
      <w:jc w:val="left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848C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0E2957"/>
    <w:rPr>
      <w:rFonts w:eastAsia="Times New Roman" w:cs="Times New Roman"/>
      <w:b/>
      <w:caps/>
      <w:color w:val="FFC000"/>
      <w:sz w:val="48"/>
      <w:szCs w:val="48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D302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ED302E"/>
  </w:style>
  <w:style w:type="character" w:customStyle="1" w:styleId="Titre2Car">
    <w:name w:val="Titre 2 Car"/>
    <w:basedOn w:val="Policepardfaut"/>
    <w:link w:val="Titre2"/>
    <w:rsid w:val="002A6DFA"/>
    <w:rPr>
      <w:rFonts w:eastAsia="Times New Roman" w:cs="Times New Roman"/>
      <w:b/>
      <w:caps/>
      <w:color w:val="FFC000"/>
      <w:sz w:val="28"/>
      <w:szCs w:val="24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character" w:customStyle="1" w:styleId="Titre3Car">
    <w:name w:val="Titre 3 Car"/>
    <w:basedOn w:val="Policepardfaut"/>
    <w:link w:val="Titre3"/>
    <w:rsid w:val="00237792"/>
    <w:rPr>
      <w:rFonts w:eastAsia="Times New Roman" w:cs="Times New Roman"/>
      <w:b/>
      <w:caps/>
      <w:color w:val="FFC000"/>
      <w:sz w:val="24"/>
      <w:szCs w:val="24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character" w:customStyle="1" w:styleId="Titre4Car">
    <w:name w:val="Titre 4 Car"/>
    <w:basedOn w:val="Policepardfaut"/>
    <w:link w:val="Titre4"/>
    <w:rsid w:val="00C344A0"/>
    <w:rPr>
      <w:rFonts w:eastAsia="Times New Roman" w:cs="Times New Roman"/>
      <w:b/>
      <w:caps/>
      <w:color w:val="FFC000"/>
      <w:sz w:val="20"/>
      <w:szCs w:val="24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character" w:customStyle="1" w:styleId="Titre5Car">
    <w:name w:val="Titre 5 Car"/>
    <w:basedOn w:val="Policepardfaut"/>
    <w:link w:val="Titre5"/>
    <w:rsid w:val="00ED302E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paragraph" w:customStyle="1" w:styleId="Normal-Centre">
    <w:name w:val="Normal-Centre"/>
    <w:basedOn w:val="Normal"/>
    <w:rsid w:val="00B025BF"/>
    <w:pPr>
      <w:jc w:val="center"/>
    </w:pPr>
  </w:style>
  <w:style w:type="table" w:customStyle="1" w:styleId="Grilledutableau2">
    <w:name w:val="Grille du tableau2"/>
    <w:basedOn w:val="TableauNormal"/>
    <w:next w:val="Grilledutableau"/>
    <w:uiPriority w:val="59"/>
    <w:rsid w:val="0088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Gauche">
    <w:name w:val="Normal-Gauche"/>
    <w:basedOn w:val="Normal"/>
    <w:rsid w:val="00B025BF"/>
    <w:pPr>
      <w:jc w:val="left"/>
    </w:pPr>
  </w:style>
  <w:style w:type="table" w:styleId="Grilledutableau">
    <w:name w:val="Table Grid"/>
    <w:basedOn w:val="TableauNormal"/>
    <w:uiPriority w:val="39"/>
    <w:rsid w:val="0088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AF08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F08C8"/>
  </w:style>
  <w:style w:type="character" w:customStyle="1" w:styleId="CommentaireCar">
    <w:name w:val="Commentaire Car"/>
    <w:basedOn w:val="Policepardfaut"/>
    <w:link w:val="Commentaire"/>
    <w:uiPriority w:val="99"/>
    <w:semiHidden/>
    <w:rsid w:val="00AF08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F08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F08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08C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08C8"/>
    <w:rPr>
      <w:rFonts w:ascii="Segoe UI" w:hAnsi="Segoe UI" w:cs="Segoe UI"/>
      <w:sz w:val="18"/>
      <w:szCs w:val="18"/>
    </w:rPr>
  </w:style>
  <w:style w:type="paragraph" w:customStyle="1" w:styleId="UPageGarde-Titre">
    <w:name w:val="U_PageGarde-Titre"/>
    <w:basedOn w:val="Normal"/>
    <w:next w:val="Normal"/>
    <w:rsid w:val="00DE2125"/>
    <w:pPr>
      <w:ind w:right="567"/>
      <w:jc w:val="right"/>
    </w:pPr>
    <w:rPr>
      <w:rFonts w:ascii="Aharoni" w:hAnsi="Aharoni" w:cs="Aharoni"/>
      <w:b/>
      <w:caps/>
      <w:color w:val="FFC000"/>
      <w:sz w:val="52"/>
      <w:szCs w:val="32"/>
    </w:rPr>
  </w:style>
  <w:style w:type="paragraph" w:customStyle="1" w:styleId="UPageGarde-Date">
    <w:name w:val="U_PageGarde-Date"/>
    <w:basedOn w:val="Normal"/>
    <w:next w:val="Normal"/>
    <w:qFormat/>
    <w:rsid w:val="00DE2125"/>
    <w:pPr>
      <w:jc w:val="right"/>
    </w:pPr>
    <w:rPr>
      <w:rFonts w:ascii="Abadi" w:hAnsi="Abadi"/>
      <w:b/>
      <w:bCs/>
      <w:color w:val="FFC000"/>
    </w:rPr>
  </w:style>
  <w:style w:type="paragraph" w:styleId="TM3">
    <w:name w:val="toc 3"/>
    <w:basedOn w:val="Normal"/>
    <w:next w:val="Normal"/>
    <w:autoRedefine/>
    <w:uiPriority w:val="39"/>
    <w:unhideWhenUsed/>
    <w:rsid w:val="008B0326"/>
    <w:pPr>
      <w:jc w:val="left"/>
    </w:pPr>
    <w:rPr>
      <w:rFonts w:cstheme="minorHAnsi"/>
      <w:b/>
      <w:iCs/>
    </w:rPr>
  </w:style>
  <w:style w:type="paragraph" w:customStyle="1" w:styleId="Normal-Droite">
    <w:name w:val="Normal-Droite"/>
    <w:basedOn w:val="Normal"/>
    <w:rsid w:val="00B025BF"/>
    <w:pPr>
      <w:jc w:val="right"/>
    </w:pPr>
  </w:style>
  <w:style w:type="character" w:customStyle="1" w:styleId="Titre6Car">
    <w:name w:val="Titre 6 Car"/>
    <w:basedOn w:val="Policepardfaut"/>
    <w:link w:val="Titre6"/>
    <w:rsid w:val="00334EA0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en-US"/>
    </w:rPr>
  </w:style>
  <w:style w:type="character" w:customStyle="1" w:styleId="Titre7Car">
    <w:name w:val="Titre 7 Car"/>
    <w:basedOn w:val="Policepardfaut"/>
    <w:link w:val="Titre7"/>
    <w:rsid w:val="00334EA0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US"/>
    </w:rPr>
  </w:style>
  <w:style w:type="character" w:customStyle="1" w:styleId="Titre8Car">
    <w:name w:val="Titre 8 Car"/>
    <w:basedOn w:val="Policepardfaut"/>
    <w:link w:val="Titre8"/>
    <w:rsid w:val="00334E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rsid w:val="00334E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8B0326"/>
    <w:pPr>
      <w:jc w:val="left"/>
    </w:pPr>
    <w:rPr>
      <w:rFonts w:cstheme="minorHAnsi"/>
      <w:b/>
      <w:smallCaps/>
      <w:sz w:val="24"/>
    </w:rPr>
  </w:style>
  <w:style w:type="paragraph" w:styleId="Listepuces2">
    <w:name w:val="List Bullet 2"/>
    <w:basedOn w:val="Normal"/>
    <w:uiPriority w:val="99"/>
    <w:semiHidden/>
    <w:rsid w:val="00C9636D"/>
    <w:pPr>
      <w:numPr>
        <w:numId w:val="1"/>
      </w:numPr>
      <w:contextualSpacing/>
    </w:pPr>
    <w:rPr>
      <w:rFonts w:ascii="Trebuchet MS" w:hAnsi="Trebuchet MS"/>
    </w:rPr>
  </w:style>
  <w:style w:type="paragraph" w:styleId="TM1">
    <w:name w:val="toc 1"/>
    <w:basedOn w:val="Normal"/>
    <w:next w:val="Normal"/>
    <w:autoRedefine/>
    <w:uiPriority w:val="39"/>
    <w:unhideWhenUsed/>
    <w:rsid w:val="00321171"/>
    <w:pPr>
      <w:jc w:val="left"/>
    </w:pPr>
    <w:rPr>
      <w:rFonts w:cstheme="minorHAnsi"/>
      <w:b/>
      <w:bCs/>
      <w:caps/>
      <w:sz w:val="2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072E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E5888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0E7EEA"/>
    <w:rPr>
      <w:color w:val="605E5C"/>
      <w:shd w:val="clear" w:color="auto" w:fill="E1DFDD"/>
    </w:rPr>
  </w:style>
  <w:style w:type="character" w:styleId="Numrodeligne">
    <w:name w:val="line number"/>
    <w:basedOn w:val="Policepardfaut"/>
    <w:uiPriority w:val="99"/>
    <w:semiHidden/>
    <w:unhideWhenUsed/>
    <w:rsid w:val="00EB39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7C21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77C2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77C21"/>
    <w:rPr>
      <w:vertAlign w:val="superscript"/>
    </w:rPr>
  </w:style>
  <w:style w:type="paragraph" w:styleId="Rvision">
    <w:name w:val="Revision"/>
    <w:hidden/>
    <w:uiPriority w:val="99"/>
    <w:semiHidden/>
    <w:rsid w:val="005E172A"/>
    <w:pPr>
      <w:spacing w:after="0" w:line="240" w:lineRule="auto"/>
    </w:pPr>
  </w:style>
  <w:style w:type="table" w:styleId="Tramemoyenne1-Accent1">
    <w:name w:val="Medium Shading 1 Accent 1"/>
    <w:basedOn w:val="TableauNormal"/>
    <w:uiPriority w:val="63"/>
    <w:semiHidden/>
    <w:unhideWhenUsed/>
    <w:rsid w:val="00493B0C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UPageGarde-Version">
    <w:name w:val="U_PageGarde-Version"/>
    <w:basedOn w:val="Normal"/>
    <w:next w:val="Normal"/>
    <w:rsid w:val="00DE2125"/>
    <w:pPr>
      <w:spacing w:after="60"/>
      <w:ind w:right="567"/>
      <w:jc w:val="right"/>
    </w:pPr>
    <w:rPr>
      <w:rFonts w:eastAsia="Times New Roman" w:cstheme="minorHAnsi"/>
      <w:b/>
      <w:bCs/>
      <w:color w:val="7F7F7F" w:themeColor="text1" w:themeTint="80"/>
      <w:lang w:eastAsia="fr-FR"/>
    </w:rPr>
  </w:style>
  <w:style w:type="paragraph" w:customStyle="1" w:styleId="UPiedPage-Numero">
    <w:name w:val="U_PiedPage-Numero"/>
    <w:basedOn w:val="Normal"/>
    <w:next w:val="Normal"/>
    <w:rsid w:val="001B2D82"/>
    <w:pPr>
      <w:tabs>
        <w:tab w:val="right" w:pos="2268"/>
      </w:tabs>
      <w:jc w:val="right"/>
    </w:pPr>
    <w:rPr>
      <w:rFonts w:ascii="Eras Bold ITC" w:hAnsi="Eras Bold ITC"/>
      <w:noProof/>
      <w:color w:val="FFFFFF" w:themeColor="background1"/>
      <w:sz w:val="72"/>
      <w:szCs w:val="72"/>
    </w:rPr>
  </w:style>
  <w:style w:type="paragraph" w:customStyle="1" w:styleId="UEntete-Titre">
    <w:name w:val="U_Entete-Titre"/>
    <w:basedOn w:val="Normal"/>
    <w:next w:val="Normal"/>
    <w:qFormat/>
    <w:rsid w:val="001B2D82"/>
    <w:pPr>
      <w:jc w:val="right"/>
    </w:pPr>
    <w:rPr>
      <w:rFonts w:ascii="Arial Nova" w:hAnsi="Arial Nova" w:cs="Aharoni"/>
      <w:b/>
      <w:bCs/>
      <w:color w:val="FFFFFF" w:themeColor="background1"/>
    </w:rPr>
  </w:style>
  <w:style w:type="paragraph" w:customStyle="1" w:styleId="USommaire">
    <w:name w:val="U_Sommaire"/>
    <w:basedOn w:val="Normal"/>
    <w:next w:val="Normal"/>
    <w:rsid w:val="00A46501"/>
    <w:pPr>
      <w:spacing w:before="120" w:after="120"/>
    </w:pPr>
    <w:rPr>
      <w:b/>
      <w:bCs/>
      <w:color w:val="FFC000"/>
      <w:sz w:val="56"/>
      <w:szCs w:val="56"/>
      <w14:reflection w14:blurRad="6350" w14:stA="25000" w14:stPos="0" w14:endA="0" w14:endPos="45500" w14:dist="0" w14:dir="5400000" w14:fadeDir="5400000" w14:sx="100000" w14:sy="-100000" w14:kx="0" w14:ky="0" w14:algn="bl"/>
    </w:rPr>
  </w:style>
  <w:style w:type="paragraph" w:styleId="Paragraphedeliste">
    <w:name w:val="List Paragraph"/>
    <w:basedOn w:val="Normal"/>
    <w:uiPriority w:val="34"/>
    <w:qFormat/>
    <w:rsid w:val="000913D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913D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13D2"/>
    <w:rPr>
      <w:rFonts w:eastAsia="Corbel" w:cs="Times New Roman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913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13D2"/>
    <w:rPr>
      <w:rFonts w:eastAsia="Corbel" w:cs="Times New Roman"/>
      <w:sz w:val="20"/>
      <w:szCs w:val="20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5124A1"/>
    <w:rPr>
      <w:color w:val="605E5C"/>
      <w:shd w:val="clear" w:color="auto" w:fill="E1DFDD"/>
    </w:rPr>
  </w:style>
  <w:style w:type="paragraph" w:customStyle="1" w:styleId="Normal2">
    <w:name w:val="Normal 2"/>
    <w:link w:val="Normal2Car"/>
    <w:qFormat/>
    <w:rsid w:val="00B53F96"/>
    <w:pPr>
      <w:spacing w:after="240"/>
      <w:ind w:firstLine="709"/>
    </w:pPr>
    <w:rPr>
      <w:rFonts w:eastAsia="Corbel" w:cs="Times New Roman"/>
      <w:sz w:val="20"/>
      <w:szCs w:val="20"/>
      <w:lang w:eastAsia="fr-FR"/>
    </w:rPr>
  </w:style>
  <w:style w:type="character" w:customStyle="1" w:styleId="Normal2Car">
    <w:name w:val="Normal 2 Car"/>
    <w:basedOn w:val="Policepardfaut"/>
    <w:link w:val="Normal2"/>
    <w:rsid w:val="00B53F96"/>
    <w:rPr>
      <w:rFonts w:eastAsia="Corbel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60FE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60FE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67B7F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67B7F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78B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epuces">
    <w:name w:val="List Bullet"/>
    <w:basedOn w:val="Normal"/>
    <w:uiPriority w:val="99"/>
    <w:semiHidden/>
    <w:unhideWhenUsed/>
    <w:rsid w:val="00430B6D"/>
    <w:pPr>
      <w:numPr>
        <w:numId w:val="5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gif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69\Documents\Mod&#232;les%20Office%20personnalis&#233;s\Gabarit%20Fma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3d25b4-9201-4259-b5d6-be8c24eeb928">
      <Terms xmlns="http://schemas.microsoft.com/office/infopath/2007/PartnerControls"/>
    </lcf76f155ced4ddcb4097134ff3c332f>
    <TaxCatchAll xmlns="038d21a8-d35e-4d19-a096-8d59ce3a943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22A93340EB040866B0ABB2148B625" ma:contentTypeVersion="12" ma:contentTypeDescription="Crée un document." ma:contentTypeScope="" ma:versionID="2f707a7f0ee2f7974445562eeb1dbb2b">
  <xsd:schema xmlns:xsd="http://www.w3.org/2001/XMLSchema" xmlns:xs="http://www.w3.org/2001/XMLSchema" xmlns:p="http://schemas.microsoft.com/office/2006/metadata/properties" xmlns:ns2="ce3d25b4-9201-4259-b5d6-be8c24eeb928" xmlns:ns3="038d21a8-d35e-4d19-a096-8d59ce3a943a" targetNamespace="http://schemas.microsoft.com/office/2006/metadata/properties" ma:root="true" ma:fieldsID="bd355451b813e235eada05689ce9d6e0" ns2:_="" ns3:_="">
    <xsd:import namespace="ce3d25b4-9201-4259-b5d6-be8c24eeb928"/>
    <xsd:import namespace="038d21a8-d35e-4d19-a096-8d59ce3a94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d25b4-9201-4259-b5d6-be8c24eeb9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0604a115-1b41-4cc8-9990-6578f941fc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d21a8-d35e-4d19-a096-8d59ce3a943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4d09fb2-1c60-470f-a1b6-c290a9748fb1}" ma:internalName="TaxCatchAll" ma:showField="CatchAllData" ma:web="038d21a8-d35e-4d19-a096-8d59ce3a9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5EE3-A7E3-463A-A8D3-F90B2AF77E85}">
  <ds:schemaRefs>
    <ds:schemaRef ds:uri="http://schemas.microsoft.com/office/2006/metadata/properties"/>
    <ds:schemaRef ds:uri="http://schemas.microsoft.com/office/infopath/2007/PartnerControls"/>
    <ds:schemaRef ds:uri="ce3d25b4-9201-4259-b5d6-be8c24eeb928"/>
    <ds:schemaRef ds:uri="038d21a8-d35e-4d19-a096-8d59ce3a943a"/>
  </ds:schemaRefs>
</ds:datastoreItem>
</file>

<file path=customXml/itemProps2.xml><?xml version="1.0" encoding="utf-8"?>
<ds:datastoreItem xmlns:ds="http://schemas.openxmlformats.org/officeDocument/2006/customXml" ds:itemID="{D63BB38C-5987-4C4E-B010-FB7CB3060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3d25b4-9201-4259-b5d6-be8c24eeb928"/>
    <ds:schemaRef ds:uri="038d21a8-d35e-4d19-a096-8d59ce3a9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908AFE-8C61-45D9-A376-C02F233079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455FF3-1475-4E5A-9C97-FE1FC710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 Fmap.dotx</Template>
  <TotalTime>294</TotalTime>
  <Pages>10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ROUSTANT Pierre</dc:creator>
  <cp:keywords/>
  <dc:description/>
  <cp:lastModifiedBy>Anicet RANDRIANAMBININA</cp:lastModifiedBy>
  <cp:revision>52</cp:revision>
  <cp:lastPrinted>2025-10-09T11:04:00Z</cp:lastPrinted>
  <dcterms:created xsi:type="dcterms:W3CDTF">2025-09-04T08:17:00Z</dcterms:created>
  <dcterms:modified xsi:type="dcterms:W3CDTF">2025-10-10T05:04:00Z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0x010100EFE22A93340EB040866B0ABB2148B625</vt:lpwstr>
  </property>
  <property fmtid="{D5CDD505-2E9C-101B-9397-08002B2CF9AE}" pid="3" name="MediaServiceImageTags">
    <vt:lpwstr/>
  </property>
</Properties>
</file>